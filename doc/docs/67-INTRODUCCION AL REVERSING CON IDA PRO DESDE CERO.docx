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1F16" w:rsidRDefault="00C52F17" w:rsidP="00862298">
      <w:pPr>
        <w:pStyle w:val="Heading1"/>
        <w:rPr>
          <w:lang w:val="es-ES"/>
        </w:rPr>
      </w:pPr>
      <w:bookmarkStart w:id="0" w:name="_Toc40966438"/>
      <w:bookmarkStart w:id="1" w:name="_GoBack"/>
      <w:r>
        <w:rPr>
          <w:lang w:val="es-ES"/>
        </w:rPr>
        <w:t>INTRODUCCION AL REVERSING CON IDA PRO DESE CERO PARTE 67</w:t>
      </w:r>
      <w:r w:rsidR="00862298">
        <w:rPr>
          <w:lang w:val="es-ES"/>
        </w:rPr>
        <w:t>.</w:t>
      </w:r>
      <w:bookmarkEnd w:id="0"/>
    </w:p>
    <w:p w:rsidR="00862298" w:rsidRDefault="00862298" w:rsidP="00862298">
      <w:pPr>
        <w:rPr>
          <w:lang w:val="es-ES"/>
        </w:rPr>
      </w:pPr>
    </w:p>
    <w:sdt>
      <w:sdtPr>
        <w:id w:val="150076756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1"/>
          <w:szCs w:val="21"/>
        </w:rPr>
      </w:sdtEndPr>
      <w:sdtContent>
        <w:p w:rsidR="00716AC0" w:rsidRDefault="00716AC0">
          <w:pPr>
            <w:pStyle w:val="TOCHeading"/>
          </w:pPr>
          <w:r>
            <w:t>Contents</w:t>
          </w:r>
        </w:p>
        <w:p w:rsidR="00716AC0" w:rsidRDefault="00716AC0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66438" w:history="1">
            <w:r w:rsidRPr="003A7CEC">
              <w:rPr>
                <w:rStyle w:val="Hyperlink"/>
                <w:noProof/>
                <w:lang w:val="es-ES"/>
              </w:rPr>
              <w:t>INTRODUCCION AL REVERSING CON IDA PRO DESE CERO PARTE 67.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_Toc40966438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6AC0" w:rsidRDefault="00716AC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40966439" w:history="1">
            <w:r w:rsidRPr="003A7CEC">
              <w:rPr>
                <w:rStyle w:val="Hyperlink"/>
                <w:noProof/>
                <w:lang w:val="es-ES"/>
              </w:rPr>
              <w:t>Un método que no habíamos visto para explotar una de las vulnerabilidades del HACKSYS driver PISANDO SEH en 32 BITS.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_Toc40966439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6AC0" w:rsidRDefault="00716AC0">
          <w:r>
            <w:rPr>
              <w:b/>
              <w:bCs/>
              <w:noProof/>
            </w:rPr>
            <w:fldChar w:fldCharType="end"/>
          </w:r>
        </w:p>
      </w:sdtContent>
    </w:sdt>
    <w:bookmarkEnd w:id="1" w:displacedByCustomXml="prev"/>
    <w:p w:rsidR="00716AC0" w:rsidRPr="00862298" w:rsidRDefault="00716AC0" w:rsidP="00862298">
      <w:pPr>
        <w:rPr>
          <w:lang w:val="es-ES"/>
        </w:rPr>
      </w:pPr>
    </w:p>
    <w:p w:rsidR="00771F16" w:rsidRDefault="00C52F17" w:rsidP="00862298">
      <w:pPr>
        <w:pStyle w:val="Heading2"/>
        <w:rPr>
          <w:lang w:val="es-ES"/>
        </w:rPr>
      </w:pPr>
      <w:bookmarkStart w:id="2" w:name="_Toc40966439"/>
      <w:r>
        <w:rPr>
          <w:lang w:val="es-ES"/>
        </w:rPr>
        <w:t xml:space="preserve">Un método que no habíamos visto para explotar una de las vulnerabilidades del HACKSYS </w:t>
      </w:r>
      <w:proofErr w:type="gramStart"/>
      <w:r>
        <w:rPr>
          <w:lang w:val="es-ES"/>
        </w:rPr>
        <w:t>driver</w:t>
      </w:r>
      <w:proofErr w:type="gramEnd"/>
      <w:r w:rsidR="00716AC0">
        <w:rPr>
          <w:lang w:val="es-ES"/>
        </w:rPr>
        <w:t xml:space="preserve"> PISANDO SEH en 32 BITS.</w:t>
      </w:r>
      <w:bookmarkEnd w:id="2"/>
    </w:p>
    <w:p w:rsidR="00C52F17" w:rsidRPr="00C52F17" w:rsidRDefault="00C52F17" w:rsidP="00C52F17">
      <w:pPr>
        <w:rPr>
          <w:lang w:val="es-ES"/>
        </w:rPr>
      </w:pPr>
    </w:p>
    <w:p w:rsidR="000A0F9B" w:rsidRDefault="00C52F17" w:rsidP="00C52F17">
      <w:pPr>
        <w:rPr>
          <w:lang w:val="es-ES"/>
        </w:rPr>
      </w:pPr>
      <w:r>
        <w:rPr>
          <w:lang w:val="es-ES"/>
        </w:rPr>
        <w:t>En este caso un amigo me pidió varias aclaraciones sobre el método usado para bypasear la cookie en maquinas de 32 bits, cuando tenemos un stack overflow</w:t>
      </w:r>
      <w:r w:rsidR="008E51AA">
        <w:rPr>
          <w:lang w:val="es-ES"/>
        </w:rPr>
        <w:t xml:space="preserve"> en kernel</w:t>
      </w:r>
      <w:r>
        <w:rPr>
          <w:lang w:val="es-ES"/>
        </w:rPr>
        <w:t>, y podemos pisar el return address, pero hay una cookie que impide que podamos terminar ejecutando código.</w:t>
      </w:r>
    </w:p>
    <w:p w:rsidR="00C52F17" w:rsidRDefault="00C52F17" w:rsidP="00C52F17">
      <w:pPr>
        <w:rPr>
          <w:lang w:val="es-ES"/>
        </w:rPr>
      </w:pPr>
      <w:r>
        <w:rPr>
          <w:lang w:val="es-ES"/>
        </w:rPr>
        <w:t>Obviamente si tenemos otra vulnerabilidad que permita leakear, podríamos leer el valor de la cookie y después usarlo al enviar nuestra data para pisarla, pero hay un método que nunca había usado en la práctica, que</w:t>
      </w:r>
      <w:r w:rsidR="00B0411C">
        <w:rPr>
          <w:lang w:val="es-ES"/>
        </w:rPr>
        <w:t xml:space="preserve"> es un poco viejito y en sistemas que no sean windows 7 de 32 bits no va, pero</w:t>
      </w:r>
      <w:r>
        <w:rPr>
          <w:lang w:val="es-ES"/>
        </w:rPr>
        <w:t xml:space="preserve"> estaría bueno mirarlo, para aclararle a mi amigo y al que lo quiera leer (y a mí mismo jeje) como es la idea.</w:t>
      </w:r>
    </w:p>
    <w:p w:rsidR="00C52F17" w:rsidRDefault="0097124E" w:rsidP="00C52F17">
      <w:pPr>
        <w:rPr>
          <w:lang w:val="es-ES"/>
        </w:rPr>
      </w:pPr>
      <w:r>
        <w:rPr>
          <w:lang w:val="es-ES"/>
        </w:rPr>
        <w:t xml:space="preserve">Ya sabemos que el driver vulnerable se puede bajar de </w:t>
      </w:r>
      <w:r w:rsidR="008E51AA">
        <w:rPr>
          <w:lang w:val="es-ES"/>
        </w:rPr>
        <w:t>acá</w:t>
      </w:r>
    </w:p>
    <w:p w:rsidR="0097124E" w:rsidRDefault="00541F8F" w:rsidP="00C52F17">
      <w:pPr>
        <w:rPr>
          <w:lang w:val="es-ES"/>
        </w:rPr>
      </w:pPr>
      <w:hyperlink r:id="rId7" w:history="1">
        <w:r w:rsidR="0097124E" w:rsidRPr="001147A6">
          <w:rPr>
            <w:rStyle w:val="Hyperlink"/>
            <w:lang w:val="es-ES"/>
          </w:rPr>
          <w:t>https://github.com/hacksysteam/HackSysExtremeVulnerableDriver/releases/download/v1.20/HEVD.1.20.zip</w:t>
        </w:r>
      </w:hyperlink>
    </w:p>
    <w:p w:rsidR="00C52F17" w:rsidRDefault="001147A6" w:rsidP="00C52F17">
      <w:pPr>
        <w:rPr>
          <w:lang w:val="es-ES"/>
        </w:rPr>
      </w:pPr>
      <w:r>
        <w:rPr>
          <w:lang w:val="es-ES"/>
        </w:rPr>
        <w:t>y la tool para cargarlo de aquí</w:t>
      </w:r>
    </w:p>
    <w:p w:rsidR="001147A6" w:rsidRDefault="00541F8F" w:rsidP="00C52F17">
      <w:pPr>
        <w:rPr>
          <w:lang w:val="es-ES"/>
        </w:rPr>
      </w:pPr>
      <w:hyperlink r:id="rId8" w:history="1">
        <w:r w:rsidR="001147A6" w:rsidRPr="001147A6">
          <w:rPr>
            <w:rStyle w:val="Hyperlink"/>
            <w:lang w:val="es-ES"/>
          </w:rPr>
          <w:t>http://www.osronline.com/OsrDown.cfm/osrloaderv30.zip?name=osrloaderv30.zip&amp;id=157</w:t>
        </w:r>
      </w:hyperlink>
    </w:p>
    <w:p w:rsidR="00227B72" w:rsidRDefault="00227B72" w:rsidP="00C52F17">
      <w:pPr>
        <w:rPr>
          <w:lang w:val="es-ES"/>
        </w:rPr>
      </w:pPr>
      <w:r>
        <w:rPr>
          <w:lang w:val="es-ES"/>
        </w:rPr>
        <w:t>antes de copiarlo al target abriremos el driver en el loader de IDA para</w:t>
      </w:r>
      <w:r w:rsidR="00275BD9">
        <w:rPr>
          <w:lang w:val="es-ES"/>
        </w:rPr>
        <w:t xml:space="preserve"> analizarlo</w:t>
      </w:r>
      <w:r>
        <w:rPr>
          <w:lang w:val="es-ES"/>
        </w:rPr>
        <w:t>.</w:t>
      </w:r>
    </w:p>
    <w:p w:rsidR="00227B72" w:rsidRDefault="0075482D" w:rsidP="00C52F17">
      <w:pPr>
        <w:rPr>
          <w:lang w:val="es-ES"/>
        </w:rPr>
      </w:pPr>
      <w:r>
        <w:rPr>
          <w:lang w:val="es-ES"/>
        </w:rPr>
        <w:t>Dentro del zip</w:t>
      </w:r>
    </w:p>
    <w:p w:rsidR="0075482D" w:rsidRDefault="0075482D" w:rsidP="00C52F17">
      <w:pPr>
        <w:rPr>
          <w:lang w:val="es-ES"/>
        </w:rPr>
      </w:pPr>
      <w:r w:rsidRPr="0075482D">
        <w:rPr>
          <w:lang w:val="es-ES"/>
        </w:rPr>
        <w:t>HEVD.1.20\</w:t>
      </w:r>
      <w:proofErr w:type="spellStart"/>
      <w:r w:rsidRPr="0075482D">
        <w:rPr>
          <w:lang w:val="es-ES"/>
        </w:rPr>
        <w:t>drv</w:t>
      </w:r>
      <w:proofErr w:type="spellEnd"/>
      <w:r w:rsidRPr="0075482D">
        <w:rPr>
          <w:lang w:val="es-ES"/>
        </w:rPr>
        <w:t>\vulnerable\i386</w:t>
      </w:r>
    </w:p>
    <w:p w:rsidR="0075482D" w:rsidRDefault="0075482D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8E7ADE9" wp14:editId="5542563C">
            <wp:extent cx="4733925" cy="16954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82D" w:rsidRDefault="0075482D" w:rsidP="00C52F17">
      <w:pPr>
        <w:rPr>
          <w:lang w:val="es-ES"/>
        </w:rPr>
      </w:pPr>
      <w:r>
        <w:rPr>
          <w:lang w:val="es-ES"/>
        </w:rPr>
        <w:t>Esta el driver y los símbolos.</w:t>
      </w:r>
    </w:p>
    <w:p w:rsidR="0075482D" w:rsidRDefault="00363C5A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567FDE0A" wp14:editId="7E0E71F2">
            <wp:extent cx="5731510" cy="429069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5A" w:rsidRDefault="00363C5A" w:rsidP="00C52F17">
      <w:pPr>
        <w:rPr>
          <w:lang w:val="es-ES"/>
        </w:rPr>
      </w:pPr>
      <w:r>
        <w:rPr>
          <w:lang w:val="es-ES"/>
        </w:rPr>
        <w:t>Al abrirlo en IDA vemos el DriverEntry</w:t>
      </w:r>
      <w:r w:rsidR="0031492F">
        <w:rPr>
          <w:lang w:val="es-ES"/>
        </w:rPr>
        <w:t>,</w:t>
      </w:r>
      <w:r>
        <w:rPr>
          <w:lang w:val="es-ES"/>
        </w:rPr>
        <w:t xml:space="preserve"> cuyo primer argumento</w:t>
      </w:r>
      <w:r w:rsidR="008E51AA">
        <w:rPr>
          <w:lang w:val="es-ES"/>
        </w:rPr>
        <w:t xml:space="preserve"> siempre</w:t>
      </w:r>
      <w:r>
        <w:rPr>
          <w:lang w:val="es-ES"/>
        </w:rPr>
        <w:t xml:space="preserve"> es un puntero a _DRIVER_OBJECT.</w:t>
      </w:r>
    </w:p>
    <w:p w:rsidR="00363C5A" w:rsidRDefault="00FA5113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5AF64C0" wp14:editId="79F70EAC">
            <wp:extent cx="4956117" cy="3149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7813" cy="315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13" w:rsidRDefault="00FA5113" w:rsidP="00C52F17">
      <w:pPr>
        <w:rPr>
          <w:lang w:val="es-ES"/>
        </w:rPr>
      </w:pPr>
      <w:r>
        <w:rPr>
          <w:lang w:val="es-ES"/>
        </w:rPr>
        <w:t>ESI es el puntero a _DRIVER_OBJECT.</w:t>
      </w:r>
    </w:p>
    <w:p w:rsidR="00FA5113" w:rsidRDefault="00AA57B5" w:rsidP="00C52F17">
      <w:pPr>
        <w:rPr>
          <w:lang w:val="es-ES"/>
        </w:rPr>
      </w:pPr>
      <w:r>
        <w:rPr>
          <w:lang w:val="es-ES"/>
        </w:rPr>
        <w:t>Si vamos a LOCAL TYPES</w:t>
      </w:r>
    </w:p>
    <w:p w:rsidR="00AA57B5" w:rsidRDefault="00AA57B5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66F22DC7" wp14:editId="172BB88C">
            <wp:extent cx="4542000" cy="22161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3436" cy="221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B5" w:rsidRDefault="00AA57B5" w:rsidP="00C52F17">
      <w:pPr>
        <w:rPr>
          <w:lang w:val="es-ES"/>
        </w:rPr>
      </w:pPr>
      <w:r>
        <w:rPr>
          <w:lang w:val="es-ES"/>
        </w:rPr>
        <w:t>Vemos que esta dicha estructura</w:t>
      </w:r>
      <w:r w:rsidR="00B57DFB">
        <w:rPr>
          <w:lang w:val="es-ES"/>
        </w:rPr>
        <w:t xml:space="preserve">, si buscamos _IRP nos </w:t>
      </w:r>
      <w:r w:rsidR="003F0BDD">
        <w:rPr>
          <w:lang w:val="es-ES"/>
        </w:rPr>
        <w:t>a</w:t>
      </w:r>
      <w:r w:rsidR="00B57DFB">
        <w:rPr>
          <w:lang w:val="es-ES"/>
        </w:rPr>
        <w:t>parece</w:t>
      </w:r>
      <w:r w:rsidR="003F0BDD">
        <w:rPr>
          <w:lang w:val="es-ES"/>
        </w:rPr>
        <w:t>n</w:t>
      </w:r>
      <w:r w:rsidR="00B57DFB">
        <w:rPr>
          <w:lang w:val="es-ES"/>
        </w:rPr>
        <w:t xml:space="preserve"> las </w:t>
      </w:r>
      <w:r w:rsidR="003F0BDD">
        <w:rPr>
          <w:lang w:val="es-ES"/>
        </w:rPr>
        <w:t>más</w:t>
      </w:r>
      <w:r w:rsidR="00B57DFB">
        <w:rPr>
          <w:lang w:val="es-ES"/>
        </w:rPr>
        <w:t xml:space="preserve"> usadas para reversear.</w:t>
      </w:r>
    </w:p>
    <w:p w:rsidR="00AA57B5" w:rsidRDefault="00444B92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3F250E0" wp14:editId="1E9F92C6">
            <wp:extent cx="4587757" cy="2743200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0463" cy="274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B5" w:rsidRDefault="00B57DFB" w:rsidP="00C52F17">
      <w:pPr>
        <w:rPr>
          <w:lang w:val="es-ES"/>
        </w:rPr>
      </w:pPr>
      <w:r>
        <w:rPr>
          <w:lang w:val="es-ES"/>
        </w:rPr>
        <w:t>M</w:t>
      </w:r>
      <w:r w:rsidR="00444B92">
        <w:rPr>
          <w:lang w:val="es-ES"/>
        </w:rPr>
        <w:t>arcaremos</w:t>
      </w:r>
      <w:r>
        <w:rPr>
          <w:lang w:val="es-ES"/>
        </w:rPr>
        <w:t xml:space="preserve"> _DRIVER_OBJECT</w:t>
      </w:r>
      <w:r w:rsidR="00444B92">
        <w:rPr>
          <w:lang w:val="es-ES"/>
        </w:rPr>
        <w:t>,</w:t>
      </w:r>
      <w:r w:rsidR="0031492F">
        <w:rPr>
          <w:lang w:val="es-ES"/>
        </w:rPr>
        <w:t xml:space="preserve"> </w:t>
      </w:r>
      <w:r w:rsidR="00444B92">
        <w:rPr>
          <w:lang w:val="es-ES"/>
        </w:rPr>
        <w:t>_IRP, _DEVICE_OBJECT, _IO_STACK_LOCATION y PIRP y las sincronizamos pues son las que más usamos.</w:t>
      </w:r>
    </w:p>
    <w:p w:rsidR="001F6050" w:rsidRDefault="001F6050" w:rsidP="00C52F17">
      <w:pPr>
        <w:rPr>
          <w:lang w:val="es-AR"/>
        </w:rPr>
      </w:pPr>
      <w:r>
        <w:rPr>
          <w:lang w:val="es-ES"/>
        </w:rPr>
        <w:t xml:space="preserve">Lo que nos falta es agregar </w:t>
      </w:r>
      <w:r w:rsidRPr="001F6050">
        <w:rPr>
          <w:lang w:val="es-AR"/>
        </w:rPr>
        <w:t>MajorFunction</w:t>
      </w:r>
      <w:r>
        <w:rPr>
          <w:lang w:val="es-AR"/>
        </w:rPr>
        <w:t xml:space="preserve"> que nunca esta.</w:t>
      </w:r>
    </w:p>
    <w:p w:rsidR="001F6050" w:rsidRDefault="001F6050" w:rsidP="00C52F17">
      <w:pPr>
        <w:rPr>
          <w:lang w:val="es-AR"/>
        </w:rPr>
      </w:pPr>
      <w:r>
        <w:rPr>
          <w:lang w:val="es-AR"/>
        </w:rPr>
        <w:t xml:space="preserve">Recordamos que </w:t>
      </w:r>
      <w:r w:rsidR="0031492F">
        <w:rPr>
          <w:lang w:val="es-AR"/>
        </w:rPr>
        <w:t xml:space="preserve">la </w:t>
      </w:r>
      <w:r w:rsidR="000C2BD0">
        <w:rPr>
          <w:lang w:val="es-AR"/>
        </w:rPr>
        <w:t xml:space="preserve">podemos agregar en Local </w:t>
      </w:r>
      <w:proofErr w:type="spellStart"/>
      <w:r w:rsidR="000C2BD0">
        <w:rPr>
          <w:lang w:val="es-AR"/>
        </w:rPr>
        <w:t>Types</w:t>
      </w:r>
      <w:proofErr w:type="spellEnd"/>
      <w:r w:rsidR="000C2BD0">
        <w:rPr>
          <w:lang w:val="es-AR"/>
        </w:rPr>
        <w:t xml:space="preserve">, usando </w:t>
      </w:r>
      <w:proofErr w:type="spellStart"/>
      <w:r w:rsidR="000C2BD0">
        <w:rPr>
          <w:lang w:val="es-AR"/>
        </w:rPr>
        <w:t>click</w:t>
      </w:r>
      <w:proofErr w:type="spellEnd"/>
      <w:r w:rsidR="000C2BD0">
        <w:rPr>
          <w:lang w:val="es-AR"/>
        </w:rPr>
        <w:t xml:space="preserve"> derecho-</w:t>
      </w:r>
      <w:proofErr w:type="spellStart"/>
      <w:r w:rsidR="000C2BD0">
        <w:rPr>
          <w:lang w:val="es-AR"/>
        </w:rPr>
        <w:t>insert</w:t>
      </w:r>
      <w:proofErr w:type="spellEnd"/>
      <w:r w:rsidR="000C2BD0">
        <w:rPr>
          <w:lang w:val="es-AR"/>
        </w:rPr>
        <w:t xml:space="preserve"> </w:t>
      </w:r>
      <w:r w:rsidR="003F0BDD">
        <w:rPr>
          <w:lang w:val="es-AR"/>
        </w:rPr>
        <w:t xml:space="preserve">y </w:t>
      </w:r>
      <w:r w:rsidR="000C2BD0">
        <w:rPr>
          <w:lang w:val="es-AR"/>
        </w:rPr>
        <w:t>pegamos esto.</w:t>
      </w:r>
    </w:p>
    <w:p w:rsidR="001F6050" w:rsidRPr="001F6050" w:rsidRDefault="001F6050" w:rsidP="001F6050">
      <w:r w:rsidRPr="001F6050">
        <w:t>struct __MajorFunction</w:t>
      </w:r>
    </w:p>
    <w:p w:rsidR="001F6050" w:rsidRPr="001F6050" w:rsidRDefault="001F6050" w:rsidP="001F6050">
      <w:r w:rsidRPr="001F6050">
        <w:t>{</w:t>
      </w:r>
    </w:p>
    <w:p w:rsidR="001F6050" w:rsidRPr="001F6050" w:rsidRDefault="001F6050" w:rsidP="001F6050">
      <w:r w:rsidRPr="001F6050">
        <w:t xml:space="preserve">  SIZE_T _MJ_CREATE;</w:t>
      </w:r>
    </w:p>
    <w:p w:rsidR="001F6050" w:rsidRPr="001F6050" w:rsidRDefault="001F6050" w:rsidP="001F6050">
      <w:r w:rsidRPr="001F6050">
        <w:t xml:space="preserve">  SIZE_T _MJ_CREATE_NAMED_PIPE;</w:t>
      </w:r>
    </w:p>
    <w:p w:rsidR="001F6050" w:rsidRPr="001F6050" w:rsidRDefault="001F6050" w:rsidP="001F6050">
      <w:r w:rsidRPr="001F6050">
        <w:t xml:space="preserve">  SIZE_T _MJ_CLOSE;</w:t>
      </w:r>
    </w:p>
    <w:p w:rsidR="001F6050" w:rsidRPr="001F6050" w:rsidRDefault="001F6050" w:rsidP="001F6050">
      <w:r w:rsidRPr="001F6050">
        <w:t xml:space="preserve">  SIZE_T _MJ_READ;</w:t>
      </w:r>
    </w:p>
    <w:p w:rsidR="001F6050" w:rsidRPr="001F6050" w:rsidRDefault="001F6050" w:rsidP="001F6050">
      <w:r w:rsidRPr="001F6050">
        <w:t xml:space="preserve">  SIZE_T _MJ_WRITE;</w:t>
      </w:r>
    </w:p>
    <w:p w:rsidR="001F6050" w:rsidRPr="001F6050" w:rsidRDefault="001F6050" w:rsidP="001F6050">
      <w:r w:rsidRPr="001F6050">
        <w:t xml:space="preserve">  SIZE_T _MJ_QUERY_INFORMATION;</w:t>
      </w:r>
    </w:p>
    <w:p w:rsidR="001F6050" w:rsidRPr="001F6050" w:rsidRDefault="001F6050" w:rsidP="001F6050">
      <w:r w:rsidRPr="001F6050">
        <w:t xml:space="preserve">  SIZE_T _MJ_SET_INFORMATION;</w:t>
      </w:r>
    </w:p>
    <w:p w:rsidR="001F6050" w:rsidRPr="001F6050" w:rsidRDefault="001F6050" w:rsidP="001F6050">
      <w:r w:rsidRPr="001F6050">
        <w:t xml:space="preserve">  SIZE_T _MJ_QUERY_EA;</w:t>
      </w:r>
    </w:p>
    <w:p w:rsidR="001F6050" w:rsidRPr="001F6050" w:rsidRDefault="001F6050" w:rsidP="001F6050">
      <w:r w:rsidRPr="001F6050">
        <w:t xml:space="preserve">  SIZE_T _MJ_SET_EA;</w:t>
      </w:r>
    </w:p>
    <w:p w:rsidR="001F6050" w:rsidRPr="001F6050" w:rsidRDefault="001F6050" w:rsidP="001F6050">
      <w:r w:rsidRPr="001F6050">
        <w:t xml:space="preserve">  SIZE_T _MJ_FLUSH_BUFFERS;</w:t>
      </w:r>
    </w:p>
    <w:p w:rsidR="001F6050" w:rsidRPr="001F6050" w:rsidRDefault="001F6050" w:rsidP="001F6050">
      <w:r w:rsidRPr="001F6050">
        <w:t xml:space="preserve">  SIZE_T _MJ_QUERY_VOLUME_INFORMATION;</w:t>
      </w:r>
    </w:p>
    <w:p w:rsidR="001F6050" w:rsidRPr="001F6050" w:rsidRDefault="001F6050" w:rsidP="001F6050">
      <w:r w:rsidRPr="001F6050">
        <w:t xml:space="preserve">  SIZE_T _MJ_SET_VOLUME_INFORMATION;</w:t>
      </w:r>
    </w:p>
    <w:p w:rsidR="001F6050" w:rsidRPr="001F6050" w:rsidRDefault="001F6050" w:rsidP="001F6050">
      <w:r w:rsidRPr="001F6050">
        <w:t xml:space="preserve">  SIZE_T _MJ_DIRECTORY_CONTROL;</w:t>
      </w:r>
    </w:p>
    <w:p w:rsidR="001F6050" w:rsidRPr="001F6050" w:rsidRDefault="001F6050" w:rsidP="001F6050">
      <w:r w:rsidRPr="001F6050">
        <w:lastRenderedPageBreak/>
        <w:t xml:space="preserve">  SIZE_T _MJ_FILE_SYSTEM_CONTROL;</w:t>
      </w:r>
    </w:p>
    <w:p w:rsidR="001F6050" w:rsidRPr="001F6050" w:rsidRDefault="001F6050" w:rsidP="001F6050">
      <w:r w:rsidRPr="001F6050">
        <w:t xml:space="preserve">  SIZE_T _MJ_DEVICE_CONTROL;</w:t>
      </w:r>
    </w:p>
    <w:p w:rsidR="001F6050" w:rsidRPr="001F6050" w:rsidRDefault="001F6050" w:rsidP="001F6050">
      <w:r w:rsidRPr="001F6050">
        <w:t xml:space="preserve">  SIZE_T _MJ_INTERNAL_DEVICE_CONTROL;</w:t>
      </w:r>
    </w:p>
    <w:p w:rsidR="001F6050" w:rsidRPr="001F6050" w:rsidRDefault="001F6050" w:rsidP="001F6050">
      <w:r w:rsidRPr="001F6050">
        <w:t xml:space="preserve">  SIZE_T _MJ_SCSI;</w:t>
      </w:r>
    </w:p>
    <w:p w:rsidR="001F6050" w:rsidRPr="001F6050" w:rsidRDefault="001F6050" w:rsidP="001F6050">
      <w:r w:rsidRPr="001F6050">
        <w:t xml:space="preserve">  SIZE_T _MJ_SHUTDOWN;</w:t>
      </w:r>
    </w:p>
    <w:p w:rsidR="001F6050" w:rsidRPr="001F6050" w:rsidRDefault="001F6050" w:rsidP="001F6050">
      <w:r w:rsidRPr="001F6050">
        <w:t xml:space="preserve">  SIZE_T _MJ_LOCK_CONTROL;</w:t>
      </w:r>
    </w:p>
    <w:p w:rsidR="001F6050" w:rsidRPr="001F6050" w:rsidRDefault="001F6050" w:rsidP="001F6050">
      <w:r w:rsidRPr="001F6050">
        <w:t xml:space="preserve">  SIZE_T _MJ_CLEANUP;</w:t>
      </w:r>
    </w:p>
    <w:p w:rsidR="001F6050" w:rsidRPr="001F6050" w:rsidRDefault="001F6050" w:rsidP="001F6050">
      <w:r w:rsidRPr="001F6050">
        <w:t xml:space="preserve">  SIZE_T _MJ_CREATE_MAILSLOT;</w:t>
      </w:r>
    </w:p>
    <w:p w:rsidR="001F6050" w:rsidRPr="001F6050" w:rsidRDefault="001F6050" w:rsidP="001F6050">
      <w:r w:rsidRPr="001F6050">
        <w:t xml:space="preserve">  SIZE_T _MJ_QUERY_SECURITY;</w:t>
      </w:r>
    </w:p>
    <w:p w:rsidR="001F6050" w:rsidRPr="001F6050" w:rsidRDefault="001F6050" w:rsidP="001F6050">
      <w:r w:rsidRPr="001F6050">
        <w:t xml:space="preserve">  SIZE_T _MJ_SET_SECURITY;</w:t>
      </w:r>
    </w:p>
    <w:p w:rsidR="001F6050" w:rsidRPr="001F6050" w:rsidRDefault="001F6050" w:rsidP="001F6050">
      <w:r w:rsidRPr="001F6050">
        <w:t xml:space="preserve">  SIZE_T _MJ_POWER;</w:t>
      </w:r>
    </w:p>
    <w:p w:rsidR="001F6050" w:rsidRPr="001F6050" w:rsidRDefault="001F6050" w:rsidP="001F6050">
      <w:r w:rsidRPr="001F6050">
        <w:t xml:space="preserve">  SIZE_T _MJ_SYSTEM_CONTROL;</w:t>
      </w:r>
    </w:p>
    <w:p w:rsidR="001F6050" w:rsidRPr="001F6050" w:rsidRDefault="001F6050" w:rsidP="001F6050">
      <w:r w:rsidRPr="001F6050">
        <w:t xml:space="preserve">  SIZE_T _MJ_DEVICE_CHANGE;</w:t>
      </w:r>
    </w:p>
    <w:p w:rsidR="001F6050" w:rsidRPr="001F6050" w:rsidRDefault="001F6050" w:rsidP="001F6050">
      <w:r w:rsidRPr="001F6050">
        <w:t xml:space="preserve">  SIZE_T _MJ_QUERY_QUOTA;</w:t>
      </w:r>
    </w:p>
    <w:p w:rsidR="001F6050" w:rsidRPr="001F6050" w:rsidRDefault="001F6050" w:rsidP="001F6050">
      <w:r w:rsidRPr="001F6050">
        <w:t xml:space="preserve">  SIZE_T _MJ_SET_QUOTA;</w:t>
      </w:r>
    </w:p>
    <w:p w:rsidR="001F6050" w:rsidRPr="001F6050" w:rsidRDefault="001F6050" w:rsidP="001F6050">
      <w:r w:rsidRPr="001F6050">
        <w:t xml:space="preserve">  SIZE_T _MJ_PNP;</w:t>
      </w:r>
    </w:p>
    <w:p w:rsidR="001F6050" w:rsidRPr="001F6050" w:rsidRDefault="001F6050" w:rsidP="001F6050">
      <w:r w:rsidRPr="001F6050">
        <w:t xml:space="preserve">  SIZE_T _MJ_PNP_POWER;</w:t>
      </w:r>
    </w:p>
    <w:p w:rsidR="001F6050" w:rsidRPr="001F6050" w:rsidRDefault="001F6050" w:rsidP="001F6050">
      <w:r w:rsidRPr="001F6050">
        <w:t xml:space="preserve">  SIZE_T _MJ_MAXIMUM_FUNCTION;</w:t>
      </w:r>
    </w:p>
    <w:p w:rsidR="001F6050" w:rsidRDefault="001F6050" w:rsidP="001F6050">
      <w:pPr>
        <w:rPr>
          <w:lang w:val="es-AR"/>
        </w:rPr>
      </w:pPr>
      <w:r w:rsidRPr="001F6050">
        <w:rPr>
          <w:lang w:val="es-AR"/>
        </w:rPr>
        <w:t>};</w:t>
      </w:r>
    </w:p>
    <w:p w:rsidR="000C2BD0" w:rsidRDefault="000C2BD0" w:rsidP="001F6050">
      <w:pPr>
        <w:rPr>
          <w:lang w:val="es-AR"/>
        </w:rPr>
      </w:pPr>
    </w:p>
    <w:p w:rsidR="000C2BD0" w:rsidRDefault="000C2BD0" w:rsidP="001F6050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0C85BFF" wp14:editId="3AFB93F8">
            <wp:extent cx="3596215" cy="3359150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119" cy="33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D0" w:rsidRDefault="000C2BD0" w:rsidP="001F6050">
      <w:pPr>
        <w:rPr>
          <w:lang w:val="es-AR"/>
        </w:rPr>
      </w:pPr>
      <w:r>
        <w:rPr>
          <w:lang w:val="es-AR"/>
        </w:rPr>
        <w:t xml:space="preserve">La agregamos y sincronizamos y lo ultimo es abrir en el mismo Local </w:t>
      </w:r>
      <w:proofErr w:type="spellStart"/>
      <w:r>
        <w:rPr>
          <w:lang w:val="es-AR"/>
        </w:rPr>
        <w:t>Types</w:t>
      </w:r>
      <w:proofErr w:type="spellEnd"/>
      <w:r>
        <w:rPr>
          <w:lang w:val="es-AR"/>
        </w:rPr>
        <w:t xml:space="preserve"> la estructura </w:t>
      </w:r>
      <w:r>
        <w:rPr>
          <w:lang w:val="es-AR"/>
        </w:rPr>
        <w:br/>
        <w:t>_DRIVER_OBJECT y cambiar para que el ultimo ca</w:t>
      </w:r>
      <w:r w:rsidR="003F0BDD">
        <w:rPr>
          <w:lang w:val="es-AR"/>
        </w:rPr>
        <w:t>m</w:t>
      </w:r>
      <w:r>
        <w:rPr>
          <w:lang w:val="es-AR"/>
        </w:rPr>
        <w:t xml:space="preserve">po sea una </w:t>
      </w:r>
      <w:r w:rsidR="003F0BDD">
        <w:rPr>
          <w:lang w:val="es-AR"/>
        </w:rPr>
        <w:t>estructura</w:t>
      </w:r>
      <w:r>
        <w:rPr>
          <w:lang w:val="es-AR"/>
        </w:rPr>
        <w:t xml:space="preserve"> </w:t>
      </w:r>
      <w:r w:rsidR="000A582D">
        <w:rPr>
          <w:lang w:val="es-AR"/>
        </w:rPr>
        <w:t xml:space="preserve">del tipo </w:t>
      </w:r>
      <w:r>
        <w:rPr>
          <w:lang w:val="es-AR"/>
        </w:rPr>
        <w:t>_MajorFunction.</w:t>
      </w:r>
    </w:p>
    <w:p w:rsidR="00340764" w:rsidRDefault="00340764" w:rsidP="001F6050">
      <w:pPr>
        <w:rPr>
          <w:lang w:val="es-AR"/>
        </w:rPr>
      </w:pPr>
      <w:r>
        <w:rPr>
          <w:noProof/>
        </w:rPr>
        <w:drawing>
          <wp:inline distT="0" distB="0" distL="0" distR="0" wp14:anchorId="282B08D1" wp14:editId="6F4FAAE3">
            <wp:extent cx="5731510" cy="3386455"/>
            <wp:effectExtent l="0" t="0" r="254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64" w:rsidRDefault="00340764" w:rsidP="001F6050">
      <w:pPr>
        <w:rPr>
          <w:lang w:val="es-AR"/>
        </w:rPr>
      </w:pPr>
      <w:r>
        <w:rPr>
          <w:lang w:val="es-AR"/>
        </w:rPr>
        <w:t xml:space="preserve">Vemos que originalmente es un array de punteros a </w:t>
      </w:r>
      <w:r w:rsidR="00F2355A">
        <w:rPr>
          <w:lang w:val="es-AR"/>
        </w:rPr>
        <w:t>funciones,</w:t>
      </w:r>
      <w:r>
        <w:rPr>
          <w:lang w:val="es-AR"/>
        </w:rPr>
        <w:t xml:space="preserve"> pero si lo cambiamos a una estructura con punteros</w:t>
      </w:r>
      <w:r w:rsidR="00F2355A">
        <w:rPr>
          <w:lang w:val="es-AR"/>
        </w:rPr>
        <w:t xml:space="preserve"> </w:t>
      </w:r>
      <w:r w:rsidR="00BD03CD">
        <w:rPr>
          <w:lang w:val="es-AR"/>
        </w:rPr>
        <w:t xml:space="preserve">a funciones </w:t>
      </w:r>
      <w:r w:rsidR="00F2355A">
        <w:rPr>
          <w:lang w:val="es-AR"/>
        </w:rPr>
        <w:t>conocid</w:t>
      </w:r>
      <w:r w:rsidR="00BD03CD">
        <w:rPr>
          <w:lang w:val="es-AR"/>
        </w:rPr>
        <w:t>a</w:t>
      </w:r>
      <w:r w:rsidR="00F2355A">
        <w:rPr>
          <w:lang w:val="es-AR"/>
        </w:rPr>
        <w:t>s</w:t>
      </w:r>
      <w:r w:rsidR="00BD03CD">
        <w:rPr>
          <w:lang w:val="es-AR"/>
        </w:rPr>
        <w:t xml:space="preserve"> con sus nombres</w:t>
      </w:r>
      <w:r w:rsidR="00F2355A">
        <w:rPr>
          <w:lang w:val="es-AR"/>
        </w:rPr>
        <w:t>,</w:t>
      </w:r>
      <w:r>
        <w:rPr>
          <w:lang w:val="es-AR"/>
        </w:rPr>
        <w:t xml:space="preserve"> será más fácil y </w:t>
      </w:r>
      <w:r w:rsidR="00034FBC">
        <w:rPr>
          <w:lang w:val="es-AR"/>
        </w:rPr>
        <w:t>funcionará</w:t>
      </w:r>
      <w:r>
        <w:rPr>
          <w:lang w:val="es-AR"/>
        </w:rPr>
        <w:t xml:space="preserve"> igual</w:t>
      </w:r>
      <w:r w:rsidR="001D5EEB">
        <w:rPr>
          <w:lang w:val="es-AR"/>
        </w:rPr>
        <w:t xml:space="preserve"> y nos dará la info que necesitamos</w:t>
      </w:r>
      <w:r w:rsidR="00016186">
        <w:rPr>
          <w:lang w:val="es-AR"/>
        </w:rPr>
        <w:t xml:space="preserve"> en forma </w:t>
      </w:r>
      <w:r w:rsidR="00034FBC">
        <w:rPr>
          <w:lang w:val="es-AR"/>
        </w:rPr>
        <w:t>más</w:t>
      </w:r>
      <w:r w:rsidR="00016186">
        <w:rPr>
          <w:lang w:val="es-AR"/>
        </w:rPr>
        <w:t xml:space="preserve"> clara.</w:t>
      </w:r>
    </w:p>
    <w:p w:rsidR="005D6E03" w:rsidRDefault="005D6E03" w:rsidP="001F6050">
      <w:pPr>
        <w:rPr>
          <w:lang w:val="es-AR"/>
        </w:rPr>
      </w:pPr>
    </w:p>
    <w:p w:rsidR="000C2BD0" w:rsidRDefault="000C2BD0" w:rsidP="001F6050">
      <w:pPr>
        <w:rPr>
          <w:lang w:val="es-AR"/>
        </w:rPr>
      </w:pPr>
    </w:p>
    <w:p w:rsidR="000C2BD0" w:rsidRDefault="005D6E03" w:rsidP="001F6050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36B83F24" wp14:editId="7554998E">
            <wp:extent cx="5731510" cy="3331210"/>
            <wp:effectExtent l="0" t="0" r="254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03" w:rsidRPr="001F6050" w:rsidRDefault="005D6E03" w:rsidP="001F6050">
      <w:pPr>
        <w:rPr>
          <w:lang w:val="es-AR"/>
        </w:rPr>
      </w:pPr>
      <w:r>
        <w:rPr>
          <w:lang w:val="es-AR"/>
        </w:rPr>
        <w:t xml:space="preserve">Así en vez de ser un array de punteros a funciones </w:t>
      </w:r>
      <w:r w:rsidR="00D43ED4">
        <w:rPr>
          <w:lang w:val="es-AR"/>
        </w:rPr>
        <w:t>que no sabemos cuál es cada una</w:t>
      </w:r>
      <w:r>
        <w:rPr>
          <w:lang w:val="es-AR"/>
        </w:rPr>
        <w:t xml:space="preserve">, será una estructura </w:t>
      </w:r>
      <w:proofErr w:type="gramStart"/>
      <w:r>
        <w:rPr>
          <w:lang w:val="es-AR"/>
        </w:rPr>
        <w:t>del mismo</w:t>
      </w:r>
      <w:proofErr w:type="gramEnd"/>
      <w:r>
        <w:rPr>
          <w:lang w:val="es-AR"/>
        </w:rPr>
        <w:t xml:space="preserve"> largo</w:t>
      </w:r>
      <w:r w:rsidR="00D43ED4">
        <w:rPr>
          <w:lang w:val="es-AR"/>
        </w:rPr>
        <w:t xml:space="preserve"> que el array, pero</w:t>
      </w:r>
      <w:r>
        <w:rPr>
          <w:lang w:val="es-AR"/>
        </w:rPr>
        <w:t xml:space="preserve"> con los punteros a funciones ya </w:t>
      </w:r>
      <w:r w:rsidR="00D43ED4">
        <w:rPr>
          <w:lang w:val="es-AR"/>
        </w:rPr>
        <w:t>conocidas</w:t>
      </w:r>
      <w:r>
        <w:rPr>
          <w:lang w:val="es-AR"/>
        </w:rPr>
        <w:t xml:space="preserve"> según la especificación.</w:t>
      </w:r>
    </w:p>
    <w:p w:rsidR="0065525C" w:rsidRDefault="0065525C" w:rsidP="00C52F17">
      <w:pPr>
        <w:rPr>
          <w:lang w:val="es-ES"/>
        </w:rPr>
      </w:pPr>
      <w:r>
        <w:rPr>
          <w:lang w:val="es-ES"/>
        </w:rPr>
        <w:t>Vemos que ESI mantiene el valor del puntero a _DRIVER_OBJECT en esa zona, en 0x160cf ya pierde ese valor.</w:t>
      </w:r>
    </w:p>
    <w:p w:rsidR="0065525C" w:rsidRDefault="0065525C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49C1CC74" wp14:editId="12BABDCB">
            <wp:extent cx="3164439" cy="18669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0628" cy="187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5C" w:rsidRDefault="0065525C" w:rsidP="00C52F17">
      <w:pPr>
        <w:rPr>
          <w:lang w:val="es-ES"/>
        </w:rPr>
      </w:pPr>
      <w:r>
        <w:rPr>
          <w:lang w:val="es-ES"/>
        </w:rPr>
        <w:t>Así que marcamos esa zona (puede ser con ALT +L</w:t>
      </w:r>
      <w:r w:rsidR="00034FBC">
        <w:rPr>
          <w:lang w:val="es-ES"/>
        </w:rPr>
        <w:t xml:space="preserve">, </w:t>
      </w:r>
      <w:r>
        <w:rPr>
          <w:lang w:val="es-ES"/>
        </w:rPr>
        <w:t>bajando con la flecha del cursor y luego de nuevo con ALT+L para terminar)</w:t>
      </w:r>
      <w:r w:rsidR="004038E6">
        <w:rPr>
          <w:lang w:val="es-ES"/>
        </w:rPr>
        <w:t xml:space="preserve"> o si es una zona chica con el mismo mouse.</w:t>
      </w:r>
    </w:p>
    <w:p w:rsidR="003B3F58" w:rsidRDefault="00967EDC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3341989" wp14:editId="0A681916">
            <wp:extent cx="5731510" cy="342963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EDC" w:rsidRDefault="00967EDC" w:rsidP="00C52F17">
      <w:pPr>
        <w:rPr>
          <w:lang w:val="es-ES"/>
        </w:rPr>
      </w:pPr>
      <w:r>
        <w:rPr>
          <w:lang w:val="es-ES"/>
        </w:rPr>
        <w:t>Una vez marcada la zona apretamos T.</w:t>
      </w:r>
    </w:p>
    <w:p w:rsidR="00967EDC" w:rsidRDefault="00F93F3D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089AC0F1" wp14:editId="62471F8F">
            <wp:extent cx="5731510" cy="2933700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3D" w:rsidRDefault="00F93F3D" w:rsidP="00C52F17">
      <w:pPr>
        <w:rPr>
          <w:lang w:val="es-ES"/>
        </w:rPr>
      </w:pPr>
      <w:r>
        <w:rPr>
          <w:lang w:val="es-ES"/>
        </w:rPr>
        <w:t xml:space="preserve">Por supuesto elegimos ESI como el registro base de la estructura y offset ponemos cero pues apunta al inicio de </w:t>
      </w:r>
      <w:r w:rsidR="005F47AE">
        <w:rPr>
          <w:lang w:val="es-ES"/>
        </w:rPr>
        <w:t>esta</w:t>
      </w:r>
      <w:r w:rsidR="00242FC4">
        <w:rPr>
          <w:lang w:val="es-ES"/>
        </w:rPr>
        <w:t>, y elegimos _DRIVER_OBJECT y no</w:t>
      </w:r>
      <w:r w:rsidR="00AC4455">
        <w:rPr>
          <w:lang w:val="es-ES"/>
        </w:rPr>
        <w:t>s</w:t>
      </w:r>
      <w:r w:rsidR="00242FC4">
        <w:rPr>
          <w:lang w:val="es-ES"/>
        </w:rPr>
        <w:t xml:space="preserve"> detecta los 4 usos que renombrara.</w:t>
      </w:r>
    </w:p>
    <w:p w:rsidR="00AC4455" w:rsidRDefault="00AC4455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70ECB1A" wp14:editId="35DE501D">
            <wp:extent cx="5731510" cy="3598545"/>
            <wp:effectExtent l="0" t="0" r="254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0F" w:rsidRDefault="00AC4455" w:rsidP="00C52F17">
      <w:pPr>
        <w:rPr>
          <w:lang w:val="es-ES"/>
        </w:rPr>
      </w:pPr>
      <w:r>
        <w:rPr>
          <w:lang w:val="es-ES"/>
        </w:rPr>
        <w:t xml:space="preserve">El que nos importa </w:t>
      </w:r>
      <w:r w:rsidR="0026450F">
        <w:rPr>
          <w:lang w:val="es-ES"/>
        </w:rPr>
        <w:t>es</w:t>
      </w:r>
      <w:r>
        <w:rPr>
          <w:lang w:val="es-ES"/>
        </w:rPr>
        <w:t xml:space="preserve"> el que maneja los IOCTL que es _MJ_DEVICE_CONTROL</w:t>
      </w:r>
    </w:p>
    <w:p w:rsidR="00AC4455" w:rsidRDefault="0026450F" w:rsidP="00C52F17">
      <w:pPr>
        <w:rPr>
          <w:lang w:val="es-ES"/>
        </w:rPr>
      </w:pPr>
      <w:r>
        <w:rPr>
          <w:lang w:val="es-ES"/>
        </w:rPr>
        <w:t>S</w:t>
      </w:r>
      <w:r w:rsidR="00AC4455">
        <w:rPr>
          <w:lang w:val="es-ES"/>
        </w:rPr>
        <w:t>i no hubiéramos tenido símbolos</w:t>
      </w:r>
      <w:r>
        <w:rPr>
          <w:lang w:val="es-ES"/>
        </w:rPr>
        <w:t>, se hace el mismo trabajo</w:t>
      </w:r>
      <w:r w:rsidR="00AC4455">
        <w:rPr>
          <w:lang w:val="es-ES"/>
        </w:rPr>
        <w:t xml:space="preserve"> importando el archivo .h con las estructuras de 32 bits</w:t>
      </w:r>
      <w:r w:rsidR="00D413C1">
        <w:rPr>
          <w:lang w:val="es-ES"/>
        </w:rPr>
        <w:t xml:space="preserve"> para reversear drivers.</w:t>
      </w:r>
    </w:p>
    <w:p w:rsidR="00AC4455" w:rsidRDefault="00AC4455" w:rsidP="00C52F17">
      <w:pPr>
        <w:rPr>
          <w:lang w:val="es-ES"/>
        </w:rPr>
      </w:pPr>
      <w:r>
        <w:rPr>
          <w:lang w:val="es-ES"/>
        </w:rPr>
        <w:t>El archivo .h con las estructuras de 32 bits está aquí</w:t>
      </w:r>
    </w:p>
    <w:p w:rsidR="00AC4455" w:rsidRDefault="00541F8F" w:rsidP="00C52F17">
      <w:pPr>
        <w:rPr>
          <w:lang w:val="es-ES"/>
        </w:rPr>
      </w:pPr>
      <w:hyperlink r:id="rId21" w:history="1">
        <w:r w:rsidR="00AC4455" w:rsidRPr="00D70FCF">
          <w:rPr>
            <w:rStyle w:val="Hyperlink"/>
            <w:lang w:val="es-ES"/>
          </w:rPr>
          <w:t>https://drive.google.com/file/d/1VXwR45uvw1FtvzW2b9eNO1DLid9CIdx8/view?usp=sharing</w:t>
        </w:r>
      </w:hyperlink>
    </w:p>
    <w:p w:rsidR="00AC4455" w:rsidRDefault="00AC4455" w:rsidP="00C52F17">
      <w:pPr>
        <w:rPr>
          <w:lang w:val="es-ES"/>
        </w:rPr>
      </w:pPr>
      <w:r>
        <w:rPr>
          <w:lang w:val="es-ES"/>
        </w:rPr>
        <w:t>y se importa en IDA desde aquí.</w:t>
      </w:r>
    </w:p>
    <w:p w:rsidR="00AC4455" w:rsidRDefault="00AC4455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4AAA14AF" wp14:editId="7EE15BBA">
            <wp:extent cx="5731510" cy="1461135"/>
            <wp:effectExtent l="0" t="0" r="254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55" w:rsidRDefault="00AC4455" w:rsidP="00C52F17">
      <w:pPr>
        <w:rPr>
          <w:lang w:val="es-ES"/>
        </w:rPr>
      </w:pPr>
      <w:r>
        <w:rPr>
          <w:lang w:val="es-ES"/>
        </w:rPr>
        <w:t>Con eso nos aparecerían las estructuras necesarias DRIVER_OBJECT, _IRP, _DEVICE_OBJECT, _IO_STACK_LOCATION y PIRP y _</w:t>
      </w:r>
      <w:proofErr w:type="spellStart"/>
      <w:r>
        <w:rPr>
          <w:lang w:val="es-ES"/>
        </w:rPr>
        <w:t>MajorFunction</w:t>
      </w:r>
      <w:proofErr w:type="spellEnd"/>
      <w:r w:rsidR="0026450F">
        <w:rPr>
          <w:lang w:val="es-ES"/>
        </w:rPr>
        <w:t xml:space="preserve"> en Local </w:t>
      </w:r>
      <w:proofErr w:type="spellStart"/>
      <w:r w:rsidR="0026450F">
        <w:rPr>
          <w:lang w:val="es-ES"/>
        </w:rPr>
        <w:t>Types</w:t>
      </w:r>
      <w:proofErr w:type="spellEnd"/>
      <w:r w:rsidR="00FD3A56">
        <w:rPr>
          <w:lang w:val="es-ES"/>
        </w:rPr>
        <w:t>,</w:t>
      </w:r>
      <w:r>
        <w:rPr>
          <w:lang w:val="es-ES"/>
        </w:rPr>
        <w:t xml:space="preserve"> las sincronizaríamos y llegaríamos </w:t>
      </w:r>
      <w:r w:rsidR="00FD3A56">
        <w:rPr>
          <w:lang w:val="es-ES"/>
        </w:rPr>
        <w:t xml:space="preserve">a </w:t>
      </w:r>
      <w:r w:rsidR="0026450F">
        <w:rPr>
          <w:lang w:val="es-ES"/>
        </w:rPr>
        <w:t>reconocer</w:t>
      </w:r>
      <w:r w:rsidR="00FD3A56">
        <w:rPr>
          <w:lang w:val="es-ES"/>
        </w:rPr>
        <w:t xml:space="preserve"> de la misma forma</w:t>
      </w:r>
      <w:r w:rsidR="0026450F">
        <w:rPr>
          <w:lang w:val="es-ES"/>
        </w:rPr>
        <w:t xml:space="preserve"> la función que maneja los IOCTL.</w:t>
      </w:r>
    </w:p>
    <w:p w:rsidR="00AC4455" w:rsidRDefault="00A06312" w:rsidP="00C52F17">
      <w:pPr>
        <w:rPr>
          <w:lang w:val="es-ES"/>
        </w:rPr>
      </w:pPr>
      <w:r>
        <w:rPr>
          <w:lang w:val="es-ES"/>
        </w:rPr>
        <w:t>En</w:t>
      </w:r>
      <w:r w:rsidR="00AC4455">
        <w:rPr>
          <w:lang w:val="es-ES"/>
        </w:rPr>
        <w:t xml:space="preserve"> este caso</w:t>
      </w:r>
      <w:r w:rsidR="003112B4">
        <w:rPr>
          <w:lang w:val="es-ES"/>
        </w:rPr>
        <w:t xml:space="preserve"> al tener símbolos</w:t>
      </w:r>
      <w:r w:rsidR="00AC4455">
        <w:rPr>
          <w:lang w:val="es-ES"/>
        </w:rPr>
        <w:t xml:space="preserve"> </w:t>
      </w:r>
      <w:r w:rsidR="003112B4">
        <w:rPr>
          <w:lang w:val="es-ES"/>
        </w:rPr>
        <w:t xml:space="preserve">dicha función </w:t>
      </w:r>
      <w:r w:rsidR="00AC4455">
        <w:rPr>
          <w:lang w:val="es-ES"/>
        </w:rPr>
        <w:t>ya tenía nombre, el que nos daba una idea de que era la función buscada, pero como acá estamos aprendiendo es bueno saber encontrarla para todos los casos reverseando</w:t>
      </w:r>
      <w:r w:rsidR="00E953C8">
        <w:rPr>
          <w:lang w:val="es-ES"/>
        </w:rPr>
        <w:t>,</w:t>
      </w:r>
      <w:r w:rsidR="0026450F">
        <w:rPr>
          <w:lang w:val="es-ES"/>
        </w:rPr>
        <w:t xml:space="preserve"> sea con símbolos o sin símbolos.</w:t>
      </w:r>
    </w:p>
    <w:p w:rsidR="00AC4455" w:rsidRDefault="00AC4455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F453BC9" wp14:editId="110E4F7E">
            <wp:extent cx="5731510" cy="1955800"/>
            <wp:effectExtent l="0" t="0" r="254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55" w:rsidRDefault="00AC4455" w:rsidP="00C52F17">
      <w:pPr>
        <w:rPr>
          <w:lang w:val="es-ES"/>
        </w:rPr>
      </w:pPr>
    </w:p>
    <w:p w:rsidR="00AC4455" w:rsidRDefault="005C484E" w:rsidP="00C52F17">
      <w:pPr>
        <w:rPr>
          <w:lang w:val="es-ES"/>
        </w:rPr>
      </w:pPr>
      <w:r>
        <w:rPr>
          <w:lang w:val="es-ES"/>
        </w:rPr>
        <w:t xml:space="preserve">Dentro de dicha función que maneja los </w:t>
      </w:r>
      <w:r w:rsidR="00C12D0F">
        <w:rPr>
          <w:lang w:val="es-ES"/>
        </w:rPr>
        <w:t>IOCTL</w:t>
      </w:r>
      <w:r w:rsidR="001E31EE">
        <w:rPr>
          <w:lang w:val="es-ES"/>
        </w:rPr>
        <w:t>,</w:t>
      </w:r>
      <w:r w:rsidR="00C12D0F">
        <w:rPr>
          <w:lang w:val="es-ES"/>
        </w:rPr>
        <w:t xml:space="preserve"> están las diferentes </w:t>
      </w:r>
      <w:r w:rsidR="001E31EE">
        <w:rPr>
          <w:lang w:val="es-ES"/>
        </w:rPr>
        <w:t xml:space="preserve">funciones </w:t>
      </w:r>
      <w:r w:rsidR="00C12D0F">
        <w:rPr>
          <w:lang w:val="es-ES"/>
        </w:rPr>
        <w:t>vulnerab</w:t>
      </w:r>
      <w:r w:rsidR="001E31EE">
        <w:rPr>
          <w:lang w:val="es-ES"/>
        </w:rPr>
        <w:t>les</w:t>
      </w:r>
      <w:r w:rsidR="00C12D0F">
        <w:rPr>
          <w:lang w:val="es-ES"/>
        </w:rPr>
        <w:t xml:space="preserve">, en este caso la que vamos a intentar explotar es </w:t>
      </w:r>
      <w:r w:rsidR="001E31EE">
        <w:rPr>
          <w:lang w:val="es-ES"/>
        </w:rPr>
        <w:t xml:space="preserve">la de </w:t>
      </w:r>
      <w:r w:rsidR="00C12D0F">
        <w:rPr>
          <w:lang w:val="es-ES"/>
        </w:rPr>
        <w:t>StackOverflowGs.</w:t>
      </w:r>
    </w:p>
    <w:p w:rsidR="00C12D0F" w:rsidRDefault="00C12D0F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5A325012" wp14:editId="5A6CEC51">
            <wp:extent cx="5731510" cy="1647190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7AE" w:rsidRDefault="00AC4455" w:rsidP="00C52F17">
      <w:pPr>
        <w:rPr>
          <w:lang w:val="es-ES"/>
        </w:rPr>
      </w:pPr>
      <w:r>
        <w:rPr>
          <w:lang w:val="es-ES"/>
        </w:rPr>
        <w:t xml:space="preserve"> </w:t>
      </w:r>
    </w:p>
    <w:p w:rsidR="007B1238" w:rsidRDefault="007B1238" w:rsidP="00C52F17">
      <w:pPr>
        <w:rPr>
          <w:lang w:val="es-ES"/>
        </w:rPr>
      </w:pPr>
      <w:r>
        <w:rPr>
          <w:lang w:val="es-ES"/>
        </w:rPr>
        <w:t>Esto va aquí</w:t>
      </w:r>
    </w:p>
    <w:p w:rsidR="007B1238" w:rsidRDefault="007B1238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0DDD4F09" wp14:editId="007F58C0">
            <wp:extent cx="4356252" cy="3276600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7690" cy="32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8" w:rsidRDefault="007B1238" w:rsidP="00C52F17">
      <w:pPr>
        <w:rPr>
          <w:lang w:val="es-ES"/>
        </w:rPr>
      </w:pPr>
      <w:r>
        <w:rPr>
          <w:lang w:val="es-ES"/>
        </w:rPr>
        <w:lastRenderedPageBreak/>
        <w:t>Y luego aquí.</w:t>
      </w:r>
    </w:p>
    <w:p w:rsidR="007B1238" w:rsidRDefault="00756F09" w:rsidP="00C52F17">
      <w:pPr>
        <w:rPr>
          <w:lang w:val="es-ES"/>
        </w:rPr>
      </w:pPr>
      <w:r>
        <w:rPr>
          <w:lang w:val="es-ES"/>
        </w:rPr>
        <w:t xml:space="preserve">Vemos que hay un memcpy que copia un a un buffer en el stack, la cantidad </w:t>
      </w:r>
      <w:proofErr w:type="spellStart"/>
      <w:r>
        <w:rPr>
          <w:lang w:val="es-ES"/>
        </w:rPr>
        <w:t>MaxCount</w:t>
      </w:r>
      <w:proofErr w:type="spellEnd"/>
      <w:r w:rsidR="00725EE7">
        <w:rPr>
          <w:lang w:val="es-ES"/>
        </w:rPr>
        <w:t xml:space="preserve"> de bytes</w:t>
      </w:r>
      <w:r w:rsidR="001D20B0">
        <w:rPr>
          <w:lang w:val="es-ES"/>
        </w:rPr>
        <w:t xml:space="preserve">, </w:t>
      </w:r>
      <w:proofErr w:type="spellStart"/>
      <w:r w:rsidR="001D20B0">
        <w:rPr>
          <w:lang w:val="es-ES"/>
        </w:rPr>
        <w:t>reverseemosla</w:t>
      </w:r>
      <w:proofErr w:type="spellEnd"/>
      <w:r w:rsidR="001D20B0">
        <w:rPr>
          <w:lang w:val="es-ES"/>
        </w:rPr>
        <w:t xml:space="preserve"> en forma completa, aunque ya vemos antes del return address que a diferencia de</w:t>
      </w:r>
      <w:r w:rsidR="004C1DDD">
        <w:rPr>
          <w:lang w:val="es-ES"/>
        </w:rPr>
        <w:t>l</w:t>
      </w:r>
      <w:r w:rsidR="001D20B0">
        <w:rPr>
          <w:lang w:val="es-ES"/>
        </w:rPr>
        <w:t xml:space="preserve"> otro stack overflow que ya habíamos explotado</w:t>
      </w:r>
      <w:r w:rsidR="003C5AD2">
        <w:rPr>
          <w:lang w:val="es-ES"/>
        </w:rPr>
        <w:t>,</w:t>
      </w:r>
      <w:r w:rsidR="001D20B0">
        <w:rPr>
          <w:lang w:val="es-ES"/>
        </w:rPr>
        <w:t xml:space="preserve"> este tiene cookie.</w:t>
      </w:r>
    </w:p>
    <w:p w:rsidR="00756F09" w:rsidRDefault="00756F09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5D326C3C" wp14:editId="6068104A">
            <wp:extent cx="4311650" cy="322776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3562" cy="32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B0" w:rsidRDefault="00BF12F4" w:rsidP="00C52F17">
      <w:pPr>
        <w:rPr>
          <w:lang w:val="es-ES"/>
        </w:rPr>
      </w:pPr>
      <w:r>
        <w:rPr>
          <w:lang w:val="es-ES"/>
        </w:rPr>
        <w:t>Antes del retn</w:t>
      </w:r>
    </w:p>
    <w:p w:rsidR="00BF12F4" w:rsidRDefault="00BF12F4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5A90E19F" wp14:editId="409FF059">
            <wp:extent cx="5731510" cy="1261110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F4" w:rsidRDefault="00BF12F4" w:rsidP="00C52F17">
      <w:pPr>
        <w:rPr>
          <w:lang w:val="es-ES"/>
        </w:rPr>
      </w:pPr>
      <w:r>
        <w:rPr>
          <w:lang w:val="es-ES"/>
        </w:rPr>
        <w:t>Esta ese chequeo y al inicio de la función esta</w:t>
      </w:r>
    </w:p>
    <w:p w:rsidR="00BF12F4" w:rsidRDefault="00BF12F4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1CD9B34B" wp14:editId="6FF21A65">
            <wp:extent cx="4914900" cy="12573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F4" w:rsidRDefault="00BF12F4" w:rsidP="00C52F17">
      <w:pPr>
        <w:rPr>
          <w:lang w:val="es-ES"/>
        </w:rPr>
      </w:pPr>
    </w:p>
    <w:p w:rsidR="009123CA" w:rsidRDefault="008E5547" w:rsidP="00C52F17">
      <w:pPr>
        <w:rPr>
          <w:lang w:val="es-ES"/>
        </w:rPr>
      </w:pPr>
      <w:r>
        <w:rPr>
          <w:lang w:val="es-ES"/>
        </w:rPr>
        <w:t>Volviendo al inicio de la función que maneja los IOCTL</w:t>
      </w:r>
      <w:r w:rsidR="004C1DDD">
        <w:rPr>
          <w:lang w:val="es-ES"/>
        </w:rPr>
        <w:t xml:space="preserve"> llamada </w:t>
      </w:r>
      <w:proofErr w:type="spellStart"/>
      <w:r w:rsidR="004C1DDD" w:rsidRPr="004C1DDD">
        <w:rPr>
          <w:lang w:val="es-ES"/>
        </w:rPr>
        <w:t>IrpDeviceIoCtlHandler</w:t>
      </w:r>
      <w:proofErr w:type="spellEnd"/>
      <w:r w:rsidR="009123CA">
        <w:rPr>
          <w:lang w:val="es-ES"/>
        </w:rPr>
        <w:t xml:space="preserve">, pasa a EDI el puntero a la estructura IRP, ya </w:t>
      </w:r>
      <w:r w:rsidR="00AF7B57">
        <w:rPr>
          <w:lang w:val="es-ES"/>
        </w:rPr>
        <w:t>habíamos visto en tutes anteriores</w:t>
      </w:r>
      <w:r w:rsidR="009123CA">
        <w:rPr>
          <w:lang w:val="es-ES"/>
        </w:rPr>
        <w:t xml:space="preserve"> que en 32 bits en el offset 0x60 era el puntero a una estructura IO_STACK_LOCATION que quedara en ESI.</w:t>
      </w:r>
    </w:p>
    <w:p w:rsidR="008E5547" w:rsidRDefault="009123CA" w:rsidP="00C52F17">
      <w:pPr>
        <w:rPr>
          <w:lang w:val="es-ES"/>
        </w:rPr>
      </w:pPr>
      <w:r>
        <w:rPr>
          <w:lang w:val="es-ES"/>
        </w:rPr>
        <w:lastRenderedPageBreak/>
        <w:t xml:space="preserve">Y apretando T en ESI+0xC. </w:t>
      </w:r>
    </w:p>
    <w:p w:rsidR="008E5547" w:rsidRDefault="008E5547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554C3D07" wp14:editId="344F1B55">
            <wp:extent cx="3511550" cy="3060065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4849" cy="3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C4" w:rsidRDefault="009123CA" w:rsidP="00C52F17">
      <w:pPr>
        <w:rPr>
          <w:lang w:val="es-ES"/>
        </w:rPr>
      </w:pPr>
      <w:r>
        <w:rPr>
          <w:lang w:val="es-ES"/>
        </w:rPr>
        <w:t>Como ya vimos IO_STACK_LOCATION varía según cual sea la función en que se usa, como acá estamos usándolo en el caso de la función que maneja los IOCTL, debemos elegir ese.</w:t>
      </w:r>
      <w:r w:rsidR="00F37A66">
        <w:rPr>
          <w:lang w:val="es-ES"/>
        </w:rPr>
        <w:t xml:space="preserve"> (DeviceIoControl)</w:t>
      </w:r>
    </w:p>
    <w:p w:rsidR="00444B92" w:rsidRDefault="009123CA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110C0C05" wp14:editId="61F772BC">
            <wp:extent cx="3581400" cy="3502833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108" cy="35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CA" w:rsidRDefault="00ED2B3B" w:rsidP="00C52F17">
      <w:pPr>
        <w:rPr>
          <w:lang w:val="es-ES"/>
        </w:rPr>
      </w:pPr>
      <w:r>
        <w:rPr>
          <w:lang w:val="es-ES"/>
        </w:rPr>
        <w:t xml:space="preserve">Quedo entonces así, en esta función ESI tiene el puntero a IO_STACK_LOCATION, EDX el IOCTL CODE </w:t>
      </w:r>
      <w:r w:rsidR="00512E2A">
        <w:rPr>
          <w:lang w:val="es-ES"/>
        </w:rPr>
        <w:t xml:space="preserve">(IoControlCode) </w:t>
      </w:r>
      <w:r>
        <w:rPr>
          <w:lang w:val="es-ES"/>
        </w:rPr>
        <w:t>y EDI el puntero a _IRP.</w:t>
      </w:r>
    </w:p>
    <w:p w:rsidR="00ED2B3B" w:rsidRDefault="00ED2B3B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C9D24DA" wp14:editId="46E766E9">
            <wp:extent cx="4451350" cy="2060463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8064" cy="20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A1" w:rsidRDefault="00CB1FA1" w:rsidP="00C52F17">
      <w:pPr>
        <w:rPr>
          <w:lang w:val="es-ES"/>
        </w:rPr>
      </w:pPr>
      <w:r>
        <w:rPr>
          <w:lang w:val="es-ES"/>
        </w:rPr>
        <w:t>Serán ESI y EDI los</w:t>
      </w:r>
      <w:r w:rsidR="00780662">
        <w:rPr>
          <w:lang w:val="es-ES"/>
        </w:rPr>
        <w:t xml:space="preserve"> dos</w:t>
      </w:r>
      <w:r>
        <w:rPr>
          <w:lang w:val="es-ES"/>
        </w:rPr>
        <w:t xml:space="preserve"> argumentos de la</w:t>
      </w:r>
      <w:r w:rsidR="00780662">
        <w:rPr>
          <w:lang w:val="es-ES"/>
        </w:rPr>
        <w:t xml:space="preserve"> llamada a la </w:t>
      </w:r>
      <w:r>
        <w:rPr>
          <w:lang w:val="es-ES"/>
        </w:rPr>
        <w:t xml:space="preserve">función </w:t>
      </w:r>
      <w:r w:rsidR="00780662" w:rsidRPr="00780662">
        <w:rPr>
          <w:lang w:val="es-ES"/>
        </w:rPr>
        <w:t>StackOverflowGSIoctlHandler</w:t>
      </w:r>
    </w:p>
    <w:p w:rsidR="00444B92" w:rsidRDefault="00CB1FA1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03DC7E3E" wp14:editId="25DDB6B0">
            <wp:extent cx="3759200" cy="177765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6381" cy="17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:rsidR="000F6B07" w:rsidRDefault="00F65232" w:rsidP="00C52F17">
      <w:pPr>
        <w:rPr>
          <w:lang w:val="es-ES"/>
        </w:rPr>
      </w:pPr>
      <w:r>
        <w:rPr>
          <w:lang w:val="es-ES"/>
        </w:rPr>
        <w:t>Por supuesto como tenemos símbolos</w:t>
      </w:r>
      <w:r w:rsidR="000875F1">
        <w:rPr>
          <w:lang w:val="es-ES"/>
        </w:rPr>
        <w:t>,</w:t>
      </w:r>
      <w:r>
        <w:rPr>
          <w:lang w:val="es-ES"/>
        </w:rPr>
        <w:t xml:space="preserve"> se puede ver lo</w:t>
      </w:r>
      <w:r w:rsidR="000875F1">
        <w:rPr>
          <w:lang w:val="es-ES"/>
        </w:rPr>
        <w:t>s</w:t>
      </w:r>
      <w:r>
        <w:rPr>
          <w:lang w:val="es-ES"/>
        </w:rPr>
        <w:t xml:space="preserve"> mismo</w:t>
      </w:r>
      <w:r w:rsidR="000875F1">
        <w:rPr>
          <w:lang w:val="es-ES"/>
        </w:rPr>
        <w:t>s dos argumentos</w:t>
      </w:r>
      <w:r>
        <w:rPr>
          <w:lang w:val="es-ES"/>
        </w:rPr>
        <w:t xml:space="preserve"> en la definición de la función</w:t>
      </w:r>
      <w:r w:rsidR="000875F1">
        <w:rPr>
          <w:lang w:val="es-ES"/>
        </w:rPr>
        <w:t>,</w:t>
      </w:r>
      <w:r>
        <w:rPr>
          <w:lang w:val="es-ES"/>
        </w:rPr>
        <w:t xml:space="preserve"> uno el puntero a _IRP y el otro un puntero a IO_STACK_LOCATION.</w:t>
      </w:r>
    </w:p>
    <w:p w:rsidR="00F65232" w:rsidRDefault="00F65232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529F6CD4" wp14:editId="2F583BF2">
            <wp:extent cx="5731510" cy="230949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3B" w:rsidRPr="00444B92" w:rsidRDefault="005E2A3B" w:rsidP="00C52F17">
      <w:pPr>
        <w:rPr>
          <w:lang w:val="es-ES"/>
        </w:rPr>
      </w:pPr>
    </w:p>
    <w:p w:rsidR="00AA57B5" w:rsidRDefault="00A44C21" w:rsidP="00C52F17">
      <w:pPr>
        <w:rPr>
          <w:lang w:val="es-ES"/>
        </w:rPr>
      </w:pPr>
      <w:r>
        <w:rPr>
          <w:lang w:val="es-ES"/>
        </w:rPr>
        <w:t>Otra vez al tratar de determinar un campo de _IO_STACK_LOCATION, debemos elegir el caso de DeviceIoControl que es el que estamos usando.</w:t>
      </w:r>
    </w:p>
    <w:p w:rsidR="00A44C21" w:rsidRDefault="00A44C21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ABEBAC6" wp14:editId="52D8EC69">
            <wp:extent cx="5111750" cy="3020271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5997" cy="30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5A" w:rsidRDefault="00432FBE" w:rsidP="00C52F17">
      <w:pPr>
        <w:rPr>
          <w:lang w:val="es-ES"/>
        </w:rPr>
      </w:pPr>
      <w:r>
        <w:rPr>
          <w:lang w:val="es-ES"/>
        </w:rPr>
        <w:t>Vemos que lo que determinamos reverseando</w:t>
      </w:r>
      <w:r w:rsidR="00DF2AE4">
        <w:rPr>
          <w:lang w:val="es-ES"/>
        </w:rPr>
        <w:t>,</w:t>
      </w:r>
      <w:r>
        <w:rPr>
          <w:lang w:val="es-ES"/>
        </w:rPr>
        <w:t xml:space="preserve"> coincide con lo que nos muestran los </w:t>
      </w:r>
      <w:r w:rsidR="00773A2F">
        <w:rPr>
          <w:lang w:val="es-ES"/>
        </w:rPr>
        <w:t>símbolos</w:t>
      </w:r>
      <w:r w:rsidR="00DF2AE4">
        <w:rPr>
          <w:lang w:val="es-ES"/>
        </w:rPr>
        <w:t>.</w:t>
      </w:r>
    </w:p>
    <w:p w:rsidR="00432FBE" w:rsidRDefault="00432FBE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45DD27AA" wp14:editId="71A087E3">
            <wp:extent cx="5731510" cy="190627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BE" w:rsidRDefault="00432FBE" w:rsidP="00C52F17">
      <w:pPr>
        <w:rPr>
          <w:lang w:val="es-ES"/>
        </w:rPr>
      </w:pPr>
      <w:r>
        <w:rPr>
          <w:lang w:val="es-ES"/>
        </w:rPr>
        <w:t>El campo InputBufferLenght es el size del buffer de entrada en user, y el Type3InputBuffer es el puntero a ese buffer de entrada en user que también le pasamos.</w:t>
      </w:r>
    </w:p>
    <w:p w:rsidR="00773A2F" w:rsidRDefault="004E0BAD" w:rsidP="00C52F17">
      <w:pPr>
        <w:rPr>
          <w:lang w:val="es-ES"/>
        </w:rPr>
      </w:pPr>
      <w:r>
        <w:rPr>
          <w:lang w:val="es-ES"/>
        </w:rPr>
        <w:t xml:space="preserve">Renombre los dos argumentos, recordemos que </w:t>
      </w:r>
      <w:r w:rsidR="0057297F">
        <w:rPr>
          <w:lang w:val="es-ES"/>
        </w:rPr>
        <w:t>a</w:t>
      </w:r>
      <w:r>
        <w:rPr>
          <w:lang w:val="es-ES"/>
        </w:rPr>
        <w:t>l que le llamamos size_buffer_user es un numero arbitrario que le pasamos que debería ser el size del buffer</w:t>
      </w:r>
      <w:r w:rsidR="00220982">
        <w:rPr>
          <w:lang w:val="es-ES"/>
        </w:rPr>
        <w:t>,</w:t>
      </w:r>
      <w:r>
        <w:rPr>
          <w:lang w:val="es-ES"/>
        </w:rPr>
        <w:t xml:space="preserve"> pero puede ser cualquier valor, ya que no se ve ningún chequeo </w:t>
      </w:r>
      <w:proofErr w:type="gramStart"/>
      <w:r>
        <w:rPr>
          <w:lang w:val="es-ES"/>
        </w:rPr>
        <w:t>del mismo</w:t>
      </w:r>
      <w:proofErr w:type="gramEnd"/>
      <w:r>
        <w:rPr>
          <w:lang w:val="es-ES"/>
        </w:rPr>
        <w:t>.</w:t>
      </w:r>
    </w:p>
    <w:p w:rsidR="004E0BAD" w:rsidRDefault="004E0BAD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C43ADD3" wp14:editId="3B041BC3">
            <wp:extent cx="5731510" cy="2307590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DF" w:rsidRDefault="00F122DF" w:rsidP="00C52F17">
      <w:pPr>
        <w:rPr>
          <w:lang w:val="es-ES"/>
        </w:rPr>
      </w:pPr>
      <w:r>
        <w:rPr>
          <w:lang w:val="es-ES"/>
        </w:rPr>
        <w:t>Vemos que ambos son usados sin chequeo ni modificación en el memcpy</w:t>
      </w:r>
    </w:p>
    <w:p w:rsidR="00F122DF" w:rsidRDefault="00F122DF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482E6850" wp14:editId="6B8F701A">
            <wp:extent cx="4370013" cy="46164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154" cy="46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DF" w:rsidRDefault="00F122DF" w:rsidP="00C52F17">
      <w:pPr>
        <w:rPr>
          <w:lang w:val="es-ES"/>
        </w:rPr>
      </w:pPr>
      <w:r>
        <w:rPr>
          <w:lang w:val="es-ES"/>
        </w:rPr>
        <w:t>El destination del memcpy es un buffer en el stack podemos pisarlo entero el problema es que aquí no nos sirve pisar todo el stack hasta que termine</w:t>
      </w:r>
      <w:r w:rsidR="00220982">
        <w:rPr>
          <w:lang w:val="es-ES"/>
        </w:rPr>
        <w:t>,</w:t>
      </w:r>
      <w:r>
        <w:rPr>
          <w:lang w:val="es-ES"/>
        </w:rPr>
        <w:t xml:space="preserve"> porque en ese caso no se llama al SEH como en </w:t>
      </w:r>
      <w:proofErr w:type="gramStart"/>
      <w:r>
        <w:rPr>
          <w:lang w:val="es-ES"/>
        </w:rPr>
        <w:t>user</w:t>
      </w:r>
      <w:proofErr w:type="gramEnd"/>
      <w:r>
        <w:rPr>
          <w:lang w:val="es-ES"/>
        </w:rPr>
        <w:t xml:space="preserve"> </w:t>
      </w:r>
      <w:r w:rsidR="003E4752">
        <w:rPr>
          <w:lang w:val="es-ES"/>
        </w:rPr>
        <w:t xml:space="preserve">sino que se produce un BSOD, </w:t>
      </w:r>
      <w:r>
        <w:rPr>
          <w:lang w:val="es-ES"/>
        </w:rPr>
        <w:t>hay que usar otra técnica</w:t>
      </w:r>
      <w:r w:rsidR="00FC7C51">
        <w:rPr>
          <w:lang w:val="es-ES"/>
        </w:rPr>
        <w:t>.</w:t>
      </w:r>
    </w:p>
    <w:p w:rsidR="00F122DF" w:rsidRDefault="003F3729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82A3D13" wp14:editId="48865EBC">
            <wp:extent cx="3417160" cy="279400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9453" cy="27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29" w:rsidRDefault="003F3729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28B87CA2" wp14:editId="25AD6ED1">
            <wp:extent cx="1104900" cy="5143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29" w:rsidRDefault="003F3729" w:rsidP="00C52F17">
      <w:pPr>
        <w:rPr>
          <w:lang w:val="es-ES"/>
        </w:rPr>
      </w:pPr>
      <w:r>
        <w:rPr>
          <w:lang w:val="es-ES"/>
        </w:rPr>
        <w:t xml:space="preserve">Aunque en la inicialización del buffer solo se </w:t>
      </w:r>
      <w:r w:rsidR="00610906">
        <w:rPr>
          <w:lang w:val="es-ES"/>
        </w:rPr>
        <w:t>realiza sobre 0x1ff, igual no hay problema que sobren algunos bytes.</w:t>
      </w:r>
    </w:p>
    <w:p w:rsidR="00610906" w:rsidRDefault="00610906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576090FE" wp14:editId="5FEBE206">
            <wp:extent cx="3905250" cy="10858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BE" w:rsidRDefault="00081AD5" w:rsidP="00C52F17">
      <w:pPr>
        <w:rPr>
          <w:lang w:val="es-ES"/>
        </w:rPr>
      </w:pPr>
      <w:r>
        <w:rPr>
          <w:lang w:val="es-ES"/>
        </w:rPr>
        <w:t>Al inicio de la función vemos que encima del return address hay una estructura CPPEH_RECORD.</w:t>
      </w:r>
    </w:p>
    <w:p w:rsidR="00081AD5" w:rsidRDefault="00081AD5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7D7218B6" wp14:editId="2A239281">
            <wp:extent cx="4476750" cy="22574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D5" w:rsidRDefault="00081AD5" w:rsidP="00C52F17">
      <w:pPr>
        <w:rPr>
          <w:lang w:val="es-ES"/>
        </w:rPr>
      </w:pPr>
      <w:r>
        <w:rPr>
          <w:lang w:val="es-ES"/>
        </w:rPr>
        <w:t>Esa justo debajo del buffer y encima del return address</w:t>
      </w:r>
      <w:r w:rsidR="009A2B42">
        <w:rPr>
          <w:lang w:val="es-ES"/>
        </w:rPr>
        <w:t>.</w:t>
      </w:r>
    </w:p>
    <w:p w:rsidR="00081AD5" w:rsidRDefault="00081AD5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FED282D" wp14:editId="0A6F06AE">
            <wp:extent cx="5731510" cy="2905760"/>
            <wp:effectExtent l="0" t="0" r="254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A6" w:rsidRDefault="001147A6" w:rsidP="00C52F17">
      <w:pPr>
        <w:rPr>
          <w:lang w:val="es-ES"/>
        </w:rPr>
      </w:pPr>
    </w:p>
    <w:p w:rsidR="001147A6" w:rsidRDefault="009F07E0" w:rsidP="00C52F17">
      <w:pPr>
        <w:rPr>
          <w:lang w:val="es-ES"/>
        </w:rPr>
      </w:pPr>
      <w:r>
        <w:rPr>
          <w:lang w:val="es-ES"/>
        </w:rPr>
        <w:t>Vemos que pushea dos argumentos una contante 0x210 y un puntero a una estructura</w:t>
      </w:r>
      <w:r w:rsidR="00D707DF">
        <w:rPr>
          <w:lang w:val="es-ES"/>
        </w:rPr>
        <w:t>, el puntero a la constante 0x210</w:t>
      </w:r>
      <w:r w:rsidR="00BB3DFC">
        <w:rPr>
          <w:lang w:val="es-ES"/>
        </w:rPr>
        <w:t>,</w:t>
      </w:r>
      <w:r w:rsidR="00D707DF">
        <w:rPr>
          <w:lang w:val="es-ES"/>
        </w:rPr>
        <w:t xml:space="preserve"> como es el primer push quedara justo arriba del return address r que guardo al entrar </w:t>
      </w:r>
      <w:r w:rsidR="002C43DC">
        <w:rPr>
          <w:lang w:val="es-ES"/>
        </w:rPr>
        <w:t>en esta misma</w:t>
      </w:r>
      <w:r w:rsidR="00D707DF">
        <w:rPr>
          <w:lang w:val="es-ES"/>
        </w:rPr>
        <w:t xml:space="preserve"> función</w:t>
      </w:r>
      <w:r w:rsidR="00BB3DFC">
        <w:rPr>
          <w:lang w:val="es-ES"/>
        </w:rPr>
        <w:t xml:space="preserve"> prologo</w:t>
      </w:r>
      <w:r w:rsidR="00D707DF">
        <w:rPr>
          <w:lang w:val="es-ES"/>
        </w:rPr>
        <w:t>.</w:t>
      </w:r>
    </w:p>
    <w:p w:rsidR="009F07E0" w:rsidRDefault="009F07E0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4C3E9A70" wp14:editId="24B25A87">
            <wp:extent cx="4981575" cy="8382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17" w:rsidRDefault="00C52F17" w:rsidP="00C52F17">
      <w:pPr>
        <w:rPr>
          <w:lang w:val="es-ES"/>
        </w:rPr>
      </w:pPr>
      <w:r>
        <w:rPr>
          <w:lang w:val="es-ES"/>
        </w:rPr>
        <w:t xml:space="preserve"> </w:t>
      </w:r>
      <w:r w:rsidR="00242A51">
        <w:rPr>
          <w:lang w:val="es-ES"/>
        </w:rPr>
        <w:t>Sin embargo, vemos que IDA nos muestra que allí justo arriba del “r” esta el stored ebp o sea “s”.</w:t>
      </w:r>
    </w:p>
    <w:p w:rsidR="00242A51" w:rsidRDefault="00242A51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497CEFAD" wp14:editId="7E944656">
            <wp:extent cx="3041276" cy="1873250"/>
            <wp:effectExtent l="0" t="0" r="698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4369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C8" w:rsidRDefault="00753BC8" w:rsidP="00C52F17">
      <w:pPr>
        <w:rPr>
          <w:lang w:val="es-ES"/>
        </w:rPr>
      </w:pPr>
      <w:r>
        <w:rPr>
          <w:lang w:val="es-ES"/>
        </w:rPr>
        <w:t xml:space="preserve">Igual si entramos en la </w:t>
      </w:r>
      <w:r w:rsidR="0097159D">
        <w:rPr>
          <w:lang w:val="es-ES"/>
        </w:rPr>
        <w:t>función __SEH_prolog4_GS</w:t>
      </w:r>
    </w:p>
    <w:p w:rsidR="0097159D" w:rsidRDefault="0097159D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47F91EA" wp14:editId="072D4D2A">
            <wp:extent cx="4916473" cy="26162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3491" cy="26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9D" w:rsidRDefault="0097159D" w:rsidP="00C52F17">
      <w:pPr>
        <w:rPr>
          <w:lang w:val="es-ES"/>
        </w:rPr>
      </w:pPr>
      <w:r>
        <w:rPr>
          <w:lang w:val="es-ES"/>
        </w:rPr>
        <w:t>Vemos que después de mover a EAX el valor de la variable cons_0x210, luego guarda allí el ebp, por lo cual realmente arriba de “r”, queda finalmente “s” o stored ebp.</w:t>
      </w:r>
    </w:p>
    <w:p w:rsidR="0097159D" w:rsidRDefault="00FD7BF2" w:rsidP="00C52F17">
      <w:pPr>
        <w:rPr>
          <w:lang w:val="es-ES"/>
        </w:rPr>
      </w:pPr>
      <w:r>
        <w:rPr>
          <w:lang w:val="es-ES"/>
        </w:rPr>
        <w:t>Luego arriba del stored EBP quedara el puntero a esa estructura que pasa justo después del push 0x210.</w:t>
      </w:r>
    </w:p>
    <w:p w:rsidR="00FD7BF2" w:rsidRDefault="00FD7BF2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7B2CD37F" wp14:editId="22F78C73">
            <wp:extent cx="5731510" cy="909320"/>
            <wp:effectExtent l="0" t="0" r="254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F2" w:rsidRDefault="00FD7BF2" w:rsidP="00C52F17">
      <w:pPr>
        <w:rPr>
          <w:lang w:val="es-ES"/>
        </w:rPr>
      </w:pPr>
      <w:r>
        <w:rPr>
          <w:lang w:val="es-ES"/>
        </w:rPr>
        <w:t xml:space="preserve">A esa dirección de una estructura 0x12218 </w:t>
      </w:r>
      <w:proofErr w:type="gramStart"/>
      <w:r>
        <w:rPr>
          <w:lang w:val="es-ES"/>
        </w:rPr>
        <w:t>la guarda justo arriba</w:t>
      </w:r>
      <w:proofErr w:type="gramEnd"/>
      <w:r>
        <w:rPr>
          <w:lang w:val="es-ES"/>
        </w:rPr>
        <w:t xml:space="preserve"> del “s”.</w:t>
      </w:r>
    </w:p>
    <w:p w:rsidR="00726C27" w:rsidRDefault="00726C27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61A4762A" wp14:editId="1C2D3ADE">
            <wp:extent cx="4152900" cy="20288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D1" w:rsidRDefault="00726C27" w:rsidP="00C52F17">
      <w:pPr>
        <w:rPr>
          <w:lang w:val="es-ES"/>
        </w:rPr>
      </w:pPr>
      <w:r>
        <w:rPr>
          <w:lang w:val="es-ES"/>
        </w:rPr>
        <w:t xml:space="preserve">Y justo arriba del “s” está ms_exc que es una estructura del tipo CPPEH_RECORD, </w:t>
      </w:r>
      <w:r w:rsidR="00122A49">
        <w:rPr>
          <w:lang w:val="es-ES"/>
        </w:rPr>
        <w:t>así</w:t>
      </w:r>
      <w:r>
        <w:rPr>
          <w:lang w:val="es-ES"/>
        </w:rPr>
        <w:t xml:space="preserve"> que esa dirección será el </w:t>
      </w:r>
      <w:r w:rsidR="00122A49">
        <w:rPr>
          <w:lang w:val="es-ES"/>
        </w:rPr>
        <w:t>último</w:t>
      </w:r>
      <w:r>
        <w:rPr>
          <w:lang w:val="es-ES"/>
        </w:rPr>
        <w:t xml:space="preserve"> campo de dicha estructur</w:t>
      </w:r>
      <w:r w:rsidR="00F01087">
        <w:rPr>
          <w:lang w:val="es-ES"/>
        </w:rPr>
        <w:t>a</w:t>
      </w:r>
      <w:r w:rsidR="00BB3DFC">
        <w:rPr>
          <w:lang w:val="es-ES"/>
        </w:rPr>
        <w:t xml:space="preserve"> ya veremos eso.</w:t>
      </w:r>
    </w:p>
    <w:p w:rsidR="00A86FD1" w:rsidRDefault="00A86FD1" w:rsidP="00C52F17">
      <w:pPr>
        <w:rPr>
          <w:noProof/>
          <w:lang w:val="es-ES"/>
        </w:rPr>
      </w:pPr>
    </w:p>
    <w:p w:rsidR="00A86FD1" w:rsidRDefault="00A86FD1" w:rsidP="00C52F17">
      <w:pPr>
        <w:rPr>
          <w:noProof/>
          <w:lang w:val="es-AR"/>
        </w:rPr>
      </w:pPr>
    </w:p>
    <w:p w:rsidR="00726C27" w:rsidRDefault="00A86FD1" w:rsidP="00C52F17">
      <w:pPr>
        <w:rPr>
          <w:lang w:val="es-ES"/>
        </w:rPr>
      </w:pPr>
      <w:r w:rsidRPr="00A86FD1">
        <w:rPr>
          <w:noProof/>
          <w:lang w:val="es-AR"/>
        </w:rPr>
        <w:lastRenderedPageBreak/>
        <w:t xml:space="preserve"> </w:t>
      </w:r>
      <w:r>
        <w:rPr>
          <w:noProof/>
        </w:rPr>
        <w:drawing>
          <wp:inline distT="0" distB="0" distL="0" distR="0" wp14:anchorId="316E1AEC" wp14:editId="71A1A2DB">
            <wp:extent cx="4457700" cy="11334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="00726C27">
        <w:rPr>
          <w:lang w:val="es-ES"/>
        </w:rPr>
        <w:t>a.</w:t>
      </w:r>
    </w:p>
    <w:p w:rsidR="00022597" w:rsidRPr="00BB3DFC" w:rsidRDefault="00BB3DFC" w:rsidP="00C52F17">
      <w:pPr>
        <w:rPr>
          <w:lang w:val="es-ES"/>
        </w:rPr>
      </w:pPr>
      <w:r>
        <w:rPr>
          <w:lang w:val="es-ES"/>
        </w:rPr>
        <w:t>Aquí</w:t>
      </w:r>
      <w:r w:rsidR="00022597">
        <w:rPr>
          <w:lang w:val="es-ES"/>
        </w:rPr>
        <w:t xml:space="preserve"> después de guardar el stored ebp en const</w:t>
      </w:r>
      <w:r w:rsidR="00022597" w:rsidRPr="00022597">
        <w:rPr>
          <w:lang w:val="es-AR"/>
        </w:rPr>
        <w:t>_</w:t>
      </w:r>
      <w:r w:rsidR="00022597">
        <w:rPr>
          <w:lang w:val="es-ES"/>
        </w:rPr>
        <w:t>0x210</w:t>
      </w:r>
      <w:r>
        <w:rPr>
          <w:lang w:val="es-ES"/>
        </w:rPr>
        <w:t>,</w:t>
      </w:r>
      <w:r w:rsidR="00022597">
        <w:rPr>
          <w:lang w:val="es-ES"/>
        </w:rPr>
        <w:t xml:space="preserve"> mueve la dirección de dicha variable a EBP, esto seria mas o menos similar a que en el inicio de una función se haga </w:t>
      </w:r>
      <w:r w:rsidR="00022597" w:rsidRPr="00BB3DFC">
        <w:rPr>
          <w:b/>
          <w:lang w:val="es-ES"/>
        </w:rPr>
        <w:t xml:space="preserve">PUSH EBP, MOV </w:t>
      </w:r>
      <w:proofErr w:type="gramStart"/>
      <w:r w:rsidR="00022597" w:rsidRPr="00BB3DFC">
        <w:rPr>
          <w:b/>
          <w:lang w:val="es-ES"/>
        </w:rPr>
        <w:t>EBP,ESP</w:t>
      </w:r>
      <w:r w:rsidR="00022597">
        <w:rPr>
          <w:lang w:val="es-ES"/>
        </w:rPr>
        <w:t>.</w:t>
      </w:r>
      <w:proofErr w:type="gramEnd"/>
    </w:p>
    <w:p w:rsidR="00022597" w:rsidRDefault="00022597" w:rsidP="00C52F17">
      <w:pPr>
        <w:rPr>
          <w:lang w:val="es-ES"/>
        </w:rPr>
      </w:pPr>
      <w:r>
        <w:rPr>
          <w:lang w:val="es-ES"/>
        </w:rPr>
        <w:t>Ambos son guardar el valor de EBP de la función padre</w:t>
      </w:r>
      <w:r w:rsidR="00122A49">
        <w:rPr>
          <w:lang w:val="es-ES"/>
        </w:rPr>
        <w:t xml:space="preserve"> de </w:t>
      </w:r>
      <w:r w:rsidR="00122A49" w:rsidRPr="00122A49">
        <w:rPr>
          <w:lang w:val="es-ES"/>
        </w:rPr>
        <w:t>TriggerStackOverflowGS</w:t>
      </w:r>
      <w:r>
        <w:rPr>
          <w:lang w:val="es-ES"/>
        </w:rPr>
        <w:t xml:space="preserve"> y setear el nuevo EBP para </w:t>
      </w:r>
      <w:r w:rsidR="00122A49">
        <w:rPr>
          <w:lang w:val="es-ES"/>
        </w:rPr>
        <w:t>la misma</w:t>
      </w:r>
      <w:r w:rsidR="004870CA">
        <w:rPr>
          <w:lang w:val="es-ES"/>
        </w:rPr>
        <w:t xml:space="preserve"> en el LEA.</w:t>
      </w:r>
    </w:p>
    <w:p w:rsidR="00022597" w:rsidRDefault="006F291B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628E84D4" wp14:editId="6593D56F">
            <wp:extent cx="5248275" cy="196215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97" w:rsidRDefault="00E21A3A" w:rsidP="00C52F17">
      <w:pPr>
        <w:rPr>
          <w:lang w:val="es-ES"/>
        </w:rPr>
      </w:pPr>
      <w:r>
        <w:rPr>
          <w:lang w:val="es-ES"/>
        </w:rPr>
        <w:t xml:space="preserve">Luego hace espacio para las variables </w:t>
      </w:r>
      <w:r w:rsidR="004E4A26">
        <w:rPr>
          <w:lang w:val="es-ES"/>
        </w:rPr>
        <w:t>haciendo SUB ESP, EAX siendo el valor de EAX 0x210.</w:t>
      </w:r>
    </w:p>
    <w:p w:rsidR="004E4A26" w:rsidRDefault="003845ED" w:rsidP="00C52F17">
      <w:pPr>
        <w:rPr>
          <w:lang w:val="es-ES"/>
        </w:rPr>
      </w:pPr>
      <w:r>
        <w:rPr>
          <w:lang w:val="es-ES"/>
        </w:rPr>
        <w:t>Y también vemos que en ebp-4 xorea el valor que había allí con la cookie que lee de la sección data.</w:t>
      </w:r>
    </w:p>
    <w:p w:rsidR="003845ED" w:rsidRDefault="000A48E9" w:rsidP="00C52F17">
      <w:pPr>
        <w:rPr>
          <w:lang w:val="es-ES"/>
        </w:rPr>
      </w:pPr>
      <w:r>
        <w:rPr>
          <w:lang w:val="es-ES"/>
        </w:rPr>
        <w:t xml:space="preserve">Recordemos que en ebp-4 </w:t>
      </w:r>
      <w:r w:rsidR="00122A49">
        <w:rPr>
          <w:lang w:val="es-ES"/>
        </w:rPr>
        <w:t>está</w:t>
      </w:r>
      <w:r>
        <w:rPr>
          <w:lang w:val="es-ES"/>
        </w:rPr>
        <w:t xml:space="preserve"> 0x12218, con eso xorea la cookie de data y lo guarda allí mismo.</w:t>
      </w:r>
    </w:p>
    <w:p w:rsidR="000A48E9" w:rsidRDefault="000A48E9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381F06DF" wp14:editId="30411845">
            <wp:extent cx="4562475" cy="77152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E9" w:rsidRDefault="00122A49" w:rsidP="00C52F17">
      <w:pPr>
        <w:rPr>
          <w:lang w:val="es-ES"/>
        </w:rPr>
      </w:pPr>
      <w:r>
        <w:rPr>
          <w:lang w:val="es-ES"/>
        </w:rPr>
        <w:t>Además,</w:t>
      </w:r>
      <w:r w:rsidR="00A61BAD">
        <w:rPr>
          <w:lang w:val="es-ES"/>
        </w:rPr>
        <w:t xml:space="preserve"> xorea la cookie de data con ebp y lo guarda en ebp-1c.</w:t>
      </w:r>
    </w:p>
    <w:p w:rsidR="00A61BAD" w:rsidRDefault="00A61BAD" w:rsidP="00C52F17">
      <w:pPr>
        <w:rPr>
          <w:lang w:val="es-ES"/>
        </w:rPr>
      </w:pPr>
      <w:r>
        <w:rPr>
          <w:noProof/>
        </w:rPr>
        <w:drawing>
          <wp:inline distT="0" distB="0" distL="0" distR="0" wp14:anchorId="0839F25F" wp14:editId="57DA5963">
            <wp:extent cx="4467225" cy="8191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AD" w:rsidRDefault="00A61BAD" w:rsidP="00C52F17">
      <w:pPr>
        <w:rPr>
          <w:lang w:val="es-ES"/>
        </w:rPr>
      </w:pPr>
      <w:r>
        <w:rPr>
          <w:lang w:val="es-ES"/>
        </w:rPr>
        <w:t>Esta es la que chequeara en el epilogo.</w:t>
      </w:r>
    </w:p>
    <w:p w:rsidR="00A61BAD" w:rsidRDefault="00A61BAD" w:rsidP="00C52F1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DBC7EB3" wp14:editId="1EE5F616">
            <wp:extent cx="5731510" cy="2131695"/>
            <wp:effectExtent l="0" t="0" r="2540" b="19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AD" w:rsidRDefault="00A61BAD" w:rsidP="00C52F17">
      <w:r w:rsidRPr="00A61BAD">
        <w:t>Y dentro de __</w:t>
      </w:r>
      <w:proofErr w:type="spellStart"/>
      <w:r w:rsidRPr="00A61BAD">
        <w:t>security_check_cookie</w:t>
      </w:r>
      <w:proofErr w:type="spellEnd"/>
    </w:p>
    <w:p w:rsidR="00A61BAD" w:rsidRDefault="00A61BAD" w:rsidP="00C52F17">
      <w:r>
        <w:rPr>
          <w:noProof/>
        </w:rPr>
        <w:drawing>
          <wp:inline distT="0" distB="0" distL="0" distR="0" wp14:anchorId="581621B8" wp14:editId="1C6C7240">
            <wp:extent cx="5731510" cy="263398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AD" w:rsidRDefault="00A61BAD" w:rsidP="00C52F17">
      <w:pPr>
        <w:rPr>
          <w:lang w:val="es-AR"/>
        </w:rPr>
      </w:pPr>
      <w:r w:rsidRPr="00A61BAD">
        <w:rPr>
          <w:lang w:val="es-AR"/>
        </w:rPr>
        <w:t>Las compara si son i</w:t>
      </w:r>
      <w:r>
        <w:rPr>
          <w:lang w:val="es-AR"/>
        </w:rPr>
        <w:t>guales y si no te tira a blue screen directo.</w:t>
      </w:r>
    </w:p>
    <w:p w:rsidR="00122A49" w:rsidRDefault="00C451D9" w:rsidP="00C52F17">
      <w:pPr>
        <w:rPr>
          <w:lang w:val="es-AR"/>
        </w:rPr>
      </w:pPr>
      <w:r>
        <w:rPr>
          <w:lang w:val="es-AR"/>
        </w:rPr>
        <w:t>I</w:t>
      </w:r>
      <w:r w:rsidR="00AD6188">
        <w:rPr>
          <w:lang w:val="es-AR"/>
        </w:rPr>
        <w:t xml:space="preserve">remos armando el stack desde el inicio según </w:t>
      </w:r>
      <w:r w:rsidR="001B15CA">
        <w:rPr>
          <w:lang w:val="es-AR"/>
        </w:rPr>
        <w:t>el orden que va pusheando</w:t>
      </w:r>
      <w:r w:rsidR="000A5643">
        <w:rPr>
          <w:lang w:val="es-AR"/>
        </w:rPr>
        <w:t xml:space="preserve"> antes de entrar al prologo:</w:t>
      </w:r>
    </w:p>
    <w:p w:rsidR="001B15CA" w:rsidRPr="000A5643" w:rsidRDefault="001B15CA" w:rsidP="00C52F17">
      <w:pPr>
        <w:rPr>
          <w:b/>
          <w:lang w:val="es-AR"/>
        </w:rPr>
      </w:pPr>
      <w:r w:rsidRPr="000A5643">
        <w:rPr>
          <w:b/>
          <w:lang w:val="es-AR"/>
        </w:rPr>
        <w:t>Push 0x210</w:t>
      </w:r>
    </w:p>
    <w:p w:rsidR="001B15CA" w:rsidRPr="000A5643" w:rsidRDefault="001B15CA" w:rsidP="00C52F17">
      <w:pPr>
        <w:rPr>
          <w:b/>
          <w:lang w:val="es-AR"/>
        </w:rPr>
      </w:pPr>
      <w:r w:rsidRPr="000A5643">
        <w:rPr>
          <w:b/>
          <w:lang w:val="es-AR"/>
        </w:rPr>
        <w:t>Push 0x12218</w:t>
      </w:r>
    </w:p>
    <w:p w:rsidR="001B15CA" w:rsidRDefault="001B15CA" w:rsidP="00C52F17">
      <w:pPr>
        <w:rPr>
          <w:lang w:val="es-AR"/>
        </w:rPr>
      </w:pPr>
      <w:r>
        <w:rPr>
          <w:lang w:val="es-AR"/>
        </w:rPr>
        <w:t xml:space="preserve">Luego entra </w:t>
      </w:r>
      <w:r w:rsidR="000A5643">
        <w:rPr>
          <w:lang w:val="es-AR"/>
        </w:rPr>
        <w:t>al</w:t>
      </w:r>
      <w:r>
        <w:rPr>
          <w:lang w:val="es-AR"/>
        </w:rPr>
        <w:t xml:space="preserve"> prologo lo que hace que guarde el return address en el stack de donde volverá, eso sería la dirección 0x148e9 ya que al salir del prólogo volvería allí.</w:t>
      </w:r>
    </w:p>
    <w:p w:rsidR="001B15CA" w:rsidRPr="000A5643" w:rsidRDefault="001B15CA" w:rsidP="00C52F17">
      <w:pPr>
        <w:rPr>
          <w:noProof/>
          <w:lang w:val="es-AR"/>
        </w:rPr>
      </w:pPr>
    </w:p>
    <w:p w:rsidR="001B15CA" w:rsidRDefault="001B15CA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B073529" wp14:editId="78CC8D96">
            <wp:extent cx="5731510" cy="1386205"/>
            <wp:effectExtent l="0" t="0" r="254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</w:p>
    <w:p w:rsidR="001B15CA" w:rsidRDefault="001B15CA" w:rsidP="00C52F17">
      <w:pPr>
        <w:rPr>
          <w:lang w:val="es-AR"/>
        </w:rPr>
      </w:pPr>
    </w:p>
    <w:p w:rsidR="001B15CA" w:rsidRDefault="00D8406C" w:rsidP="00C52F17">
      <w:pPr>
        <w:rPr>
          <w:lang w:val="es-AR"/>
        </w:rPr>
      </w:pPr>
      <w:r>
        <w:rPr>
          <w:lang w:val="es-AR"/>
        </w:rPr>
        <w:t xml:space="preserve">Así que al entrar en el prólogo tenemos en el stack </w:t>
      </w:r>
      <w:r w:rsidR="000A5643">
        <w:rPr>
          <w:lang w:val="es-AR"/>
        </w:rPr>
        <w:t>los dos push de los argumentos y el return address donde volverá.</w:t>
      </w:r>
    </w:p>
    <w:p w:rsidR="009A2B42" w:rsidRDefault="00D8406C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455EFBAF" wp14:editId="6D0840E2">
            <wp:extent cx="5424768" cy="1790700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8310" cy="17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6C" w:rsidRDefault="00CA2658" w:rsidP="00C52F17">
      <w:pPr>
        <w:rPr>
          <w:lang w:val="es-AR"/>
        </w:rPr>
      </w:pPr>
      <w:r>
        <w:rPr>
          <w:lang w:val="es-AR"/>
        </w:rPr>
        <w:t>Sigamos</w:t>
      </w:r>
      <w:r w:rsidR="00D8406C">
        <w:rPr>
          <w:lang w:val="es-AR"/>
        </w:rPr>
        <w:t xml:space="preserve"> mirando como va pusheando en el mismo.</w:t>
      </w:r>
    </w:p>
    <w:p w:rsidR="00D8406C" w:rsidRDefault="00D8406C" w:rsidP="00C52F17">
      <w:pPr>
        <w:rPr>
          <w:lang w:val="es-AR"/>
        </w:rPr>
      </w:pPr>
      <w:r>
        <w:rPr>
          <w:lang w:val="es-AR"/>
        </w:rPr>
        <w:t xml:space="preserve">Luego hay dos PUSH </w:t>
      </w:r>
      <w:r w:rsidR="005539D3">
        <w:rPr>
          <w:lang w:val="es-AR"/>
        </w:rPr>
        <w:t>más, la dirección de la función exception_handler4 y el valor que contiene fs:0</w:t>
      </w:r>
    </w:p>
    <w:p w:rsidR="00D8406C" w:rsidRDefault="00D8406C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35C336B0" wp14:editId="2F253B9D">
            <wp:extent cx="5770556" cy="2578100"/>
            <wp:effectExtent l="0" t="0" r="190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5853" cy="258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42" w:rsidRDefault="009A2B42" w:rsidP="00C52F17">
      <w:pPr>
        <w:rPr>
          <w:lang w:val="es-AR"/>
        </w:rPr>
      </w:pPr>
    </w:p>
    <w:p w:rsidR="006018A4" w:rsidRDefault="006018A4" w:rsidP="00C52F17">
      <w:pPr>
        <w:rPr>
          <w:lang w:val="es-AR"/>
        </w:rPr>
      </w:pPr>
      <w:r>
        <w:rPr>
          <w:lang w:val="es-AR"/>
        </w:rPr>
        <w:t xml:space="preserve">Arriba del return address </w:t>
      </w:r>
      <w:r w:rsidR="00D56B7A">
        <w:rPr>
          <w:lang w:val="es-AR"/>
        </w:rPr>
        <w:t xml:space="preserve">entonces </w:t>
      </w:r>
      <w:r>
        <w:rPr>
          <w:lang w:val="es-AR"/>
        </w:rPr>
        <w:t>quedaran estos dos</w:t>
      </w:r>
    </w:p>
    <w:p w:rsidR="006018A4" w:rsidRDefault="00D56B7A" w:rsidP="00C52F1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EC0987" wp14:editId="2C111783">
            <wp:extent cx="4027346" cy="1708150"/>
            <wp:effectExtent l="0" t="0" r="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5324" cy="171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A4" w:rsidRDefault="006018A4" w:rsidP="00C52F17">
      <w:pPr>
        <w:rPr>
          <w:lang w:val="es-AR"/>
        </w:rPr>
      </w:pPr>
      <w:r w:rsidRPr="006018A4">
        <w:rPr>
          <w:lang w:val="es-AR"/>
        </w:rPr>
        <w:t>Luego el 0x210 es p</w:t>
      </w:r>
      <w:r>
        <w:rPr>
          <w:lang w:val="es-AR"/>
        </w:rPr>
        <w:t>isado por el stored_eb</w:t>
      </w:r>
      <w:r w:rsidR="00FE45CE">
        <w:rPr>
          <w:lang w:val="es-AR"/>
        </w:rPr>
        <w:t>p</w:t>
      </w:r>
    </w:p>
    <w:p w:rsidR="006018A4" w:rsidRDefault="00A25473" w:rsidP="006018A4">
      <w:pPr>
        <w:rPr>
          <w:b/>
        </w:rPr>
      </w:pPr>
      <w:r>
        <w:rPr>
          <w:noProof/>
        </w:rPr>
        <w:drawing>
          <wp:inline distT="0" distB="0" distL="0" distR="0" wp14:anchorId="47811013" wp14:editId="48027BB5">
            <wp:extent cx="3948107" cy="1670050"/>
            <wp:effectExtent l="0" t="0" r="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53912" cy="16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A4" w:rsidRDefault="00512458" w:rsidP="006018A4">
      <w:pPr>
        <w:rPr>
          <w:lang w:val="es-AR"/>
        </w:rPr>
      </w:pPr>
      <w:r>
        <w:rPr>
          <w:lang w:val="es-AR"/>
        </w:rPr>
        <w:t>S</w:t>
      </w:r>
      <w:r w:rsidR="006018A4" w:rsidRPr="006018A4">
        <w:rPr>
          <w:lang w:val="es-AR"/>
        </w:rPr>
        <w:t>abemos que debajo del s</w:t>
      </w:r>
      <w:r w:rsidR="006018A4">
        <w:rPr>
          <w:lang w:val="es-AR"/>
        </w:rPr>
        <w:t xml:space="preserve">tored ebp estaba el return address de </w:t>
      </w:r>
      <w:r w:rsidR="006018A4" w:rsidRPr="006018A4">
        <w:rPr>
          <w:lang w:val="es-AR"/>
        </w:rPr>
        <w:t>TriggerStackOverflowGS</w:t>
      </w:r>
      <w:r w:rsidR="009E61D6">
        <w:rPr>
          <w:lang w:val="es-AR"/>
        </w:rPr>
        <w:t>,</w:t>
      </w:r>
      <w:r w:rsidR="00F10E90">
        <w:rPr>
          <w:lang w:val="es-AR"/>
        </w:rPr>
        <w:t xml:space="preserve"> lo agregamos</w:t>
      </w:r>
      <w:r>
        <w:rPr>
          <w:lang w:val="es-AR"/>
        </w:rPr>
        <w:t xml:space="preserve"> a nuestra representación del stack.</w:t>
      </w:r>
    </w:p>
    <w:p w:rsidR="006018A4" w:rsidRDefault="006018A4" w:rsidP="006018A4">
      <w:pPr>
        <w:rPr>
          <w:lang w:val="es-AR"/>
        </w:rPr>
      </w:pPr>
    </w:p>
    <w:p w:rsidR="006018A4" w:rsidRPr="006018A4" w:rsidRDefault="0064619C" w:rsidP="006018A4">
      <w:pPr>
        <w:rPr>
          <w:b/>
        </w:rPr>
      </w:pPr>
      <w:r>
        <w:rPr>
          <w:noProof/>
        </w:rPr>
        <w:drawing>
          <wp:inline distT="0" distB="0" distL="0" distR="0" wp14:anchorId="2F7FF40E" wp14:editId="6E0053BD">
            <wp:extent cx="3849985" cy="1574800"/>
            <wp:effectExtent l="0" t="0" r="0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8931" cy="157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A4" w:rsidRDefault="006018A4" w:rsidP="006018A4">
      <w:pPr>
        <w:rPr>
          <w:lang w:val="es-AR"/>
        </w:rPr>
      </w:pPr>
      <w:r w:rsidRPr="006018A4">
        <w:rPr>
          <w:lang w:val="es-AR"/>
        </w:rPr>
        <w:t>EBP actual queda con la dirección de stored_ebp</w:t>
      </w:r>
      <w:r w:rsidR="00652825">
        <w:rPr>
          <w:lang w:val="es-AR"/>
        </w:rPr>
        <w:t xml:space="preserve"> (ojo con la dirección no con el valor)</w:t>
      </w:r>
    </w:p>
    <w:p w:rsidR="006018A4" w:rsidRDefault="00533958" w:rsidP="006018A4">
      <w:pPr>
        <w:rPr>
          <w:lang w:val="es-AR"/>
        </w:rPr>
      </w:pPr>
      <w:r>
        <w:rPr>
          <w:lang w:val="es-AR"/>
        </w:rPr>
        <w:t>A ESP se le resta 0x210 para el espacio de las variables o sea que arriba de la dirección de fs:0 menos 0x210 quedara ESP.</w:t>
      </w:r>
    </w:p>
    <w:p w:rsidR="00533958" w:rsidRPr="00533958" w:rsidRDefault="00533958" w:rsidP="006018A4">
      <w:r>
        <w:rPr>
          <w:noProof/>
        </w:rPr>
        <w:lastRenderedPageBreak/>
        <w:drawing>
          <wp:inline distT="0" distB="0" distL="0" distR="0" wp14:anchorId="147DCED3" wp14:editId="34441A09">
            <wp:extent cx="5731510" cy="3348990"/>
            <wp:effectExtent l="0" t="0" r="254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A4" w:rsidRDefault="00D96CED" w:rsidP="006018A4">
      <w:pPr>
        <w:rPr>
          <w:lang w:val="es-AR"/>
        </w:rPr>
      </w:pPr>
      <w:r w:rsidRPr="00D96CED">
        <w:rPr>
          <w:lang w:val="es-AR"/>
        </w:rPr>
        <w:t>Luego arriba hay tres push mas de EBX, ESI y EDI</w:t>
      </w:r>
      <w:r>
        <w:rPr>
          <w:lang w:val="es-AR"/>
        </w:rPr>
        <w:t xml:space="preserve"> </w:t>
      </w:r>
    </w:p>
    <w:p w:rsidR="00D96CED" w:rsidRDefault="00D96CED" w:rsidP="00D96CED">
      <w:pPr>
        <w:rPr>
          <w:b/>
          <w:lang w:val="es-AR"/>
        </w:rPr>
      </w:pPr>
      <w:r>
        <w:rPr>
          <w:b/>
          <w:lang w:val="es-AR"/>
        </w:rPr>
        <w:t xml:space="preserve">    </w:t>
      </w:r>
      <w:r>
        <w:rPr>
          <w:noProof/>
        </w:rPr>
        <w:drawing>
          <wp:inline distT="0" distB="0" distL="0" distR="0" wp14:anchorId="6655FDFD" wp14:editId="121871F1">
            <wp:extent cx="950976" cy="742950"/>
            <wp:effectExtent l="0" t="0" r="190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57146" cy="7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214AF" wp14:editId="404046EE">
            <wp:extent cx="5483860" cy="3060065"/>
            <wp:effectExtent l="0" t="0" r="254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ED" w:rsidRDefault="00D96CED" w:rsidP="006018A4">
      <w:pPr>
        <w:rPr>
          <w:lang w:val="es-AR"/>
        </w:rPr>
      </w:pPr>
      <w:r>
        <w:rPr>
          <w:lang w:val="es-AR"/>
        </w:rPr>
        <w:t>Luego el contenido de EBP-4 lo xorea con la cookie.</w:t>
      </w:r>
    </w:p>
    <w:p w:rsidR="00D96CED" w:rsidRDefault="00D96CED" w:rsidP="006018A4">
      <w:pPr>
        <w:rPr>
          <w:lang w:val="es-AR"/>
        </w:rPr>
      </w:pPr>
      <w:r>
        <w:rPr>
          <w:lang w:val="es-AR"/>
        </w:rPr>
        <w:t xml:space="preserve">Como EBP ACTUAL quedo apuntando a </w:t>
      </w:r>
      <w:r w:rsidR="00D3604B">
        <w:rPr>
          <w:lang w:val="es-AR"/>
        </w:rPr>
        <w:t xml:space="preserve">la dirección de </w:t>
      </w:r>
      <w:r>
        <w:rPr>
          <w:lang w:val="es-AR"/>
        </w:rPr>
        <w:t xml:space="preserve">stored_ebp, ebp-4 </w:t>
      </w:r>
      <w:r w:rsidR="00016260">
        <w:rPr>
          <w:lang w:val="es-AR"/>
        </w:rPr>
        <w:t>apunta a</w:t>
      </w:r>
      <w:r>
        <w:rPr>
          <w:lang w:val="es-AR"/>
        </w:rPr>
        <w:t xml:space="preserve"> 0x12218 ese valor lo xorea con la cookie.</w:t>
      </w:r>
    </w:p>
    <w:p w:rsidR="00F417EE" w:rsidRDefault="00F417EE" w:rsidP="006018A4">
      <w:pPr>
        <w:rPr>
          <w:lang w:val="es-AR"/>
        </w:rPr>
      </w:pPr>
    </w:p>
    <w:p w:rsidR="00D96CED" w:rsidRPr="00D96CED" w:rsidRDefault="00D96CED" w:rsidP="006018A4">
      <w:pPr>
        <w:rPr>
          <w:b/>
          <w:lang w:val="es-AR"/>
        </w:rPr>
      </w:pPr>
      <w:r w:rsidRPr="00D96CED">
        <w:rPr>
          <w:b/>
          <w:lang w:val="es-AR"/>
        </w:rPr>
        <w:lastRenderedPageBreak/>
        <w:t>VALOR DE EBX</w:t>
      </w:r>
    </w:p>
    <w:p w:rsidR="00D96CED" w:rsidRPr="00D96CED" w:rsidRDefault="00D96CED" w:rsidP="006018A4">
      <w:pPr>
        <w:rPr>
          <w:b/>
          <w:lang w:val="es-AR"/>
        </w:rPr>
      </w:pPr>
      <w:r w:rsidRPr="00D96CED">
        <w:rPr>
          <w:b/>
          <w:lang w:val="es-AR"/>
        </w:rPr>
        <w:t>VALOR DE ESI</w:t>
      </w:r>
    </w:p>
    <w:p w:rsidR="00D96CED" w:rsidRPr="00D96CED" w:rsidRDefault="00D96CED" w:rsidP="006018A4">
      <w:pPr>
        <w:rPr>
          <w:b/>
          <w:lang w:val="es-AR"/>
        </w:rPr>
      </w:pPr>
      <w:r w:rsidRPr="00D96CED">
        <w:rPr>
          <w:b/>
          <w:lang w:val="es-AR"/>
        </w:rPr>
        <w:t>VALOR DE EDI</w:t>
      </w:r>
    </w:p>
    <w:p w:rsidR="00D96CED" w:rsidRPr="00D96CED" w:rsidRDefault="00D96CED" w:rsidP="006018A4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D96CED" w:rsidRPr="00D96CED" w:rsidRDefault="00D96CED" w:rsidP="006018A4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D96CED" w:rsidRPr="00D96CED" w:rsidRDefault="00D96CED" w:rsidP="006018A4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D96CED" w:rsidRPr="00862298" w:rsidRDefault="00D96CED" w:rsidP="00D96CED">
      <w:pPr>
        <w:rPr>
          <w:b/>
          <w:lang w:val="es-ES"/>
        </w:rPr>
      </w:pPr>
      <w:r w:rsidRPr="00862298">
        <w:rPr>
          <w:b/>
          <w:lang w:val="es-ES"/>
        </w:rPr>
        <w:t>fs:0</w:t>
      </w:r>
    </w:p>
    <w:p w:rsidR="00D96CED" w:rsidRPr="00862298" w:rsidRDefault="00D96CED" w:rsidP="00D96CED">
      <w:pPr>
        <w:rPr>
          <w:b/>
          <w:lang w:val="es-ES"/>
        </w:rPr>
      </w:pPr>
      <w:r w:rsidRPr="00862298">
        <w:rPr>
          <w:b/>
          <w:lang w:val="es-ES"/>
        </w:rPr>
        <w:t>__except_handler4</w:t>
      </w:r>
    </w:p>
    <w:p w:rsidR="00D96CED" w:rsidRPr="006018A4" w:rsidRDefault="00D96CED" w:rsidP="00D96CED">
      <w:pPr>
        <w:rPr>
          <w:b/>
        </w:rPr>
      </w:pPr>
      <w:r w:rsidRPr="006018A4">
        <w:rPr>
          <w:b/>
        </w:rPr>
        <w:t xml:space="preserve">0x148e9             &lt;---- RETURN ADDRESS PROLOGO        </w:t>
      </w:r>
    </w:p>
    <w:p w:rsidR="00D96CED" w:rsidRPr="006018A4" w:rsidRDefault="00D96CED" w:rsidP="00D96CED">
      <w:pPr>
        <w:rPr>
          <w:b/>
        </w:rPr>
      </w:pPr>
      <w:r w:rsidRPr="006018A4">
        <w:rPr>
          <w:b/>
        </w:rPr>
        <w:t>0x12218</w:t>
      </w:r>
      <w:r>
        <w:rPr>
          <w:b/>
        </w:rPr>
        <w:t xml:space="preserve"> </w:t>
      </w:r>
      <w:r w:rsidRPr="00D96CED">
        <w:rPr>
          <w:b/>
        </w:rPr>
        <w:sym w:font="Wingdings" w:char="F0DF"/>
      </w:r>
      <w:r>
        <w:rPr>
          <w:b/>
        </w:rPr>
        <w:t>--------</w:t>
      </w:r>
      <w:r w:rsidRPr="00F417EE">
        <w:rPr>
          <w:b/>
          <w:color w:val="FF0000"/>
        </w:rPr>
        <w:t>XORED CON COOKIE</w:t>
      </w:r>
    </w:p>
    <w:p w:rsidR="00D96CED" w:rsidRPr="00D96CED" w:rsidRDefault="00D96CED" w:rsidP="00D96CED">
      <w:pPr>
        <w:rPr>
          <w:b/>
        </w:rPr>
      </w:pPr>
      <w:r w:rsidRPr="00D96CED">
        <w:rPr>
          <w:b/>
        </w:rPr>
        <w:t xml:space="preserve">stored_ebp      </w:t>
      </w:r>
      <w:r w:rsidRPr="006018A4">
        <w:rPr>
          <w:b/>
        </w:rPr>
        <w:sym w:font="Wingdings" w:char="F0DF"/>
      </w:r>
      <w:r w:rsidRPr="00D96CED">
        <w:rPr>
          <w:b/>
        </w:rPr>
        <w:t>----- EBP ACTUAL DIRECCION DE STORED_EBP</w:t>
      </w:r>
    </w:p>
    <w:p w:rsidR="00D96CED" w:rsidRDefault="00D96CED" w:rsidP="00D96CED">
      <w:pPr>
        <w:rPr>
          <w:b/>
        </w:rPr>
      </w:pPr>
      <w:r w:rsidRPr="006018A4">
        <w:rPr>
          <w:b/>
        </w:rPr>
        <w:t>return address TriggerStackOverflowGS</w:t>
      </w:r>
    </w:p>
    <w:p w:rsidR="00D3604B" w:rsidRPr="006018A4" w:rsidRDefault="00D3604B" w:rsidP="00D96CED">
      <w:pPr>
        <w:rPr>
          <w:b/>
        </w:rPr>
      </w:pPr>
    </w:p>
    <w:p w:rsidR="00D96CED" w:rsidRDefault="003B6F79" w:rsidP="006018A4">
      <w:pPr>
        <w:rPr>
          <w:lang w:val="es-AR"/>
        </w:rPr>
      </w:pPr>
      <w:r>
        <w:rPr>
          <w:lang w:val="es-AR"/>
        </w:rPr>
        <w:t>S</w:t>
      </w:r>
      <w:r w:rsidRPr="003B6F79">
        <w:rPr>
          <w:lang w:val="es-AR"/>
        </w:rPr>
        <w:t xml:space="preserve">i le agregamos </w:t>
      </w:r>
      <w:r w:rsidR="00D3604B">
        <w:rPr>
          <w:lang w:val="es-AR"/>
        </w:rPr>
        <w:t>para clarificar</w:t>
      </w:r>
      <w:r>
        <w:rPr>
          <w:lang w:val="es-AR"/>
        </w:rPr>
        <w:t xml:space="preserve"> una </w:t>
      </w:r>
      <w:r w:rsidRPr="003B6F79">
        <w:rPr>
          <w:lang w:val="es-AR"/>
        </w:rPr>
        <w:t>p</w:t>
      </w:r>
      <w:r>
        <w:rPr>
          <w:lang w:val="es-AR"/>
        </w:rPr>
        <w:t>rimera columna</w:t>
      </w:r>
      <w:r w:rsidR="00D3604B">
        <w:rPr>
          <w:lang w:val="es-AR"/>
        </w:rPr>
        <w:t>, con</w:t>
      </w:r>
      <w:r>
        <w:rPr>
          <w:lang w:val="es-AR"/>
        </w:rPr>
        <w:t xml:space="preserve"> las direcciones referidas al valor de EBP ACTUAL</w:t>
      </w:r>
      <w:r w:rsidR="00D3604B">
        <w:rPr>
          <w:lang w:val="es-AR"/>
        </w:rPr>
        <w:t>.</w:t>
      </w:r>
    </w:p>
    <w:p w:rsidR="003B6F79" w:rsidRPr="003B6F79" w:rsidRDefault="003B6F79" w:rsidP="006018A4">
      <w:pPr>
        <w:rPr>
          <w:lang w:val="es-AR"/>
        </w:rPr>
      </w:pPr>
    </w:p>
    <w:p w:rsidR="003B6F79" w:rsidRPr="00D96CED" w:rsidRDefault="003B6F79" w:rsidP="003B6F79">
      <w:pPr>
        <w:rPr>
          <w:b/>
          <w:lang w:val="es-AR"/>
        </w:rPr>
      </w:pPr>
      <w:r w:rsidRPr="00D96CED">
        <w:rPr>
          <w:b/>
          <w:lang w:val="es-AR"/>
        </w:rPr>
        <w:t>VALOR DE EBX</w:t>
      </w:r>
    </w:p>
    <w:p w:rsidR="003B6F79" w:rsidRPr="00D96CED" w:rsidRDefault="003B6F79" w:rsidP="003B6F79">
      <w:pPr>
        <w:rPr>
          <w:b/>
          <w:lang w:val="es-AR"/>
        </w:rPr>
      </w:pPr>
      <w:r w:rsidRPr="00D96CED">
        <w:rPr>
          <w:b/>
          <w:lang w:val="es-AR"/>
        </w:rPr>
        <w:t>VALOR DE ESI</w:t>
      </w:r>
    </w:p>
    <w:p w:rsidR="003B6F79" w:rsidRPr="00D96CED" w:rsidRDefault="003B6F79" w:rsidP="003B6F79">
      <w:pPr>
        <w:rPr>
          <w:b/>
          <w:lang w:val="es-AR"/>
        </w:rPr>
      </w:pPr>
      <w:r w:rsidRPr="00D96CED">
        <w:rPr>
          <w:b/>
          <w:lang w:val="es-AR"/>
        </w:rPr>
        <w:t>VALOR DE EDI</w:t>
      </w:r>
    </w:p>
    <w:p w:rsidR="003B6F79" w:rsidRPr="00D96CED" w:rsidRDefault="003B6F79" w:rsidP="003B6F79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3B6F79" w:rsidRPr="00D96CED" w:rsidRDefault="003B6F79" w:rsidP="003B6F79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3B6F79" w:rsidRPr="00D96CED" w:rsidRDefault="003B6F79" w:rsidP="003B6F79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3B6F79" w:rsidRPr="00862298" w:rsidRDefault="003B6F79" w:rsidP="003B6F79">
      <w:pPr>
        <w:rPr>
          <w:b/>
          <w:lang w:val="es-ES"/>
        </w:rPr>
      </w:pPr>
      <w:r w:rsidRPr="00862298">
        <w:rPr>
          <w:b/>
          <w:color w:val="C0504D" w:themeColor="accent2"/>
          <w:lang w:val="es-ES"/>
        </w:rPr>
        <w:t xml:space="preserve">EBP-10   </w:t>
      </w:r>
      <w:r w:rsidRPr="00862298">
        <w:rPr>
          <w:b/>
          <w:lang w:val="es-ES"/>
        </w:rPr>
        <w:t>fs:0</w:t>
      </w:r>
    </w:p>
    <w:p w:rsidR="003B6F79" w:rsidRPr="003B6F79" w:rsidRDefault="003B6F79" w:rsidP="003B6F79">
      <w:pPr>
        <w:rPr>
          <w:b/>
        </w:rPr>
      </w:pPr>
      <w:r w:rsidRPr="003B6F79">
        <w:rPr>
          <w:b/>
          <w:color w:val="C0504D" w:themeColor="accent2"/>
        </w:rPr>
        <w:t xml:space="preserve">EBP-C  </w:t>
      </w:r>
      <w:r>
        <w:rPr>
          <w:b/>
          <w:color w:val="C0504D" w:themeColor="accent2"/>
        </w:rPr>
        <w:t xml:space="preserve">  </w:t>
      </w:r>
      <w:r w:rsidRPr="003B6F79">
        <w:rPr>
          <w:b/>
        </w:rPr>
        <w:t>__except_handler4</w:t>
      </w:r>
    </w:p>
    <w:p w:rsidR="003B6F79" w:rsidRPr="006018A4" w:rsidRDefault="003B6F79" w:rsidP="003B6F79">
      <w:pPr>
        <w:rPr>
          <w:b/>
        </w:rPr>
      </w:pPr>
      <w:r w:rsidRPr="003B6F79">
        <w:rPr>
          <w:b/>
          <w:color w:val="C0504D" w:themeColor="accent2"/>
        </w:rPr>
        <w:t xml:space="preserve">EBP-8 </w:t>
      </w:r>
      <w:r>
        <w:rPr>
          <w:b/>
          <w:color w:val="C0504D" w:themeColor="accent2"/>
        </w:rPr>
        <w:t xml:space="preserve">  </w:t>
      </w:r>
      <w:r w:rsidRPr="006018A4">
        <w:rPr>
          <w:b/>
        </w:rPr>
        <w:t xml:space="preserve">0x148e9             &lt;---- RETURN ADDRESS PROLOGO        </w:t>
      </w:r>
    </w:p>
    <w:p w:rsidR="003B6F79" w:rsidRPr="006018A4" w:rsidRDefault="003B6F79" w:rsidP="003B6F79">
      <w:pPr>
        <w:rPr>
          <w:b/>
        </w:rPr>
      </w:pPr>
      <w:r w:rsidRPr="003B6F79">
        <w:rPr>
          <w:b/>
          <w:color w:val="C0504D" w:themeColor="accent2"/>
        </w:rPr>
        <w:t xml:space="preserve">EBP-4 </w:t>
      </w:r>
      <w:r>
        <w:rPr>
          <w:b/>
          <w:color w:val="C0504D" w:themeColor="accent2"/>
        </w:rPr>
        <w:t xml:space="preserve">  </w:t>
      </w:r>
      <w:r w:rsidRPr="006018A4">
        <w:rPr>
          <w:b/>
        </w:rPr>
        <w:t>0x12218</w:t>
      </w:r>
      <w:r>
        <w:rPr>
          <w:b/>
        </w:rPr>
        <w:t xml:space="preserve"> </w:t>
      </w:r>
      <w:r w:rsidRPr="00D96CED">
        <w:rPr>
          <w:b/>
        </w:rPr>
        <w:sym w:font="Wingdings" w:char="F0DF"/>
      </w:r>
      <w:r>
        <w:rPr>
          <w:b/>
        </w:rPr>
        <w:t>--------</w:t>
      </w:r>
      <w:r w:rsidRPr="00F417EE">
        <w:rPr>
          <w:b/>
          <w:color w:val="FF0000"/>
        </w:rPr>
        <w:t>XORED CON COOKIE</w:t>
      </w:r>
    </w:p>
    <w:p w:rsidR="003B6F79" w:rsidRPr="00D96CED" w:rsidRDefault="003B6F79" w:rsidP="003B6F79">
      <w:pPr>
        <w:rPr>
          <w:b/>
        </w:rPr>
      </w:pPr>
      <w:r w:rsidRPr="003B6F79">
        <w:rPr>
          <w:b/>
          <w:color w:val="C0504D" w:themeColor="accent2"/>
        </w:rPr>
        <w:t>EBP</w:t>
      </w:r>
      <w:r>
        <w:rPr>
          <w:b/>
        </w:rPr>
        <w:t xml:space="preserve">       </w:t>
      </w:r>
      <w:r w:rsidRPr="00D96CED">
        <w:rPr>
          <w:b/>
        </w:rPr>
        <w:t xml:space="preserve">stored_ebp      </w:t>
      </w:r>
      <w:r w:rsidRPr="006018A4">
        <w:rPr>
          <w:b/>
        </w:rPr>
        <w:sym w:font="Wingdings" w:char="F0DF"/>
      </w:r>
      <w:r w:rsidRPr="00D96CED">
        <w:rPr>
          <w:b/>
        </w:rPr>
        <w:t>----- EBP ACTUAL DIRECCION DE STORED_EBP</w:t>
      </w:r>
    </w:p>
    <w:p w:rsidR="003B6F79" w:rsidRDefault="003B6F79" w:rsidP="003B6F79">
      <w:pPr>
        <w:rPr>
          <w:b/>
        </w:rPr>
      </w:pPr>
      <w:r w:rsidRPr="006018A4">
        <w:rPr>
          <w:b/>
        </w:rPr>
        <w:t>return address TriggerStackOverflowGS</w:t>
      </w:r>
    </w:p>
    <w:p w:rsidR="003B6F79" w:rsidRPr="006018A4" w:rsidRDefault="003B6F79" w:rsidP="003B6F79">
      <w:pPr>
        <w:rPr>
          <w:b/>
        </w:rPr>
      </w:pPr>
    </w:p>
    <w:p w:rsidR="009B6515" w:rsidRDefault="00A21D65" w:rsidP="006018A4">
      <w:pPr>
        <w:rPr>
          <w:lang w:val="es-AR"/>
        </w:rPr>
      </w:pPr>
      <w:r w:rsidRPr="00A21D65">
        <w:rPr>
          <w:lang w:val="es-AR"/>
        </w:rPr>
        <w:t xml:space="preserve">Un tema </w:t>
      </w:r>
      <w:r w:rsidR="001027B1" w:rsidRPr="00A21D65">
        <w:rPr>
          <w:lang w:val="es-AR"/>
        </w:rPr>
        <w:t>aquí</w:t>
      </w:r>
      <w:r w:rsidRPr="00A21D65">
        <w:rPr>
          <w:lang w:val="es-AR"/>
        </w:rPr>
        <w:t xml:space="preserve"> es que esta no es una función normal que al entrar y salir ESP queda igual que antes de PUSHEAR sus argumentos bien balanceada, esta es una función que </w:t>
      </w:r>
      <w:r w:rsidR="001027B1">
        <w:rPr>
          <w:lang w:val="es-AR"/>
        </w:rPr>
        <w:t>es el prólogo</w:t>
      </w:r>
      <w:r w:rsidRPr="00A21D65">
        <w:rPr>
          <w:lang w:val="es-AR"/>
        </w:rPr>
        <w:t xml:space="preserve"> de TriggerStackOverflowGS</w:t>
      </w:r>
      <w:r w:rsidR="009B6515">
        <w:rPr>
          <w:lang w:val="es-AR"/>
        </w:rPr>
        <w:t xml:space="preserve"> este código debería ser parte de la misma función y no estar en un CALL aparte.</w:t>
      </w:r>
    </w:p>
    <w:p w:rsidR="00A21D65" w:rsidRDefault="009B6515" w:rsidP="006018A4">
      <w:pPr>
        <w:rPr>
          <w:lang w:val="es-AR"/>
        </w:rPr>
      </w:pPr>
      <w:r>
        <w:rPr>
          <w:lang w:val="es-AR"/>
        </w:rPr>
        <w:t>Luego</w:t>
      </w:r>
      <w:r w:rsidR="00A21D65" w:rsidRPr="00A21D65">
        <w:rPr>
          <w:lang w:val="es-AR"/>
        </w:rPr>
        <w:t xml:space="preserve"> </w:t>
      </w:r>
      <w:r w:rsidR="001027B1">
        <w:rPr>
          <w:lang w:val="es-AR"/>
        </w:rPr>
        <w:t>le resta al</w:t>
      </w:r>
      <w:r w:rsidR="00A21D65">
        <w:rPr>
          <w:lang w:val="es-AR"/>
        </w:rPr>
        <w:t xml:space="preserve"> va</w:t>
      </w:r>
      <w:r w:rsidR="001027B1">
        <w:rPr>
          <w:lang w:val="es-AR"/>
        </w:rPr>
        <w:t>l</w:t>
      </w:r>
      <w:r w:rsidR="00A21D65">
        <w:rPr>
          <w:lang w:val="es-AR"/>
        </w:rPr>
        <w:t xml:space="preserve">or de ESP </w:t>
      </w:r>
      <w:r w:rsidR="001027B1">
        <w:rPr>
          <w:lang w:val="es-AR"/>
        </w:rPr>
        <w:t xml:space="preserve">para hacer espacio para las variables </w:t>
      </w:r>
      <w:r w:rsidR="00A21D65">
        <w:rPr>
          <w:lang w:val="es-AR"/>
        </w:rPr>
        <w:t>para dicha función y va armando el stack, pero después no vuelve como en una función normal, buscando el return address y volviendo al valor de ESP donde este había quedado, eso no sirve aquí pues ESP debe quedar con el</w:t>
      </w:r>
      <w:r w:rsidR="001027B1">
        <w:rPr>
          <w:lang w:val="es-AR"/>
        </w:rPr>
        <w:t xml:space="preserve"> valor </w:t>
      </w:r>
      <w:r w:rsidR="00544DC5">
        <w:rPr>
          <w:lang w:val="es-AR"/>
        </w:rPr>
        <w:t xml:space="preserve">que tiene </w:t>
      </w:r>
      <w:r w:rsidR="001027B1">
        <w:rPr>
          <w:lang w:val="es-AR"/>
        </w:rPr>
        <w:t>ya habiéndose restado y hecho</w:t>
      </w:r>
      <w:r w:rsidR="00A21D65">
        <w:rPr>
          <w:lang w:val="es-AR"/>
        </w:rPr>
        <w:t xml:space="preserve"> espacio para las variables.</w:t>
      </w:r>
    </w:p>
    <w:p w:rsidR="00A21D65" w:rsidRDefault="00A21D65" w:rsidP="006018A4">
      <w:pPr>
        <w:rPr>
          <w:lang w:val="es-AR"/>
        </w:rPr>
      </w:pPr>
      <w:r>
        <w:rPr>
          <w:lang w:val="es-AR"/>
        </w:rPr>
        <w:t>En una función normal</w:t>
      </w:r>
      <w:r w:rsidR="002173E4">
        <w:rPr>
          <w:lang w:val="es-AR"/>
        </w:rPr>
        <w:t>,</w:t>
      </w:r>
      <w:r>
        <w:rPr>
          <w:lang w:val="es-AR"/>
        </w:rPr>
        <w:t xml:space="preserve"> ESP queda valiendo el mismo valor al volver</w:t>
      </w:r>
      <w:r w:rsidR="002173E4">
        <w:rPr>
          <w:lang w:val="es-AR"/>
        </w:rPr>
        <w:t>,</w:t>
      </w:r>
      <w:r>
        <w:rPr>
          <w:lang w:val="es-AR"/>
        </w:rPr>
        <w:t xml:space="preserve"> que el que tenia antes de pasar los argumentos.</w:t>
      </w:r>
    </w:p>
    <w:p w:rsidR="00D96CED" w:rsidRDefault="00A21D65" w:rsidP="006018A4">
      <w:pPr>
        <w:rPr>
          <w:lang w:val="es-AR"/>
        </w:rPr>
      </w:pPr>
      <w:r>
        <w:rPr>
          <w:noProof/>
        </w:rPr>
        <w:drawing>
          <wp:inline distT="0" distB="0" distL="0" distR="0" wp14:anchorId="34BBF8B3" wp14:editId="07DB3D0E">
            <wp:extent cx="4762500" cy="12477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</w:p>
    <w:p w:rsidR="00A21D65" w:rsidRDefault="00A21D65" w:rsidP="006018A4">
      <w:pPr>
        <w:rPr>
          <w:lang w:val="es-AR"/>
        </w:rPr>
      </w:pPr>
      <w:r>
        <w:rPr>
          <w:lang w:val="es-AR"/>
        </w:rPr>
        <w:t>Pero en este caso particular esta es una función especial</w:t>
      </w:r>
      <w:r w:rsidR="00B4778D">
        <w:rPr>
          <w:lang w:val="es-AR"/>
        </w:rPr>
        <w:t xml:space="preserve"> es como una parte de la función </w:t>
      </w:r>
      <w:r w:rsidR="00EA129D" w:rsidRPr="00A21D65">
        <w:rPr>
          <w:lang w:val="es-AR"/>
        </w:rPr>
        <w:t>TriggerStackOverflowGS</w:t>
      </w:r>
      <w:r w:rsidR="00B4778D">
        <w:rPr>
          <w:lang w:val="es-AR"/>
        </w:rPr>
        <w:t>, hecha en un</w:t>
      </w:r>
      <w:r w:rsidR="00EA129D">
        <w:rPr>
          <w:lang w:val="es-AR"/>
        </w:rPr>
        <w:t xml:space="preserve"> CALL</w:t>
      </w:r>
      <w:r w:rsidR="00B4778D">
        <w:rPr>
          <w:lang w:val="es-AR"/>
        </w:rPr>
        <w:t xml:space="preserve"> aparte.</w:t>
      </w:r>
    </w:p>
    <w:p w:rsidR="00A21D65" w:rsidRDefault="00706139" w:rsidP="006018A4">
      <w:pPr>
        <w:rPr>
          <w:lang w:val="es-AR"/>
        </w:rPr>
      </w:pPr>
      <w:r>
        <w:rPr>
          <w:lang w:val="es-AR"/>
        </w:rPr>
        <w:t>Si a</w:t>
      </w:r>
      <w:r w:rsidR="00A21D65">
        <w:rPr>
          <w:lang w:val="es-AR"/>
        </w:rPr>
        <w:t xml:space="preserve"> ESP lo tomo como cero al inicio de la función, </w:t>
      </w:r>
      <w:r w:rsidR="007C6815">
        <w:rPr>
          <w:lang w:val="es-AR"/>
        </w:rPr>
        <w:t xml:space="preserve">veo que </w:t>
      </w:r>
      <w:r w:rsidR="00A21D65">
        <w:rPr>
          <w:lang w:val="es-AR"/>
        </w:rPr>
        <w:t>al salir aumento 0x234 porque dentro de la función prologo se fueron haciendo varios PUSH, se hizo SUB ESP, 0x210 y se volvió sin restaurar ESP.</w:t>
      </w:r>
    </w:p>
    <w:p w:rsidR="00746050" w:rsidRDefault="00746050" w:rsidP="006018A4">
      <w:pPr>
        <w:rPr>
          <w:lang w:val="es-AR"/>
        </w:rPr>
      </w:pPr>
      <w:r>
        <w:rPr>
          <w:lang w:val="es-AR"/>
        </w:rPr>
        <w:t>Allí lo vemos el volver ESP está a 0x234 del inicio.</w:t>
      </w:r>
    </w:p>
    <w:p w:rsidR="00A21D65" w:rsidRPr="00A21D65" w:rsidRDefault="00A21D65" w:rsidP="006018A4">
      <w:pPr>
        <w:rPr>
          <w:lang w:val="es-AR"/>
        </w:rPr>
      </w:pPr>
      <w:r>
        <w:rPr>
          <w:noProof/>
        </w:rPr>
        <w:drawing>
          <wp:inline distT="0" distB="0" distL="0" distR="0" wp14:anchorId="3F2930C0" wp14:editId="01D28C6C">
            <wp:extent cx="3765550" cy="1006708"/>
            <wp:effectExtent l="0" t="0" r="635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87362" cy="10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98" w:rsidRDefault="005B4A48" w:rsidP="006018A4">
      <w:pPr>
        <w:rPr>
          <w:lang w:val="es-AR"/>
        </w:rPr>
      </w:pPr>
      <w:r>
        <w:rPr>
          <w:lang w:val="es-AR"/>
        </w:rPr>
        <w:t>Muchos dirán, pero si no se restaura ESP ¿cómo vuelve a encontrar el return address en el stack que está mucho más abajo del valor de ESP que devuelve la función? Jeje</w:t>
      </w:r>
    </w:p>
    <w:p w:rsidR="005B4A48" w:rsidRDefault="00A31694" w:rsidP="006018A4">
      <w:pPr>
        <w:rPr>
          <w:lang w:val="es-AR"/>
        </w:rPr>
      </w:pPr>
      <w:r>
        <w:rPr>
          <w:lang w:val="es-AR"/>
        </w:rPr>
        <w:t xml:space="preserve">Habíamos dicho </w:t>
      </w:r>
      <w:proofErr w:type="gramStart"/>
      <w:r>
        <w:rPr>
          <w:lang w:val="es-AR"/>
        </w:rPr>
        <w:t xml:space="preserve">que  </w:t>
      </w:r>
      <w:r w:rsidRPr="00A31694">
        <w:rPr>
          <w:b/>
          <w:lang w:val="es-AR"/>
        </w:rPr>
        <w:t>EBP</w:t>
      </w:r>
      <w:proofErr w:type="gramEnd"/>
      <w:r w:rsidRPr="00A31694">
        <w:rPr>
          <w:b/>
          <w:lang w:val="es-AR"/>
        </w:rPr>
        <w:t>-8</w:t>
      </w:r>
      <w:r>
        <w:rPr>
          <w:lang w:val="es-AR"/>
        </w:rPr>
        <w:t xml:space="preserve"> </w:t>
      </w:r>
      <w:r w:rsidR="00454CD3">
        <w:rPr>
          <w:lang w:val="es-AR"/>
        </w:rPr>
        <w:t>apuntaba al</w:t>
      </w:r>
      <w:r>
        <w:rPr>
          <w:lang w:val="es-AR"/>
        </w:rPr>
        <w:t xml:space="preserve"> return address para volver de la función prólogo a </w:t>
      </w:r>
      <w:r w:rsidRPr="00A21D65">
        <w:rPr>
          <w:lang w:val="es-AR"/>
        </w:rPr>
        <w:t>TriggerStackOverflowGS</w:t>
      </w:r>
      <w:r>
        <w:rPr>
          <w:lang w:val="es-AR"/>
        </w:rPr>
        <w:t xml:space="preserve"> y ESP ACTUAL después de los tres PUSH de EBX, ESI y EDI quedo allí arriba.</w:t>
      </w:r>
    </w:p>
    <w:p w:rsidR="005B4A48" w:rsidRDefault="00A31694" w:rsidP="006018A4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33477FC" wp14:editId="2AD554D9">
            <wp:extent cx="5731510" cy="3358515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94" w:rsidRDefault="00A31694" w:rsidP="006018A4">
      <w:pPr>
        <w:rPr>
          <w:lang w:val="es-AR"/>
        </w:rPr>
      </w:pPr>
      <w:r>
        <w:rPr>
          <w:lang w:val="es-AR"/>
        </w:rPr>
        <w:t>Si vemos en la función prologo fuerza el return address con un PUSH -RET</w:t>
      </w:r>
    </w:p>
    <w:p w:rsidR="00A31694" w:rsidRDefault="00A31694" w:rsidP="006018A4">
      <w:pPr>
        <w:rPr>
          <w:lang w:val="es-AR"/>
        </w:rPr>
      </w:pPr>
      <w:r>
        <w:rPr>
          <w:noProof/>
        </w:rPr>
        <w:drawing>
          <wp:inline distT="0" distB="0" distL="0" distR="0" wp14:anchorId="122F0E1C" wp14:editId="30B81D4B">
            <wp:extent cx="3567270" cy="31305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9016" cy="31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94" w:rsidRDefault="00A31694" w:rsidP="006018A4">
      <w:pPr>
        <w:rPr>
          <w:lang w:val="es-AR"/>
        </w:rPr>
      </w:pPr>
      <w:r>
        <w:rPr>
          <w:lang w:val="es-AR"/>
        </w:rPr>
        <w:t xml:space="preserve">Pushea el valor </w:t>
      </w:r>
      <w:r w:rsidR="00894F34">
        <w:rPr>
          <w:lang w:val="es-AR"/>
        </w:rPr>
        <w:t>apuntado por</w:t>
      </w:r>
      <w:r>
        <w:rPr>
          <w:lang w:val="es-AR"/>
        </w:rPr>
        <w:t xml:space="preserve"> EBP-8 </w:t>
      </w:r>
      <w:r w:rsidR="006363BB">
        <w:rPr>
          <w:lang w:val="es-AR"/>
        </w:rPr>
        <w:t>que es</w:t>
      </w:r>
      <w:r>
        <w:rPr>
          <w:lang w:val="es-AR"/>
        </w:rPr>
        <w:t xml:space="preserve"> el return address</w:t>
      </w:r>
      <w:r w:rsidR="006363BB">
        <w:rPr>
          <w:lang w:val="es-AR"/>
        </w:rPr>
        <w:t>,</w:t>
      </w:r>
      <w:r>
        <w:rPr>
          <w:lang w:val="es-AR"/>
        </w:rPr>
        <w:t xml:space="preserve"> lo vuelve a colocar en el stack y luego hace RET volviendo a la función </w:t>
      </w:r>
      <w:r w:rsidRPr="00A21D65">
        <w:rPr>
          <w:lang w:val="es-AR"/>
        </w:rPr>
        <w:t>TriggerStackOverflowGS</w:t>
      </w:r>
      <w:r>
        <w:rPr>
          <w:lang w:val="es-AR"/>
        </w:rPr>
        <w:t xml:space="preserve"> sin restaurar ESP y dejando todo el stack armado como estaba dentro de prologo.</w:t>
      </w:r>
    </w:p>
    <w:p w:rsidR="00A31694" w:rsidRDefault="00A31694" w:rsidP="006018A4">
      <w:pPr>
        <w:rPr>
          <w:lang w:val="es-AR"/>
        </w:rPr>
      </w:pPr>
      <w:r>
        <w:rPr>
          <w:lang w:val="es-AR"/>
        </w:rPr>
        <w:t>Entre el PUSH y el RET solo hay MOV y LEA, así que el stack no es afectado</w:t>
      </w:r>
      <w:r w:rsidR="00746050">
        <w:rPr>
          <w:lang w:val="es-AR"/>
        </w:rPr>
        <w:t>,</w:t>
      </w:r>
      <w:r>
        <w:rPr>
          <w:lang w:val="es-AR"/>
        </w:rPr>
        <w:t xml:space="preserve"> es similar a UN PUSH -RET.</w:t>
      </w:r>
    </w:p>
    <w:p w:rsidR="00A31694" w:rsidRDefault="009A18B4" w:rsidP="006018A4">
      <w:pPr>
        <w:rPr>
          <w:lang w:val="es-AR"/>
        </w:rPr>
      </w:pPr>
      <w:r>
        <w:rPr>
          <w:lang w:val="es-AR"/>
        </w:rPr>
        <w:t>Ya sabemos como empieza, como va acomodando las cosas en el stack y como vuelve, nos quedan algunas cosas que hace en el medio después de los tres PUSH antes del volver.</w:t>
      </w:r>
    </w:p>
    <w:p w:rsidR="009A18B4" w:rsidRDefault="004C61E8" w:rsidP="006018A4">
      <w:pPr>
        <w:rPr>
          <w:lang w:val="es-AR"/>
        </w:rPr>
      </w:pPr>
      <w:r>
        <w:rPr>
          <w:lang w:val="es-AR"/>
        </w:rPr>
        <w:t>Habíamos armado el stack hasta aquí.</w:t>
      </w:r>
    </w:p>
    <w:p w:rsidR="004C61E8" w:rsidRDefault="004C61E8" w:rsidP="006018A4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0A9A1C09" wp14:editId="2E9C1AB0">
            <wp:extent cx="3256846" cy="3067050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63079" cy="30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16" w:rsidRDefault="00684A16" w:rsidP="006018A4">
      <w:pPr>
        <w:rPr>
          <w:lang w:val="es-AR"/>
        </w:rPr>
      </w:pPr>
    </w:p>
    <w:p w:rsidR="00A31694" w:rsidRDefault="004C61E8" w:rsidP="006018A4">
      <w:pPr>
        <w:rPr>
          <w:lang w:val="es-AR"/>
        </w:rPr>
      </w:pPr>
      <w:r>
        <w:rPr>
          <w:lang w:val="es-AR"/>
        </w:rPr>
        <w:t>Hasta ese punto estaba armado así</w:t>
      </w:r>
    </w:p>
    <w:p w:rsidR="004C61E8" w:rsidRDefault="004C61E8" w:rsidP="006018A4">
      <w:pPr>
        <w:rPr>
          <w:lang w:val="es-AR"/>
        </w:rPr>
      </w:pPr>
    </w:p>
    <w:p w:rsidR="004C61E8" w:rsidRPr="00D96CED" w:rsidRDefault="004C61E8" w:rsidP="004C61E8">
      <w:pPr>
        <w:rPr>
          <w:b/>
          <w:lang w:val="es-AR"/>
        </w:rPr>
      </w:pPr>
      <w:r w:rsidRPr="00D96CED">
        <w:rPr>
          <w:b/>
          <w:lang w:val="es-AR"/>
        </w:rPr>
        <w:t>VALOR DE EBX</w:t>
      </w:r>
    </w:p>
    <w:p w:rsidR="004C61E8" w:rsidRPr="00D96CED" w:rsidRDefault="004C61E8" w:rsidP="004C61E8">
      <w:pPr>
        <w:rPr>
          <w:b/>
          <w:lang w:val="es-AR"/>
        </w:rPr>
      </w:pPr>
      <w:r w:rsidRPr="00D96CED">
        <w:rPr>
          <w:b/>
          <w:lang w:val="es-AR"/>
        </w:rPr>
        <w:t>VALOR DE ESI</w:t>
      </w:r>
    </w:p>
    <w:p w:rsidR="004C61E8" w:rsidRPr="00D96CED" w:rsidRDefault="004C61E8" w:rsidP="004C61E8">
      <w:pPr>
        <w:rPr>
          <w:b/>
          <w:lang w:val="es-AR"/>
        </w:rPr>
      </w:pPr>
      <w:r w:rsidRPr="00D96CED">
        <w:rPr>
          <w:b/>
          <w:lang w:val="es-AR"/>
        </w:rPr>
        <w:t>VALOR DE EDI</w:t>
      </w:r>
    </w:p>
    <w:p w:rsidR="004C61E8" w:rsidRPr="00D96CED" w:rsidRDefault="004C61E8" w:rsidP="004C61E8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4C61E8" w:rsidRPr="00D96CED" w:rsidRDefault="004C61E8" w:rsidP="004C61E8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4C61E8" w:rsidRPr="00D96CED" w:rsidRDefault="004C61E8" w:rsidP="004C61E8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4C61E8" w:rsidRPr="004C61E8" w:rsidRDefault="004C61E8" w:rsidP="004C61E8">
      <w:pPr>
        <w:rPr>
          <w:b/>
          <w:lang w:val="es-AR"/>
        </w:rPr>
      </w:pPr>
      <w:r w:rsidRPr="004C61E8">
        <w:rPr>
          <w:b/>
          <w:color w:val="C0504D" w:themeColor="accent2"/>
          <w:lang w:val="es-AR"/>
        </w:rPr>
        <w:t xml:space="preserve">EBP-10   </w:t>
      </w:r>
      <w:r w:rsidRPr="004C61E8">
        <w:rPr>
          <w:b/>
          <w:lang w:val="es-AR"/>
        </w:rPr>
        <w:t>fs:0</w:t>
      </w:r>
    </w:p>
    <w:p w:rsidR="004C61E8" w:rsidRPr="003B6F79" w:rsidRDefault="004C61E8" w:rsidP="004C61E8">
      <w:pPr>
        <w:rPr>
          <w:b/>
        </w:rPr>
      </w:pPr>
      <w:r w:rsidRPr="003B6F79">
        <w:rPr>
          <w:b/>
          <w:color w:val="C0504D" w:themeColor="accent2"/>
        </w:rPr>
        <w:t xml:space="preserve">EBP-C  </w:t>
      </w:r>
      <w:r>
        <w:rPr>
          <w:b/>
          <w:color w:val="C0504D" w:themeColor="accent2"/>
        </w:rPr>
        <w:t xml:space="preserve">  </w:t>
      </w:r>
      <w:r w:rsidRPr="003B6F79">
        <w:rPr>
          <w:b/>
        </w:rPr>
        <w:t>__except_handler4</w:t>
      </w:r>
    </w:p>
    <w:p w:rsidR="004C61E8" w:rsidRPr="006018A4" w:rsidRDefault="004C61E8" w:rsidP="004C61E8">
      <w:pPr>
        <w:rPr>
          <w:b/>
        </w:rPr>
      </w:pPr>
      <w:r w:rsidRPr="003B6F79">
        <w:rPr>
          <w:b/>
          <w:color w:val="C0504D" w:themeColor="accent2"/>
        </w:rPr>
        <w:t xml:space="preserve">EBP-8 </w:t>
      </w:r>
      <w:r>
        <w:rPr>
          <w:b/>
          <w:color w:val="C0504D" w:themeColor="accent2"/>
        </w:rPr>
        <w:t xml:space="preserve">  </w:t>
      </w:r>
      <w:r w:rsidRPr="006018A4">
        <w:rPr>
          <w:b/>
        </w:rPr>
        <w:t xml:space="preserve">0x148e9             &lt;---- RETURN ADDRESS PROLOGO        </w:t>
      </w:r>
    </w:p>
    <w:p w:rsidR="004C61E8" w:rsidRPr="006018A4" w:rsidRDefault="004C61E8" w:rsidP="004C61E8">
      <w:pPr>
        <w:rPr>
          <w:b/>
        </w:rPr>
      </w:pPr>
      <w:r w:rsidRPr="003B6F79">
        <w:rPr>
          <w:b/>
          <w:color w:val="C0504D" w:themeColor="accent2"/>
        </w:rPr>
        <w:t xml:space="preserve">EBP-4 </w:t>
      </w:r>
      <w:r>
        <w:rPr>
          <w:b/>
          <w:color w:val="C0504D" w:themeColor="accent2"/>
        </w:rPr>
        <w:t xml:space="preserve">  </w:t>
      </w:r>
      <w:r w:rsidRPr="006018A4">
        <w:rPr>
          <w:b/>
        </w:rPr>
        <w:t>0x12218</w:t>
      </w:r>
      <w:r>
        <w:rPr>
          <w:b/>
        </w:rPr>
        <w:t xml:space="preserve"> </w:t>
      </w:r>
      <w:r w:rsidRPr="00D96CED">
        <w:rPr>
          <w:b/>
        </w:rPr>
        <w:sym w:font="Wingdings" w:char="F0DF"/>
      </w:r>
      <w:r>
        <w:rPr>
          <w:b/>
        </w:rPr>
        <w:t>--------</w:t>
      </w:r>
      <w:r w:rsidRPr="00F417EE">
        <w:rPr>
          <w:b/>
          <w:color w:val="FF0000"/>
        </w:rPr>
        <w:t>XORED CON COOKIE</w:t>
      </w:r>
    </w:p>
    <w:p w:rsidR="004C61E8" w:rsidRPr="00D96CED" w:rsidRDefault="004C61E8" w:rsidP="004C61E8">
      <w:pPr>
        <w:rPr>
          <w:b/>
        </w:rPr>
      </w:pPr>
      <w:r w:rsidRPr="003B6F79">
        <w:rPr>
          <w:b/>
          <w:color w:val="C0504D" w:themeColor="accent2"/>
        </w:rPr>
        <w:t>EBP</w:t>
      </w:r>
      <w:r>
        <w:rPr>
          <w:b/>
        </w:rPr>
        <w:t xml:space="preserve">       </w:t>
      </w:r>
      <w:r w:rsidRPr="00D96CED">
        <w:rPr>
          <w:b/>
        </w:rPr>
        <w:t xml:space="preserve">stored_ebp      </w:t>
      </w:r>
      <w:r w:rsidRPr="006018A4">
        <w:rPr>
          <w:b/>
        </w:rPr>
        <w:sym w:font="Wingdings" w:char="F0DF"/>
      </w:r>
      <w:r w:rsidRPr="00D96CED">
        <w:rPr>
          <w:b/>
        </w:rPr>
        <w:t>----- EBP ACTUAL DIRECCION DE STORED_EBP</w:t>
      </w:r>
    </w:p>
    <w:p w:rsidR="004C61E8" w:rsidRDefault="004C61E8" w:rsidP="004C61E8">
      <w:pPr>
        <w:rPr>
          <w:b/>
        </w:rPr>
      </w:pPr>
      <w:r w:rsidRPr="006018A4">
        <w:rPr>
          <w:b/>
        </w:rPr>
        <w:t>return address TriggerStackOverflowGS</w:t>
      </w:r>
    </w:p>
    <w:p w:rsidR="004C61E8" w:rsidRDefault="004C61E8" w:rsidP="004C61E8">
      <w:pPr>
        <w:rPr>
          <w:lang w:val="es-AR"/>
        </w:rPr>
      </w:pPr>
      <w:r w:rsidRPr="004C61E8">
        <w:rPr>
          <w:lang w:val="es-AR"/>
        </w:rPr>
        <w:t>Ya sabemos que nada d</w:t>
      </w:r>
      <w:r>
        <w:rPr>
          <w:lang w:val="es-AR"/>
        </w:rPr>
        <w:t xml:space="preserve">e esto </w:t>
      </w:r>
      <w:r w:rsidR="00690945">
        <w:rPr>
          <w:lang w:val="es-AR"/>
        </w:rPr>
        <w:t>se va a perder,</w:t>
      </w:r>
      <w:r>
        <w:rPr>
          <w:lang w:val="es-AR"/>
        </w:rPr>
        <w:t xml:space="preserve"> todo lo que agrego o modific</w:t>
      </w:r>
      <w:r w:rsidR="00690945">
        <w:rPr>
          <w:lang w:val="es-AR"/>
        </w:rPr>
        <w:t>o</w:t>
      </w:r>
      <w:r>
        <w:rPr>
          <w:lang w:val="es-AR"/>
        </w:rPr>
        <w:t xml:space="preserve"> dentro de prólogo</w:t>
      </w:r>
      <w:r w:rsidR="00690945">
        <w:rPr>
          <w:lang w:val="es-AR"/>
        </w:rPr>
        <w:t xml:space="preserve"> en el stack</w:t>
      </w:r>
      <w:r>
        <w:rPr>
          <w:lang w:val="es-AR"/>
        </w:rPr>
        <w:t xml:space="preserve">, no lo quitara ya que el PUSH RET dejara el stack como estaba para la función </w:t>
      </w:r>
      <w:r w:rsidRPr="004C61E8">
        <w:rPr>
          <w:lang w:val="es-AR"/>
        </w:rPr>
        <w:t>TriggerStackOverflowGS.</w:t>
      </w:r>
    </w:p>
    <w:p w:rsidR="004C61E8" w:rsidRDefault="004C61E8" w:rsidP="004C61E8">
      <w:pPr>
        <w:rPr>
          <w:lang w:val="es-AR"/>
        </w:rPr>
      </w:pPr>
      <w:r>
        <w:rPr>
          <w:lang w:val="es-AR"/>
        </w:rPr>
        <w:lastRenderedPageBreak/>
        <w:t xml:space="preserve">Otra de las cosas que ya quedo configurada para </w:t>
      </w:r>
      <w:r w:rsidRPr="004C61E8">
        <w:rPr>
          <w:lang w:val="es-AR"/>
        </w:rPr>
        <w:t>TriggerStackOverflowGS</w:t>
      </w:r>
      <w:r>
        <w:rPr>
          <w:lang w:val="es-AR"/>
        </w:rPr>
        <w:t xml:space="preserve"> es EBP</w:t>
      </w:r>
    </w:p>
    <w:p w:rsidR="004C61E8" w:rsidRDefault="004C61E8" w:rsidP="004C61E8">
      <w:pPr>
        <w:rPr>
          <w:lang w:val="es-AR"/>
        </w:rPr>
      </w:pPr>
      <w:r>
        <w:rPr>
          <w:noProof/>
        </w:rPr>
        <w:drawing>
          <wp:inline distT="0" distB="0" distL="0" distR="0" wp14:anchorId="77BD70C3" wp14:editId="2BD54D81">
            <wp:extent cx="3407075" cy="3606800"/>
            <wp:effectExtent l="0" t="0" r="317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9705" cy="36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E8" w:rsidRDefault="004C61E8" w:rsidP="004C61E8">
      <w:pPr>
        <w:rPr>
          <w:lang w:val="es-AR"/>
        </w:rPr>
      </w:pPr>
      <w:r>
        <w:rPr>
          <w:lang w:val="es-AR"/>
        </w:rPr>
        <w:t>El mismo de</w:t>
      </w:r>
      <w:r w:rsidR="00FD1437">
        <w:rPr>
          <w:lang w:val="es-AR"/>
        </w:rPr>
        <w:t>sde el LEA</w:t>
      </w:r>
      <w:r>
        <w:rPr>
          <w:lang w:val="es-AR"/>
        </w:rPr>
        <w:t xml:space="preserve"> en adelante sirve como base para las variables </w:t>
      </w:r>
      <w:r w:rsidR="002E4971">
        <w:rPr>
          <w:lang w:val="es-AR"/>
        </w:rPr>
        <w:t xml:space="preserve">y argumentos </w:t>
      </w:r>
      <w:r>
        <w:rPr>
          <w:lang w:val="es-AR"/>
        </w:rPr>
        <w:t xml:space="preserve">no solo del prologo sino de </w:t>
      </w:r>
      <w:r w:rsidRPr="004C61E8">
        <w:rPr>
          <w:lang w:val="es-AR"/>
        </w:rPr>
        <w:t>TriggerStackOverflowGS</w:t>
      </w:r>
      <w:r>
        <w:rPr>
          <w:lang w:val="es-AR"/>
        </w:rPr>
        <w:t xml:space="preserve"> ya que desde aquí </w:t>
      </w:r>
      <w:r w:rsidR="00F231EC">
        <w:rPr>
          <w:lang w:val="es-AR"/>
        </w:rPr>
        <w:t xml:space="preserve">en adelante, </w:t>
      </w:r>
      <w:r>
        <w:rPr>
          <w:lang w:val="es-AR"/>
        </w:rPr>
        <w:t>su valor se mantiene constante</w:t>
      </w:r>
      <w:r w:rsidR="002E4971">
        <w:rPr>
          <w:lang w:val="es-AR"/>
        </w:rPr>
        <w:t>, incluso después de volver.</w:t>
      </w:r>
    </w:p>
    <w:p w:rsidR="004C61E8" w:rsidRDefault="00931A54" w:rsidP="004C61E8">
      <w:pPr>
        <w:rPr>
          <w:lang w:val="es-AR"/>
        </w:rPr>
      </w:pPr>
      <w:r>
        <w:rPr>
          <w:lang w:val="es-AR"/>
        </w:rPr>
        <w:t>M</w:t>
      </w:r>
      <w:r w:rsidR="00033D48">
        <w:rPr>
          <w:lang w:val="es-AR"/>
        </w:rPr>
        <w:t xml:space="preserve">iro </w:t>
      </w:r>
      <w:r w:rsidR="00033D48" w:rsidRPr="004C61E8">
        <w:rPr>
          <w:lang w:val="es-AR"/>
        </w:rPr>
        <w:t>TriggerStackOverflowGS</w:t>
      </w:r>
      <w:r w:rsidR="00033D48">
        <w:rPr>
          <w:lang w:val="es-AR"/>
        </w:rPr>
        <w:t xml:space="preserve"> para tratar de ver donde corresponde este EBP-1c</w:t>
      </w:r>
      <w:r w:rsidR="004C41A1">
        <w:rPr>
          <w:lang w:val="es-AR"/>
        </w:rPr>
        <w:t xml:space="preserve"> donde guarda la COOKIE.</w:t>
      </w:r>
    </w:p>
    <w:p w:rsidR="002E6152" w:rsidRDefault="002E6152" w:rsidP="004C61E8">
      <w:pPr>
        <w:rPr>
          <w:lang w:val="es-AR"/>
        </w:rPr>
      </w:pPr>
      <w:r>
        <w:rPr>
          <w:noProof/>
        </w:rPr>
        <w:drawing>
          <wp:inline distT="0" distB="0" distL="0" distR="0" wp14:anchorId="3ACC6E89" wp14:editId="24284841">
            <wp:extent cx="5343525" cy="186690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5C" w:rsidRDefault="002E6152" w:rsidP="004C61E8">
      <w:pPr>
        <w:rPr>
          <w:lang w:val="es-AR"/>
        </w:rPr>
      </w:pPr>
      <w:r>
        <w:rPr>
          <w:lang w:val="es-AR"/>
        </w:rPr>
        <w:t>Vemos que ms_exc es EBP-0x18 o sea que el lugar donde guarda la cookie que va a chequear</w:t>
      </w:r>
      <w:r w:rsidR="006E4D5C">
        <w:rPr>
          <w:lang w:val="es-AR"/>
        </w:rPr>
        <w:t>,</w:t>
      </w:r>
      <w:r>
        <w:rPr>
          <w:lang w:val="es-AR"/>
        </w:rPr>
        <w:t xml:space="preserve"> esta justo arriba de </w:t>
      </w:r>
      <w:r w:rsidR="0064791D">
        <w:rPr>
          <w:lang w:val="es-AR"/>
        </w:rPr>
        <w:t xml:space="preserve">la estructura </w:t>
      </w:r>
      <w:r>
        <w:rPr>
          <w:lang w:val="es-AR"/>
        </w:rPr>
        <w:t>ms_exc</w:t>
      </w:r>
      <w:r w:rsidR="006E4D5C">
        <w:rPr>
          <w:lang w:val="es-AR"/>
        </w:rPr>
        <w:t>.</w:t>
      </w:r>
    </w:p>
    <w:p w:rsidR="002E6152" w:rsidRPr="004C61E8" w:rsidRDefault="006E4D5C" w:rsidP="004C61E8">
      <w:pPr>
        <w:rPr>
          <w:lang w:val="es-AR"/>
        </w:rPr>
      </w:pPr>
      <w:r>
        <w:rPr>
          <w:lang w:val="es-AR"/>
        </w:rPr>
        <w:t>R</w:t>
      </w:r>
      <w:r w:rsidR="002E6152">
        <w:rPr>
          <w:lang w:val="es-AR"/>
        </w:rPr>
        <w:t>ecord</w:t>
      </w:r>
      <w:r>
        <w:rPr>
          <w:lang w:val="es-AR"/>
        </w:rPr>
        <w:t>e</w:t>
      </w:r>
      <w:r w:rsidR="002E6152">
        <w:rPr>
          <w:lang w:val="es-AR"/>
        </w:rPr>
        <w:t xml:space="preserve">mos que el buffer Dst se inicializaba solo con 0x1ff y dijimos que sobraban unos bytes justo debajo del el, así </w:t>
      </w:r>
      <w:r w:rsidR="00987064">
        <w:rPr>
          <w:lang w:val="es-AR"/>
        </w:rPr>
        <w:t>que,</w:t>
      </w:r>
      <w:r w:rsidR="002E6152">
        <w:rPr>
          <w:lang w:val="es-AR"/>
        </w:rPr>
        <w:t xml:space="preserve"> si reajustamos Dst a que su size sea 0x1ff</w:t>
      </w:r>
      <w:r>
        <w:rPr>
          <w:lang w:val="es-AR"/>
        </w:rPr>
        <w:t>,</w:t>
      </w:r>
      <w:r w:rsidR="002E6152">
        <w:rPr>
          <w:lang w:val="es-AR"/>
        </w:rPr>
        <w:t xml:space="preserve"> tendremos la variable donde guarda la COOKIE en el stack.  </w:t>
      </w:r>
    </w:p>
    <w:p w:rsidR="004C61E8" w:rsidRDefault="00314C43" w:rsidP="006018A4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671F042C" wp14:editId="67637EFD">
            <wp:extent cx="5731510" cy="4191000"/>
            <wp:effectExtent l="0" t="0" r="254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43" w:rsidRDefault="00314C43" w:rsidP="006018A4">
      <w:pPr>
        <w:rPr>
          <w:lang w:val="es-AR"/>
        </w:rPr>
      </w:pPr>
      <w:r>
        <w:rPr>
          <w:lang w:val="es-AR"/>
        </w:rPr>
        <w:t>Allí lo reajusto y me quedan cuatro bytes vacíos en medio, apreto D hasta que cambie a DWORD (dd) y la renombro a COOKIE.</w:t>
      </w:r>
    </w:p>
    <w:p w:rsidR="00314C43" w:rsidRDefault="00314C43" w:rsidP="006018A4">
      <w:pPr>
        <w:rPr>
          <w:lang w:val="es-AR"/>
        </w:rPr>
      </w:pPr>
      <w:r>
        <w:rPr>
          <w:noProof/>
        </w:rPr>
        <w:drawing>
          <wp:inline distT="0" distB="0" distL="0" distR="0" wp14:anchorId="5D722FAD" wp14:editId="75B8E995">
            <wp:extent cx="3612716" cy="2146300"/>
            <wp:effectExtent l="0" t="0" r="6985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6814" cy="21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43" w:rsidRDefault="00314C43" w:rsidP="006018A4">
      <w:pPr>
        <w:rPr>
          <w:lang w:val="es-AR"/>
        </w:rPr>
      </w:pPr>
      <w:r>
        <w:rPr>
          <w:lang w:val="es-AR"/>
        </w:rPr>
        <w:t>Veo que queda en EBP-1c</w:t>
      </w:r>
      <w:r w:rsidR="000D30B9">
        <w:rPr>
          <w:lang w:val="es-AR"/>
        </w:rPr>
        <w:t xml:space="preserve"> (</w:t>
      </w:r>
      <w:r>
        <w:rPr>
          <w:lang w:val="es-AR"/>
        </w:rPr>
        <w:t>a la izquierda del nombre, está la posición relativa a EBP</w:t>
      </w:r>
      <w:r w:rsidR="000D30B9">
        <w:rPr>
          <w:lang w:val="es-AR"/>
        </w:rPr>
        <w:t xml:space="preserve"> o sea 0000001c)</w:t>
      </w:r>
      <w:r>
        <w:rPr>
          <w:lang w:val="es-AR"/>
        </w:rPr>
        <w:t>.</w:t>
      </w:r>
    </w:p>
    <w:p w:rsidR="00314C43" w:rsidRDefault="00314C43" w:rsidP="006018A4">
      <w:pPr>
        <w:rPr>
          <w:lang w:val="es-AR"/>
        </w:rPr>
      </w:pPr>
      <w:r>
        <w:rPr>
          <w:lang w:val="es-AR"/>
        </w:rPr>
        <w:t>Luego PUSHEA EAX y guarda el valor actual de ESP en EBP-18, eso era dentro de la estructura ms_exc que empieza allí</w:t>
      </w:r>
      <w:r w:rsidR="00C06310">
        <w:rPr>
          <w:lang w:val="es-AR"/>
        </w:rPr>
        <w:t>,</w:t>
      </w:r>
      <w:r>
        <w:rPr>
          <w:lang w:val="es-AR"/>
        </w:rPr>
        <w:t xml:space="preserve"> es el primer campo de </w:t>
      </w:r>
      <w:proofErr w:type="gramStart"/>
      <w:r>
        <w:rPr>
          <w:lang w:val="es-AR"/>
        </w:rPr>
        <w:t>la misma</w:t>
      </w:r>
      <w:proofErr w:type="gramEnd"/>
      <w:r>
        <w:rPr>
          <w:lang w:val="es-AR"/>
        </w:rPr>
        <w:t>.</w:t>
      </w:r>
    </w:p>
    <w:p w:rsidR="00314C43" w:rsidRDefault="00314C43" w:rsidP="006018A4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1CC3239" wp14:editId="2C1208AB">
            <wp:extent cx="5731510" cy="2701290"/>
            <wp:effectExtent l="0" t="0" r="254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43" w:rsidRPr="004C61E8" w:rsidRDefault="00314C43" w:rsidP="006018A4">
      <w:pPr>
        <w:rPr>
          <w:lang w:val="es-AR"/>
        </w:rPr>
      </w:pPr>
    </w:p>
    <w:p w:rsidR="00A21D65" w:rsidRDefault="00314C43" w:rsidP="006018A4">
      <w:pPr>
        <w:rPr>
          <w:lang w:val="es-AR"/>
        </w:rPr>
      </w:pPr>
      <w:r>
        <w:rPr>
          <w:lang w:val="es-AR"/>
        </w:rPr>
        <w:t xml:space="preserve">Si miramos </w:t>
      </w:r>
      <w:r w:rsidR="00860CFE">
        <w:rPr>
          <w:lang w:val="es-AR"/>
        </w:rPr>
        <w:t xml:space="preserve">dentro de la estructura </w:t>
      </w:r>
      <w:r>
        <w:rPr>
          <w:lang w:val="es-AR"/>
        </w:rPr>
        <w:t>el</w:t>
      </w:r>
      <w:r w:rsidR="00860CFE">
        <w:rPr>
          <w:lang w:val="es-AR"/>
        </w:rPr>
        <w:t xml:space="preserve"> primer</w:t>
      </w:r>
      <w:r>
        <w:rPr>
          <w:lang w:val="es-AR"/>
        </w:rPr>
        <w:t xml:space="preserve"> campo es OLD ESP</w:t>
      </w:r>
    </w:p>
    <w:p w:rsidR="00314C43" w:rsidRPr="004C61E8" w:rsidRDefault="00314C43" w:rsidP="006018A4">
      <w:pPr>
        <w:rPr>
          <w:lang w:val="es-AR"/>
        </w:rPr>
      </w:pPr>
      <w:r>
        <w:rPr>
          <w:noProof/>
        </w:rPr>
        <w:drawing>
          <wp:inline distT="0" distB="0" distL="0" distR="0" wp14:anchorId="0197CE78" wp14:editId="509B7D42">
            <wp:extent cx="5731510" cy="2695575"/>
            <wp:effectExtent l="0" t="0" r="254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65" w:rsidRPr="004C61E8" w:rsidRDefault="00A21D65" w:rsidP="006018A4">
      <w:pPr>
        <w:rPr>
          <w:lang w:val="es-AR"/>
        </w:rPr>
      </w:pPr>
    </w:p>
    <w:p w:rsidR="006018A4" w:rsidRDefault="00226B0F" w:rsidP="00C52F17">
      <w:pPr>
        <w:rPr>
          <w:lang w:val="es-AR"/>
        </w:rPr>
      </w:pPr>
      <w:r>
        <w:rPr>
          <w:lang w:val="es-AR"/>
        </w:rPr>
        <w:t xml:space="preserve">Así que el stack quedo </w:t>
      </w:r>
    </w:p>
    <w:p w:rsidR="00226B0F" w:rsidRPr="00226B0F" w:rsidRDefault="00226B0F" w:rsidP="00C52F17">
      <w:pPr>
        <w:rPr>
          <w:b/>
          <w:lang w:val="es-AR"/>
        </w:rPr>
      </w:pPr>
      <w:r w:rsidRPr="00226B0F">
        <w:rPr>
          <w:b/>
          <w:lang w:val="es-AR"/>
        </w:rPr>
        <w:t>VALOR DE EAX</w:t>
      </w:r>
    </w:p>
    <w:p w:rsidR="00226B0F" w:rsidRPr="00D96CED" w:rsidRDefault="00226B0F" w:rsidP="00226B0F">
      <w:pPr>
        <w:rPr>
          <w:b/>
          <w:lang w:val="es-AR"/>
        </w:rPr>
      </w:pPr>
      <w:r w:rsidRPr="00D96CED">
        <w:rPr>
          <w:b/>
          <w:lang w:val="es-AR"/>
        </w:rPr>
        <w:t>VALOR DE EBX</w:t>
      </w:r>
    </w:p>
    <w:p w:rsidR="00226B0F" w:rsidRPr="00D96CED" w:rsidRDefault="00226B0F" w:rsidP="00226B0F">
      <w:pPr>
        <w:rPr>
          <w:b/>
          <w:lang w:val="es-AR"/>
        </w:rPr>
      </w:pPr>
      <w:r w:rsidRPr="00D96CED">
        <w:rPr>
          <w:b/>
          <w:lang w:val="es-AR"/>
        </w:rPr>
        <w:t>VALOR DE ESI</w:t>
      </w:r>
    </w:p>
    <w:p w:rsidR="00226B0F" w:rsidRPr="00D96CED" w:rsidRDefault="00226B0F" w:rsidP="00226B0F">
      <w:pPr>
        <w:rPr>
          <w:b/>
          <w:lang w:val="es-AR"/>
        </w:rPr>
      </w:pPr>
      <w:r w:rsidRPr="00D96CED">
        <w:rPr>
          <w:b/>
          <w:lang w:val="es-AR"/>
        </w:rPr>
        <w:t>VALOR DE EDI</w:t>
      </w:r>
    </w:p>
    <w:p w:rsidR="00226B0F" w:rsidRPr="00D96CED" w:rsidRDefault="00226B0F" w:rsidP="00226B0F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226B0F" w:rsidRPr="00D96CED" w:rsidRDefault="00226B0F" w:rsidP="00226B0F">
      <w:pPr>
        <w:rPr>
          <w:b/>
          <w:lang w:val="es-AR"/>
        </w:rPr>
      </w:pPr>
      <w:r w:rsidRPr="00D96CED">
        <w:rPr>
          <w:b/>
          <w:lang w:val="es-AR"/>
        </w:rPr>
        <w:t>…</w:t>
      </w:r>
    </w:p>
    <w:p w:rsidR="00226B0F" w:rsidRPr="00D96CED" w:rsidRDefault="00226B0F" w:rsidP="00226B0F">
      <w:pPr>
        <w:rPr>
          <w:b/>
          <w:lang w:val="es-AR"/>
        </w:rPr>
      </w:pPr>
      <w:r w:rsidRPr="00D96CED">
        <w:rPr>
          <w:b/>
          <w:lang w:val="es-AR"/>
        </w:rPr>
        <w:lastRenderedPageBreak/>
        <w:t>…</w:t>
      </w:r>
    </w:p>
    <w:p w:rsidR="00226B0F" w:rsidRPr="004C61E8" w:rsidRDefault="00226B0F" w:rsidP="00226B0F">
      <w:pPr>
        <w:rPr>
          <w:b/>
          <w:lang w:val="es-AR"/>
        </w:rPr>
      </w:pPr>
      <w:r w:rsidRPr="004C61E8">
        <w:rPr>
          <w:b/>
          <w:color w:val="C0504D" w:themeColor="accent2"/>
          <w:lang w:val="es-AR"/>
        </w:rPr>
        <w:t xml:space="preserve">EBP-10   </w:t>
      </w:r>
      <w:r w:rsidRPr="004C61E8">
        <w:rPr>
          <w:b/>
          <w:lang w:val="es-AR"/>
        </w:rPr>
        <w:t>fs:0</w:t>
      </w:r>
    </w:p>
    <w:p w:rsidR="00226B0F" w:rsidRPr="003B6F79" w:rsidRDefault="00226B0F" w:rsidP="00226B0F">
      <w:pPr>
        <w:rPr>
          <w:b/>
        </w:rPr>
      </w:pPr>
      <w:r w:rsidRPr="003B6F79">
        <w:rPr>
          <w:b/>
          <w:color w:val="C0504D" w:themeColor="accent2"/>
        </w:rPr>
        <w:t xml:space="preserve">EBP-C  </w:t>
      </w:r>
      <w:r>
        <w:rPr>
          <w:b/>
          <w:color w:val="C0504D" w:themeColor="accent2"/>
        </w:rPr>
        <w:t xml:space="preserve">  </w:t>
      </w:r>
      <w:r w:rsidRPr="003B6F79">
        <w:rPr>
          <w:b/>
        </w:rPr>
        <w:t>__except_handler4</w:t>
      </w:r>
    </w:p>
    <w:p w:rsidR="00226B0F" w:rsidRPr="006018A4" w:rsidRDefault="00226B0F" w:rsidP="00226B0F">
      <w:pPr>
        <w:rPr>
          <w:b/>
        </w:rPr>
      </w:pPr>
      <w:r w:rsidRPr="003B6F79">
        <w:rPr>
          <w:b/>
          <w:color w:val="C0504D" w:themeColor="accent2"/>
        </w:rPr>
        <w:t xml:space="preserve">EBP-8 </w:t>
      </w:r>
      <w:r>
        <w:rPr>
          <w:b/>
          <w:color w:val="C0504D" w:themeColor="accent2"/>
        </w:rPr>
        <w:t xml:space="preserve">  </w:t>
      </w:r>
      <w:r w:rsidRPr="006018A4">
        <w:rPr>
          <w:b/>
        </w:rPr>
        <w:t xml:space="preserve">0x148e9             &lt;---- RETURN ADDRESS PROLOGO        </w:t>
      </w:r>
    </w:p>
    <w:p w:rsidR="00226B0F" w:rsidRPr="006018A4" w:rsidRDefault="00226B0F" w:rsidP="00226B0F">
      <w:pPr>
        <w:rPr>
          <w:b/>
        </w:rPr>
      </w:pPr>
      <w:r w:rsidRPr="003B6F79">
        <w:rPr>
          <w:b/>
          <w:color w:val="C0504D" w:themeColor="accent2"/>
        </w:rPr>
        <w:t xml:space="preserve">EBP-4 </w:t>
      </w:r>
      <w:r>
        <w:rPr>
          <w:b/>
          <w:color w:val="C0504D" w:themeColor="accent2"/>
        </w:rPr>
        <w:t xml:space="preserve">  </w:t>
      </w:r>
      <w:r w:rsidRPr="006018A4">
        <w:rPr>
          <w:b/>
        </w:rPr>
        <w:t>0x12218</w:t>
      </w:r>
      <w:r>
        <w:rPr>
          <w:b/>
        </w:rPr>
        <w:t xml:space="preserve"> </w:t>
      </w:r>
      <w:r w:rsidRPr="00D96CED">
        <w:rPr>
          <w:b/>
        </w:rPr>
        <w:sym w:font="Wingdings" w:char="F0DF"/>
      </w:r>
      <w:r>
        <w:rPr>
          <w:b/>
        </w:rPr>
        <w:t>--------</w:t>
      </w:r>
      <w:r w:rsidRPr="00F417EE">
        <w:rPr>
          <w:b/>
          <w:color w:val="FF0000"/>
        </w:rPr>
        <w:t>XORED CON COOKIE</w:t>
      </w:r>
    </w:p>
    <w:p w:rsidR="00226B0F" w:rsidRPr="00D96CED" w:rsidRDefault="00226B0F" w:rsidP="00226B0F">
      <w:pPr>
        <w:rPr>
          <w:b/>
        </w:rPr>
      </w:pPr>
      <w:r w:rsidRPr="003B6F79">
        <w:rPr>
          <w:b/>
          <w:color w:val="C0504D" w:themeColor="accent2"/>
        </w:rPr>
        <w:t>EBP</w:t>
      </w:r>
      <w:r>
        <w:rPr>
          <w:b/>
        </w:rPr>
        <w:t xml:space="preserve">       </w:t>
      </w:r>
      <w:r w:rsidRPr="00D96CED">
        <w:rPr>
          <w:b/>
        </w:rPr>
        <w:t xml:space="preserve">stored_ebp      </w:t>
      </w:r>
      <w:r w:rsidRPr="006018A4">
        <w:rPr>
          <w:b/>
        </w:rPr>
        <w:sym w:font="Wingdings" w:char="F0DF"/>
      </w:r>
      <w:r w:rsidRPr="00D96CED">
        <w:rPr>
          <w:b/>
        </w:rPr>
        <w:t>----- EBP ACTUAL DIRECCION DE STORED_EBP</w:t>
      </w:r>
    </w:p>
    <w:p w:rsidR="00226B0F" w:rsidRDefault="00226B0F" w:rsidP="00226B0F">
      <w:pPr>
        <w:rPr>
          <w:b/>
        </w:rPr>
      </w:pPr>
      <w:r w:rsidRPr="006018A4">
        <w:rPr>
          <w:b/>
        </w:rPr>
        <w:t>return address TriggerStackOverflowGS</w:t>
      </w:r>
    </w:p>
    <w:p w:rsidR="00226B0F" w:rsidRDefault="00226B0F" w:rsidP="00C52F17">
      <w:pPr>
        <w:rPr>
          <w:lang w:val="es-AR"/>
        </w:rPr>
      </w:pPr>
      <w:r w:rsidRPr="00226B0F">
        <w:rPr>
          <w:lang w:val="es-AR"/>
        </w:rPr>
        <w:t>Como ahora ambas funciones c</w:t>
      </w:r>
      <w:r>
        <w:rPr>
          <w:lang w:val="es-AR"/>
        </w:rPr>
        <w:t>omparten el stack</w:t>
      </w:r>
      <w:r w:rsidR="00AB29D1">
        <w:rPr>
          <w:lang w:val="es-AR"/>
        </w:rPr>
        <w:t>,</w:t>
      </w:r>
      <w:r>
        <w:rPr>
          <w:lang w:val="es-AR"/>
        </w:rPr>
        <w:t xml:space="preserve"> si comparamos, vemos que arriba de STORED_EBP</w:t>
      </w:r>
      <w:r w:rsidR="0032574F">
        <w:rPr>
          <w:lang w:val="es-AR"/>
        </w:rPr>
        <w:t>,</w:t>
      </w:r>
      <w:r>
        <w:rPr>
          <w:lang w:val="es-AR"/>
        </w:rPr>
        <w:t xml:space="preserve"> </w:t>
      </w:r>
      <w:r w:rsidR="0032574F">
        <w:rPr>
          <w:lang w:val="es-AR"/>
        </w:rPr>
        <w:t>está</w:t>
      </w:r>
      <w:r>
        <w:rPr>
          <w:lang w:val="es-AR"/>
        </w:rPr>
        <w:t xml:space="preserve"> ms_exc</w:t>
      </w:r>
      <w:r w:rsidR="00AE1A99">
        <w:rPr>
          <w:lang w:val="es-AR"/>
        </w:rPr>
        <w:t>,</w:t>
      </w:r>
      <w:r>
        <w:rPr>
          <w:lang w:val="es-AR"/>
        </w:rPr>
        <w:t xml:space="preserve"> por lo </w:t>
      </w:r>
      <w:proofErr w:type="gramStart"/>
      <w:r>
        <w:rPr>
          <w:lang w:val="es-AR"/>
        </w:rPr>
        <w:t>tanto</w:t>
      </w:r>
      <w:proofErr w:type="gramEnd"/>
      <w:r>
        <w:rPr>
          <w:lang w:val="es-AR"/>
        </w:rPr>
        <w:t xml:space="preserve"> lo que PUSHEO dentro de prologo justo arriba de “s” son campos de dicha estructura también.</w:t>
      </w:r>
    </w:p>
    <w:p w:rsidR="00226B0F" w:rsidRPr="00226B0F" w:rsidRDefault="00226B0F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719A2E4C" wp14:editId="0AF19B29">
            <wp:extent cx="5048250" cy="26003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AD" w:rsidRPr="00226B0F" w:rsidRDefault="00A61BAD" w:rsidP="00C52F17">
      <w:pPr>
        <w:rPr>
          <w:lang w:val="es-AR"/>
        </w:rPr>
      </w:pPr>
    </w:p>
    <w:p w:rsidR="00A61BAD" w:rsidRDefault="00226B0F" w:rsidP="00C52F17">
      <w:pPr>
        <w:rPr>
          <w:lang w:val="es-AR"/>
        </w:rPr>
      </w:pPr>
      <w:r>
        <w:rPr>
          <w:lang w:val="es-AR"/>
        </w:rPr>
        <w:t>Esos 4 DWORDS son los 4 campos inferiores de la estructura ms_exc.</w:t>
      </w:r>
    </w:p>
    <w:p w:rsidR="00226B0F" w:rsidRPr="00226B0F" w:rsidRDefault="00226B0F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687EE07C" wp14:editId="5EB4A56D">
            <wp:extent cx="5731510" cy="1978660"/>
            <wp:effectExtent l="0" t="0" r="2540" b="25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AD" w:rsidRDefault="00226B0F" w:rsidP="00C52F17">
      <w:pPr>
        <w:rPr>
          <w:lang w:val="es-AR"/>
        </w:rPr>
      </w:pPr>
      <w:r>
        <w:rPr>
          <w:lang w:val="es-AR"/>
        </w:rPr>
        <w:lastRenderedPageBreak/>
        <w:t xml:space="preserve">Recordamos que los últimos 4 campos de la estructura, es </w:t>
      </w:r>
      <w:r w:rsidR="00AE1A99">
        <w:rPr>
          <w:lang w:val="es-AR"/>
        </w:rPr>
        <w:t>otra</w:t>
      </w:r>
      <w:r>
        <w:rPr>
          <w:lang w:val="es-AR"/>
        </w:rPr>
        <w:t xml:space="preserve"> estructura de 0x10 bytes o sea 16 bytes decimal (4 DWORDS), así que justo son eso</w:t>
      </w:r>
      <w:r w:rsidR="00AE1A99">
        <w:rPr>
          <w:lang w:val="es-AR"/>
        </w:rPr>
        <w:t>s</w:t>
      </w:r>
      <w:r>
        <w:rPr>
          <w:lang w:val="es-AR"/>
        </w:rPr>
        <w:t xml:space="preserve"> 4 </w:t>
      </w:r>
      <w:r w:rsidR="00AE1A99">
        <w:rPr>
          <w:lang w:val="es-AR"/>
        </w:rPr>
        <w:t xml:space="preserve">DWORDS </w:t>
      </w:r>
      <w:r>
        <w:rPr>
          <w:lang w:val="es-AR"/>
        </w:rPr>
        <w:t>que están marcados allí en la imagen.</w:t>
      </w:r>
    </w:p>
    <w:p w:rsidR="00226B0F" w:rsidRPr="00226B0F" w:rsidRDefault="00226B0F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16CA554" wp14:editId="22B038B1">
            <wp:extent cx="3676650" cy="1611437"/>
            <wp:effectExtent l="0" t="0" r="0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79587" cy="161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27" w:rsidRDefault="00DA3547" w:rsidP="00C52F17">
      <w:pPr>
        <w:rPr>
          <w:lang w:val="es-AR"/>
        </w:rPr>
      </w:pPr>
      <w:r>
        <w:rPr>
          <w:lang w:val="es-AR"/>
        </w:rPr>
        <w:t>Los dos importantes son el NEXT y el EXC</w:t>
      </w:r>
      <w:r w:rsidR="00582885">
        <w:rPr>
          <w:lang w:val="es-AR"/>
        </w:rPr>
        <w:t>E</w:t>
      </w:r>
      <w:r>
        <w:rPr>
          <w:lang w:val="es-AR"/>
        </w:rPr>
        <w:t xml:space="preserve">PTION HANDLER, ya sabemos su </w:t>
      </w:r>
      <w:r w:rsidR="006B6FE1">
        <w:rPr>
          <w:lang w:val="es-AR"/>
        </w:rPr>
        <w:t>posición en el stack, vemos que el NEXT</w:t>
      </w:r>
      <w:r w:rsidR="00E226F8">
        <w:rPr>
          <w:lang w:val="es-AR"/>
        </w:rPr>
        <w:t xml:space="preserve"> en la estructura</w:t>
      </w:r>
      <w:r w:rsidR="006B6FE1">
        <w:rPr>
          <w:lang w:val="es-AR"/>
        </w:rPr>
        <w:t xml:space="preserve"> tiene el valor de fs:0 y el EXCEPTION HANDLER por ahora tiene el valor de </w:t>
      </w:r>
      <w:r w:rsidR="006B6FE1" w:rsidRPr="006B6FE1">
        <w:rPr>
          <w:lang w:val="es-AR"/>
        </w:rPr>
        <w:t>__except_handler4</w:t>
      </w:r>
      <w:r w:rsidR="00E226F8">
        <w:rPr>
          <w:lang w:val="es-AR"/>
        </w:rPr>
        <w:t xml:space="preserve">, aunque aún no están agregados a la cadena de </w:t>
      </w:r>
      <w:proofErr w:type="spellStart"/>
      <w:r w:rsidR="00E226F8">
        <w:rPr>
          <w:lang w:val="es-AR"/>
        </w:rPr>
        <w:t>SEHs</w:t>
      </w:r>
      <w:proofErr w:type="spellEnd"/>
      <w:r w:rsidR="00E226F8">
        <w:rPr>
          <w:lang w:val="es-AR"/>
        </w:rPr>
        <w:t>.</w:t>
      </w:r>
    </w:p>
    <w:p w:rsidR="000C62DA" w:rsidRDefault="000C62DA" w:rsidP="00C52F17">
      <w:pPr>
        <w:rPr>
          <w:lang w:val="es-AR"/>
        </w:rPr>
      </w:pPr>
    </w:p>
    <w:p w:rsidR="006B6FE1" w:rsidRPr="00226B0F" w:rsidRDefault="006B6FE1" w:rsidP="00C52F17">
      <w:pPr>
        <w:rPr>
          <w:lang w:val="es-AR"/>
        </w:rPr>
      </w:pPr>
    </w:p>
    <w:p w:rsidR="00726C27" w:rsidRDefault="005F6ED2" w:rsidP="00C52F17">
      <w:pPr>
        <w:rPr>
          <w:lang w:val="es-AR"/>
        </w:rPr>
      </w:pPr>
      <w:r>
        <w:rPr>
          <w:lang w:val="es-AR"/>
        </w:rPr>
        <w:t>Así que si uno lo acomoda mejor al stack</w:t>
      </w:r>
    </w:p>
    <w:p w:rsidR="005F6ED2" w:rsidRPr="00226B0F" w:rsidRDefault="005F6ED2" w:rsidP="005F6ED2">
      <w:pPr>
        <w:rPr>
          <w:b/>
          <w:lang w:val="es-AR"/>
        </w:rPr>
      </w:pPr>
      <w:r w:rsidRPr="00226B0F">
        <w:rPr>
          <w:b/>
          <w:lang w:val="es-AR"/>
        </w:rPr>
        <w:t>VALOR DE EAX</w:t>
      </w:r>
    </w:p>
    <w:p w:rsidR="005F6ED2" w:rsidRPr="00D96CED" w:rsidRDefault="005F6ED2" w:rsidP="005F6ED2">
      <w:pPr>
        <w:rPr>
          <w:b/>
          <w:lang w:val="es-AR"/>
        </w:rPr>
      </w:pPr>
      <w:r w:rsidRPr="00D96CED">
        <w:rPr>
          <w:b/>
          <w:lang w:val="es-AR"/>
        </w:rPr>
        <w:t>VALOR DE EBX</w:t>
      </w:r>
    </w:p>
    <w:p w:rsidR="005F6ED2" w:rsidRPr="00D96CED" w:rsidRDefault="005F6ED2" w:rsidP="005F6ED2">
      <w:pPr>
        <w:rPr>
          <w:b/>
          <w:lang w:val="es-AR"/>
        </w:rPr>
      </w:pPr>
      <w:r w:rsidRPr="00D96CED">
        <w:rPr>
          <w:b/>
          <w:lang w:val="es-AR"/>
        </w:rPr>
        <w:t>VALOR DE ESI</w:t>
      </w:r>
    </w:p>
    <w:p w:rsidR="005F6ED2" w:rsidRPr="00D96CED" w:rsidRDefault="005F6ED2" w:rsidP="005F6ED2">
      <w:pPr>
        <w:rPr>
          <w:b/>
          <w:lang w:val="es-AR"/>
        </w:rPr>
      </w:pPr>
      <w:r w:rsidRPr="00D96CED">
        <w:rPr>
          <w:b/>
          <w:lang w:val="es-AR"/>
        </w:rPr>
        <w:t>VALOR DE EDI</w:t>
      </w:r>
    </w:p>
    <w:p w:rsidR="005F6ED2" w:rsidRPr="005F6ED2" w:rsidRDefault="005F6ED2" w:rsidP="005F6ED2">
      <w:pPr>
        <w:rPr>
          <w:b/>
        </w:rPr>
      </w:pPr>
      <w:r w:rsidRPr="005F6ED2">
        <w:rPr>
          <w:b/>
        </w:rPr>
        <w:t>…</w:t>
      </w:r>
    </w:p>
    <w:p w:rsidR="005F6ED2" w:rsidRPr="005F6ED2" w:rsidRDefault="005F6ED2" w:rsidP="005F6ED2">
      <w:pPr>
        <w:rPr>
          <w:b/>
        </w:rPr>
      </w:pPr>
      <w:r w:rsidRPr="005F6ED2">
        <w:rPr>
          <w:b/>
        </w:rPr>
        <w:t>…</w:t>
      </w:r>
    </w:p>
    <w:p w:rsidR="005F6ED2" w:rsidRPr="005F6ED2" w:rsidRDefault="005F6ED2" w:rsidP="005F6ED2">
      <w:pPr>
        <w:rPr>
          <w:b/>
        </w:rPr>
      </w:pPr>
      <w:r w:rsidRPr="005F6ED2">
        <w:rPr>
          <w:b/>
        </w:rPr>
        <w:t>…</w:t>
      </w:r>
    </w:p>
    <w:p w:rsidR="005F6ED2" w:rsidRPr="005F6ED2" w:rsidRDefault="005F6ED2" w:rsidP="005F6ED2">
      <w:pPr>
        <w:rPr>
          <w:b/>
        </w:rPr>
      </w:pPr>
      <w:r w:rsidRPr="005F6ED2">
        <w:rPr>
          <w:b/>
          <w:color w:val="C0504D" w:themeColor="accent2"/>
        </w:rPr>
        <w:t xml:space="preserve">EBP-10   </w:t>
      </w:r>
      <w:r w:rsidRPr="005F6ED2">
        <w:rPr>
          <w:b/>
        </w:rPr>
        <w:t>fs:0</w:t>
      </w:r>
      <w:r>
        <w:rPr>
          <w:b/>
        </w:rPr>
        <w:t xml:space="preserve">                                 </w:t>
      </w:r>
      <w:r w:rsidR="00711DA6">
        <w:rPr>
          <w:b/>
        </w:rPr>
        <w:t xml:space="preserve">                                                     </w:t>
      </w:r>
      <w:proofErr w:type="gramStart"/>
      <w:r w:rsidR="00711DA6">
        <w:rPr>
          <w:b/>
        </w:rPr>
        <w:t xml:space="preserve">  </w:t>
      </w:r>
      <w:r>
        <w:rPr>
          <w:b/>
        </w:rPr>
        <w:t xml:space="preserve"> </w:t>
      </w:r>
      <w:r w:rsidRPr="005F6ED2">
        <w:rPr>
          <w:b/>
          <w:color w:val="C0504D" w:themeColor="accent2"/>
        </w:rPr>
        <w:t>(</w:t>
      </w:r>
      <w:proofErr w:type="gramEnd"/>
      <w:r w:rsidRPr="005F6ED2">
        <w:rPr>
          <w:b/>
          <w:color w:val="C0504D" w:themeColor="accent2"/>
        </w:rPr>
        <w:t>NEXT)</w:t>
      </w:r>
    </w:p>
    <w:p w:rsidR="005F6ED2" w:rsidRPr="003B6F79" w:rsidRDefault="005F6ED2" w:rsidP="005F6ED2">
      <w:pPr>
        <w:rPr>
          <w:b/>
        </w:rPr>
      </w:pPr>
      <w:r w:rsidRPr="003B6F79">
        <w:rPr>
          <w:b/>
          <w:color w:val="C0504D" w:themeColor="accent2"/>
        </w:rPr>
        <w:t xml:space="preserve">EBP-C  </w:t>
      </w:r>
      <w:r>
        <w:rPr>
          <w:b/>
          <w:color w:val="C0504D" w:themeColor="accent2"/>
        </w:rPr>
        <w:t xml:space="preserve">  </w:t>
      </w:r>
      <w:r w:rsidRPr="003B6F79">
        <w:rPr>
          <w:b/>
        </w:rPr>
        <w:t>__except_handler4</w:t>
      </w:r>
      <w:r>
        <w:rPr>
          <w:b/>
        </w:rPr>
        <w:t xml:space="preserve">  </w:t>
      </w:r>
      <w:r w:rsidR="00711DA6">
        <w:rPr>
          <w:b/>
        </w:rPr>
        <w:t xml:space="preserve">                                                      </w:t>
      </w:r>
      <w:proofErr w:type="gramStart"/>
      <w:r w:rsidR="00711DA6">
        <w:rPr>
          <w:b/>
        </w:rPr>
        <w:t xml:space="preserve">  </w:t>
      </w:r>
      <w:r w:rsidRPr="005F6ED2">
        <w:rPr>
          <w:b/>
          <w:color w:val="C0504D" w:themeColor="accent2"/>
        </w:rPr>
        <w:t xml:space="preserve"> (</w:t>
      </w:r>
      <w:proofErr w:type="gramEnd"/>
      <w:r w:rsidRPr="005F6ED2">
        <w:rPr>
          <w:b/>
          <w:color w:val="C0504D" w:themeColor="accent2"/>
        </w:rPr>
        <w:t>EXCEPTION_HANDLER)</w:t>
      </w:r>
    </w:p>
    <w:p w:rsidR="005F6ED2" w:rsidRPr="006018A4" w:rsidRDefault="005F6ED2" w:rsidP="005F6ED2">
      <w:pPr>
        <w:rPr>
          <w:b/>
        </w:rPr>
      </w:pPr>
      <w:r w:rsidRPr="003B6F79">
        <w:rPr>
          <w:b/>
          <w:color w:val="C0504D" w:themeColor="accent2"/>
        </w:rPr>
        <w:t xml:space="preserve">EBP-8 </w:t>
      </w:r>
      <w:r>
        <w:rPr>
          <w:b/>
          <w:color w:val="C0504D" w:themeColor="accent2"/>
        </w:rPr>
        <w:t xml:space="preserve">  </w:t>
      </w:r>
      <w:r w:rsidRPr="006018A4">
        <w:rPr>
          <w:b/>
        </w:rPr>
        <w:t xml:space="preserve">0x148e9             &lt;---- RETURN ADDRESS PROLOGO </w:t>
      </w:r>
      <w:proofErr w:type="gramStart"/>
      <w:r w:rsidRPr="006018A4">
        <w:rPr>
          <w:b/>
        </w:rPr>
        <w:t xml:space="preserve">   </w:t>
      </w:r>
      <w:r w:rsidRPr="005F6ED2">
        <w:rPr>
          <w:b/>
          <w:color w:val="C0504D" w:themeColor="accent2"/>
        </w:rPr>
        <w:t>(</w:t>
      </w:r>
      <w:proofErr w:type="gramEnd"/>
      <w:r w:rsidRPr="005F6ED2">
        <w:rPr>
          <w:b/>
          <w:color w:val="C0504D" w:themeColor="accent2"/>
        </w:rPr>
        <w:t xml:space="preserve">SCOPETABLE)    </w:t>
      </w:r>
    </w:p>
    <w:p w:rsidR="005F6ED2" w:rsidRPr="005F6ED2" w:rsidRDefault="005F6ED2" w:rsidP="005F6ED2">
      <w:pPr>
        <w:rPr>
          <w:b/>
          <w:color w:val="C0504D" w:themeColor="accent2"/>
        </w:rPr>
      </w:pPr>
      <w:r w:rsidRPr="003B6F79">
        <w:rPr>
          <w:b/>
          <w:color w:val="C0504D" w:themeColor="accent2"/>
        </w:rPr>
        <w:t xml:space="preserve">EBP-4 </w:t>
      </w:r>
      <w:r>
        <w:rPr>
          <w:b/>
          <w:color w:val="C0504D" w:themeColor="accent2"/>
        </w:rPr>
        <w:t xml:space="preserve">  </w:t>
      </w:r>
      <w:r w:rsidRPr="006018A4">
        <w:rPr>
          <w:b/>
        </w:rPr>
        <w:t>0x12218</w:t>
      </w:r>
      <w:r>
        <w:rPr>
          <w:b/>
        </w:rPr>
        <w:t xml:space="preserve"> </w:t>
      </w:r>
      <w:r w:rsidRPr="00D96CED">
        <w:rPr>
          <w:b/>
        </w:rPr>
        <w:sym w:font="Wingdings" w:char="F0DF"/>
      </w:r>
      <w:r>
        <w:rPr>
          <w:b/>
        </w:rPr>
        <w:t>--------</w:t>
      </w:r>
      <w:r w:rsidRPr="00F417EE">
        <w:rPr>
          <w:b/>
          <w:color w:val="FF0000"/>
        </w:rPr>
        <w:t>XORED CON COOKIE</w:t>
      </w:r>
      <w:r>
        <w:rPr>
          <w:b/>
          <w:color w:val="FF0000"/>
        </w:rPr>
        <w:t xml:space="preserve"> </w:t>
      </w:r>
      <w:r w:rsidR="00711DA6">
        <w:rPr>
          <w:b/>
          <w:color w:val="FF0000"/>
        </w:rPr>
        <w:t xml:space="preserve">                         </w:t>
      </w:r>
      <w:proofErr w:type="gramStart"/>
      <w:r w:rsidR="00711DA6">
        <w:rPr>
          <w:b/>
          <w:color w:val="FF0000"/>
        </w:rPr>
        <w:t xml:space="preserve">  </w:t>
      </w:r>
      <w:r>
        <w:rPr>
          <w:b/>
          <w:color w:val="FF0000"/>
        </w:rPr>
        <w:t xml:space="preserve"> </w:t>
      </w:r>
      <w:r w:rsidRPr="005F6ED2">
        <w:rPr>
          <w:b/>
          <w:color w:val="C0504D" w:themeColor="accent2"/>
        </w:rPr>
        <w:t>(</w:t>
      </w:r>
      <w:proofErr w:type="gramEnd"/>
      <w:r w:rsidRPr="005F6ED2">
        <w:rPr>
          <w:b/>
          <w:color w:val="C0504D" w:themeColor="accent2"/>
        </w:rPr>
        <w:t>TRYLEVEL)</w:t>
      </w:r>
    </w:p>
    <w:p w:rsidR="005F6ED2" w:rsidRPr="00D96CED" w:rsidRDefault="005F6ED2" w:rsidP="005F6ED2">
      <w:pPr>
        <w:rPr>
          <w:b/>
        </w:rPr>
      </w:pPr>
      <w:r w:rsidRPr="003B6F79">
        <w:rPr>
          <w:b/>
          <w:color w:val="C0504D" w:themeColor="accent2"/>
        </w:rPr>
        <w:t>EBP</w:t>
      </w:r>
      <w:r>
        <w:rPr>
          <w:b/>
        </w:rPr>
        <w:t xml:space="preserve">       </w:t>
      </w:r>
      <w:r w:rsidRPr="00D96CED">
        <w:rPr>
          <w:b/>
        </w:rPr>
        <w:t xml:space="preserve">stored_ebp      </w:t>
      </w:r>
      <w:r w:rsidRPr="006018A4">
        <w:rPr>
          <w:b/>
        </w:rPr>
        <w:sym w:font="Wingdings" w:char="F0DF"/>
      </w:r>
      <w:r w:rsidRPr="00D96CED">
        <w:rPr>
          <w:b/>
        </w:rPr>
        <w:t>----- EBP ACTUAL DIRECCION DE STORED_EBP</w:t>
      </w:r>
    </w:p>
    <w:p w:rsidR="005F6ED2" w:rsidRDefault="005F6ED2" w:rsidP="005F6ED2">
      <w:pPr>
        <w:rPr>
          <w:b/>
        </w:rPr>
      </w:pPr>
      <w:r w:rsidRPr="006018A4">
        <w:rPr>
          <w:b/>
        </w:rPr>
        <w:t>return address TriggerStackOverflowGS</w:t>
      </w:r>
    </w:p>
    <w:p w:rsidR="005F6ED2" w:rsidRDefault="00711DA6" w:rsidP="00C52F17">
      <w:pPr>
        <w:rPr>
          <w:lang w:val="es-AR"/>
        </w:rPr>
      </w:pPr>
      <w:r w:rsidRPr="00711DA6">
        <w:rPr>
          <w:lang w:val="es-AR"/>
        </w:rPr>
        <w:t>Bueno ya lo tenemos m</w:t>
      </w:r>
      <w:r>
        <w:rPr>
          <w:lang w:val="es-AR"/>
        </w:rPr>
        <w:t>ejor armado</w:t>
      </w:r>
      <w:r w:rsidR="00D47762">
        <w:rPr>
          <w:lang w:val="es-AR"/>
        </w:rPr>
        <w:t xml:space="preserve"> y vemos a la derecha en azul los campos de la estructura.</w:t>
      </w:r>
    </w:p>
    <w:p w:rsidR="00711DA6" w:rsidRDefault="00711DA6" w:rsidP="00C52F17">
      <w:pPr>
        <w:rPr>
          <w:lang w:val="es-AR"/>
        </w:rPr>
      </w:pPr>
      <w:r>
        <w:rPr>
          <w:lang w:val="es-AR"/>
        </w:rPr>
        <w:t xml:space="preserve">Como el return address ya </w:t>
      </w:r>
      <w:r w:rsidR="00E0706D">
        <w:rPr>
          <w:lang w:val="es-AR"/>
        </w:rPr>
        <w:t>está</w:t>
      </w:r>
      <w:r>
        <w:rPr>
          <w:lang w:val="es-AR"/>
        </w:rPr>
        <w:t xml:space="preserve"> pusheado al stack</w:t>
      </w:r>
      <w:r w:rsidR="00F25E18">
        <w:rPr>
          <w:lang w:val="es-AR"/>
        </w:rPr>
        <w:t>,</w:t>
      </w:r>
      <w:r>
        <w:rPr>
          <w:lang w:val="es-AR"/>
        </w:rPr>
        <w:t xml:space="preserve"> que después cambie el valor de la variable que lo guardaba no tiene importancia.</w:t>
      </w:r>
    </w:p>
    <w:p w:rsidR="00711DA6" w:rsidRDefault="00711DA6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9C4249A" wp14:editId="562D730F">
            <wp:extent cx="4222750" cy="1699206"/>
            <wp:effectExtent l="0" t="0" r="635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1793" cy="170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DA6" w:rsidRDefault="00E67986" w:rsidP="00C52F17">
      <w:pPr>
        <w:rPr>
          <w:lang w:val="es-AR"/>
        </w:rPr>
      </w:pPr>
      <w:r>
        <w:rPr>
          <w:lang w:val="es-AR"/>
        </w:rPr>
        <w:t xml:space="preserve">Vemos que en EBP-8 (SCOPETABLE) guarda el valor de la cookie de data </w:t>
      </w:r>
      <w:proofErr w:type="spellStart"/>
      <w:r>
        <w:rPr>
          <w:lang w:val="es-AR"/>
        </w:rPr>
        <w:t>xoreada</w:t>
      </w:r>
      <w:proofErr w:type="spellEnd"/>
      <w:r>
        <w:rPr>
          <w:lang w:val="es-AR"/>
        </w:rPr>
        <w:t xml:space="preserve"> con el valor 0x12218 que estaba en EBP-4, y luego en el mismo EBP-4 que es TRYLEVEL guarda 0xFFFFFFFE.</w:t>
      </w:r>
    </w:p>
    <w:p w:rsidR="00E67986" w:rsidRDefault="00E67986" w:rsidP="00C52F17">
      <w:pPr>
        <w:rPr>
          <w:lang w:val="es-AR"/>
        </w:rPr>
      </w:pPr>
      <w:r>
        <w:rPr>
          <w:lang w:val="es-AR"/>
        </w:rPr>
        <w:t>Al final guarda la dirección del NEXT ebp-10 en fS:0 quedando configurado el manejador de excepciones.</w:t>
      </w:r>
    </w:p>
    <w:p w:rsidR="00E67986" w:rsidRDefault="00513C8B" w:rsidP="00C52F17">
      <w:pPr>
        <w:rPr>
          <w:lang w:val="es-AR"/>
        </w:rPr>
      </w:pPr>
      <w:r>
        <w:rPr>
          <w:lang w:val="es-AR"/>
        </w:rPr>
        <w:t xml:space="preserve">Sabemos que fs:0 apunta al ultimo elemento de la lista de </w:t>
      </w:r>
      <w:r w:rsidR="00090CF8">
        <w:rPr>
          <w:lang w:val="es-AR"/>
        </w:rPr>
        <w:t>la cadena de excepciones, o sea al superior de toda la cadena.</w:t>
      </w:r>
    </w:p>
    <w:p w:rsidR="00090CF8" w:rsidRDefault="00090CF8" w:rsidP="00C52F17">
      <w:pPr>
        <w:rPr>
          <w:lang w:val="es-AR"/>
        </w:rPr>
      </w:pPr>
      <w:r>
        <w:rPr>
          <w:lang w:val="es-AR"/>
        </w:rPr>
        <w:t>Recordemos que agregar un nuevo elemento a la lista se hace mediante este código</w:t>
      </w:r>
    </w:p>
    <w:p w:rsidR="00E96404" w:rsidRPr="00862298" w:rsidRDefault="00E96404" w:rsidP="00090CF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s-ES" w:eastAsia="es-AR"/>
        </w:rPr>
      </w:pPr>
    </w:p>
    <w:p w:rsidR="00E96404" w:rsidRPr="00862298" w:rsidRDefault="00E96404" w:rsidP="00090CF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s-ES" w:eastAsia="es-AR"/>
        </w:rPr>
      </w:pPr>
    </w:p>
    <w:p w:rsidR="00090CF8" w:rsidRPr="00090CF8" w:rsidRDefault="00090CF8" w:rsidP="00090CF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es-AR"/>
        </w:rPr>
      </w:pPr>
      <w:proofErr w:type="gramStart"/>
      <w:r w:rsidRPr="00090CF8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es-AR"/>
        </w:rPr>
        <w:t>PUSH  OFFSET</w:t>
      </w:r>
      <w:proofErr w:type="gramEnd"/>
      <w:r w:rsidRPr="00090CF8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es-AR"/>
        </w:rPr>
        <w:t xml:space="preserve"> Handler</w:t>
      </w:r>
    </w:p>
    <w:p w:rsidR="00090CF8" w:rsidRPr="00090CF8" w:rsidRDefault="00090CF8" w:rsidP="00090CF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es-AR"/>
        </w:rPr>
      </w:pPr>
      <w:proofErr w:type="gramStart"/>
      <w:r w:rsidRPr="00090CF8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es-AR"/>
        </w:rPr>
        <w:t>PUSH  FS</w:t>
      </w:r>
      <w:proofErr w:type="gramEnd"/>
      <w:r w:rsidRPr="00090CF8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es-AR"/>
        </w:rPr>
        <w:t>:[0]</w:t>
      </w:r>
    </w:p>
    <w:p w:rsidR="00090CF8" w:rsidRPr="00862298" w:rsidRDefault="00090CF8" w:rsidP="00090CF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color w:val="242729"/>
          <w:sz w:val="20"/>
          <w:szCs w:val="20"/>
          <w:lang w:val="es-ES" w:eastAsia="es-AR"/>
        </w:rPr>
      </w:pPr>
      <w:proofErr w:type="gramStart"/>
      <w:r w:rsidRPr="00862298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s-ES" w:eastAsia="es-AR"/>
        </w:rPr>
        <w:t>MOV  FS</w:t>
      </w:r>
      <w:proofErr w:type="gramEnd"/>
      <w:r w:rsidRPr="00862298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s-ES" w:eastAsia="es-AR"/>
        </w:rPr>
        <w:t>:[0], ESP</w:t>
      </w:r>
    </w:p>
    <w:p w:rsidR="00090CF8" w:rsidRPr="00862298" w:rsidRDefault="00090CF8" w:rsidP="00C52F17">
      <w:pPr>
        <w:rPr>
          <w:lang w:val="es-ES"/>
        </w:rPr>
      </w:pPr>
    </w:p>
    <w:p w:rsidR="00090CF8" w:rsidRDefault="00090CF8" w:rsidP="00C52F17">
      <w:pPr>
        <w:rPr>
          <w:lang w:val="es-AR"/>
        </w:rPr>
      </w:pPr>
      <w:r w:rsidRPr="00090CF8">
        <w:rPr>
          <w:lang w:val="es-AR"/>
        </w:rPr>
        <w:t>Así que como acá h</w:t>
      </w:r>
      <w:r>
        <w:rPr>
          <w:lang w:val="es-AR"/>
        </w:rPr>
        <w:t>ace</w:t>
      </w:r>
    </w:p>
    <w:p w:rsidR="00090CF8" w:rsidRDefault="00090CF8" w:rsidP="00C52F17">
      <w:pPr>
        <w:rPr>
          <w:b/>
          <w:lang w:val="es-AR"/>
        </w:rPr>
      </w:pPr>
      <w:proofErr w:type="spellStart"/>
      <w:r w:rsidRPr="00090CF8">
        <w:rPr>
          <w:b/>
          <w:lang w:val="es-AR"/>
        </w:rPr>
        <w:t>mov</w:t>
      </w:r>
      <w:proofErr w:type="spellEnd"/>
      <w:r w:rsidRPr="00090CF8">
        <w:rPr>
          <w:b/>
          <w:lang w:val="es-AR"/>
        </w:rPr>
        <w:t xml:space="preserve">     </w:t>
      </w:r>
      <w:proofErr w:type="spellStart"/>
      <w:r w:rsidRPr="00090CF8">
        <w:rPr>
          <w:b/>
          <w:lang w:val="es-AR"/>
        </w:rPr>
        <w:t>large</w:t>
      </w:r>
      <w:proofErr w:type="spellEnd"/>
      <w:r w:rsidRPr="00090CF8">
        <w:rPr>
          <w:b/>
          <w:lang w:val="es-AR"/>
        </w:rPr>
        <w:t xml:space="preserve"> fs:0, </w:t>
      </w:r>
      <w:proofErr w:type="spellStart"/>
      <w:r w:rsidRPr="00090CF8">
        <w:rPr>
          <w:b/>
          <w:lang w:val="es-AR"/>
        </w:rPr>
        <w:t>eax</w:t>
      </w:r>
      <w:proofErr w:type="spellEnd"/>
    </w:p>
    <w:p w:rsidR="00090CF8" w:rsidRDefault="00090CF8" w:rsidP="00C52F17">
      <w:pPr>
        <w:rPr>
          <w:lang w:val="es-AR"/>
        </w:rPr>
      </w:pPr>
      <w:r>
        <w:rPr>
          <w:lang w:val="es-AR"/>
        </w:rPr>
        <w:t xml:space="preserve">Ese EAX es una dirección del stack donde estará el </w:t>
      </w:r>
      <w:r w:rsidR="00E93AE4">
        <w:rPr>
          <w:lang w:val="es-AR"/>
        </w:rPr>
        <w:t>nuevo NEXT</w:t>
      </w:r>
      <w:r>
        <w:rPr>
          <w:lang w:val="es-AR"/>
        </w:rPr>
        <w:t xml:space="preserve"> y debajo el SEH.</w:t>
      </w:r>
    </w:p>
    <w:p w:rsidR="00090CF8" w:rsidRDefault="00090CF8" w:rsidP="00C52F17">
      <w:pPr>
        <w:rPr>
          <w:lang w:val="es-AR"/>
        </w:rPr>
      </w:pPr>
      <w:r>
        <w:rPr>
          <w:lang w:val="es-AR"/>
        </w:rPr>
        <w:t>Así que como EAX es la dirección de EBP-10</w:t>
      </w:r>
      <w:r w:rsidR="004873DE">
        <w:rPr>
          <w:lang w:val="es-AR"/>
        </w:rPr>
        <w:t>,</w:t>
      </w:r>
      <w:r>
        <w:rPr>
          <w:lang w:val="es-AR"/>
        </w:rPr>
        <w:t xml:space="preserve"> </w:t>
      </w:r>
      <w:r w:rsidR="004873DE">
        <w:rPr>
          <w:lang w:val="es-AR"/>
        </w:rPr>
        <w:t>allí</w:t>
      </w:r>
      <w:r>
        <w:rPr>
          <w:lang w:val="es-AR"/>
        </w:rPr>
        <w:t xml:space="preserve"> estará el NEXT y justo debajo el SEH como habíamos dicho.</w:t>
      </w:r>
    </w:p>
    <w:p w:rsidR="00090CF8" w:rsidRDefault="002409AA" w:rsidP="00C52F17">
      <w:pPr>
        <w:rPr>
          <w:lang w:val="es-AR"/>
        </w:rPr>
      </w:pPr>
      <w:r>
        <w:rPr>
          <w:lang w:val="es-AR"/>
        </w:rPr>
        <w:t xml:space="preserve">Si lo debuggeo y le </w:t>
      </w:r>
      <w:r w:rsidR="005527F3">
        <w:rPr>
          <w:lang w:val="es-AR"/>
        </w:rPr>
        <w:t>envió</w:t>
      </w:r>
      <w:r>
        <w:rPr>
          <w:lang w:val="es-AR"/>
        </w:rPr>
        <w:t xml:space="preserve"> con el mismo exploit que anda por ahí </w:t>
      </w:r>
      <w:r w:rsidR="00DA0D67">
        <w:rPr>
          <w:lang w:val="es-AR"/>
        </w:rPr>
        <w:t xml:space="preserve">público </w:t>
      </w:r>
      <w:r>
        <w:rPr>
          <w:lang w:val="es-AR"/>
        </w:rPr>
        <w:t>el IOCTL correcto</w:t>
      </w:r>
      <w:r w:rsidR="005527F3">
        <w:rPr>
          <w:lang w:val="es-AR"/>
        </w:rPr>
        <w:t xml:space="preserve"> para que llegue a la función vulnerable</w:t>
      </w:r>
      <w:r>
        <w:rPr>
          <w:lang w:val="es-AR"/>
        </w:rPr>
        <w:t xml:space="preserve"> </w:t>
      </w:r>
      <w:r w:rsidR="005527F3">
        <w:rPr>
          <w:lang w:val="es-AR"/>
        </w:rPr>
        <w:t>(</w:t>
      </w:r>
      <w:r>
        <w:rPr>
          <w:lang w:val="es-AR"/>
        </w:rPr>
        <w:t xml:space="preserve">ya veremos </w:t>
      </w:r>
      <w:r w:rsidR="00DA0D67">
        <w:rPr>
          <w:lang w:val="es-AR"/>
        </w:rPr>
        <w:t>más</w:t>
      </w:r>
      <w:r>
        <w:rPr>
          <w:lang w:val="es-AR"/>
        </w:rPr>
        <w:t xml:space="preserve"> adelante como hacer eso, por ahora es solo para verificar</w:t>
      </w:r>
      <w:r w:rsidR="005527F3">
        <w:rPr>
          <w:lang w:val="es-AR"/>
        </w:rPr>
        <w:t>)</w:t>
      </w:r>
      <w:r>
        <w:rPr>
          <w:lang w:val="es-AR"/>
        </w:rPr>
        <w:t>.</w:t>
      </w:r>
    </w:p>
    <w:p w:rsidR="002409AA" w:rsidRDefault="002409AA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F31C222" wp14:editId="10A2FCFC">
            <wp:extent cx="4686513" cy="25146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4664" cy="25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F3" w:rsidRDefault="005527F3" w:rsidP="00C52F17">
      <w:pPr>
        <w:rPr>
          <w:lang w:val="es-AR"/>
        </w:rPr>
      </w:pPr>
      <w:r>
        <w:rPr>
          <w:lang w:val="es-AR"/>
        </w:rPr>
        <w:t>Veo que el fs:0 apunta al elemento superior de la cadena</w:t>
      </w:r>
      <w:r w:rsidR="00DA0D67">
        <w:rPr>
          <w:lang w:val="es-AR"/>
        </w:rPr>
        <w:t xml:space="preserve"> de SEH,</w:t>
      </w:r>
      <w:r>
        <w:rPr>
          <w:lang w:val="es-AR"/>
        </w:rPr>
        <w:t xml:space="preserve"> en mi caso </w:t>
      </w:r>
      <w:r w:rsidRPr="005527F3">
        <w:rPr>
          <w:lang w:val="es-AR"/>
        </w:rPr>
        <w:t>9CCEFCC0</w:t>
      </w:r>
      <w:r>
        <w:rPr>
          <w:lang w:val="es-AR"/>
        </w:rPr>
        <w:t xml:space="preserve"> si miro allí debe estar el </w:t>
      </w:r>
      <w:r w:rsidR="00D51D59">
        <w:rPr>
          <w:lang w:val="es-AR"/>
        </w:rPr>
        <w:t xml:space="preserve">NEXT </w:t>
      </w:r>
      <w:r>
        <w:rPr>
          <w:lang w:val="es-AR"/>
        </w:rPr>
        <w:t xml:space="preserve">y el </w:t>
      </w:r>
      <w:r w:rsidR="00D51D59">
        <w:rPr>
          <w:lang w:val="es-AR"/>
        </w:rPr>
        <w:t>SEH</w:t>
      </w:r>
      <w:r>
        <w:rPr>
          <w:lang w:val="es-AR"/>
        </w:rPr>
        <w:t>, el NEXT es 0xFFFFFFFF porque es el último</w:t>
      </w:r>
      <w:r w:rsidR="006A6DFD">
        <w:rPr>
          <w:lang w:val="es-AR"/>
        </w:rPr>
        <w:t xml:space="preserve"> NEXT </w:t>
      </w:r>
      <w:r>
        <w:rPr>
          <w:lang w:val="es-AR"/>
        </w:rPr>
        <w:t xml:space="preserve">de la cadena de excepciones. </w:t>
      </w:r>
    </w:p>
    <w:p w:rsidR="00090CF8" w:rsidRPr="00090CF8" w:rsidRDefault="005527F3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21A6F046" wp14:editId="1FA52E74">
            <wp:extent cx="3263900" cy="152750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2605" cy="153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F8" w:rsidRPr="00090CF8" w:rsidRDefault="00090CF8" w:rsidP="00C52F17">
      <w:pPr>
        <w:rPr>
          <w:lang w:val="es-AR"/>
        </w:rPr>
      </w:pPr>
    </w:p>
    <w:p w:rsidR="005F6ED2" w:rsidRDefault="005527F3" w:rsidP="00C52F17">
      <w:pPr>
        <w:rPr>
          <w:lang w:val="es-AR"/>
        </w:rPr>
      </w:pPr>
      <w:r>
        <w:rPr>
          <w:lang w:val="es-AR"/>
        </w:rPr>
        <w:t>La función es un típico manejador genérico</w:t>
      </w:r>
      <w:r w:rsidR="00387A43">
        <w:rPr>
          <w:lang w:val="es-AR"/>
        </w:rPr>
        <w:t>,</w:t>
      </w:r>
      <w:r>
        <w:rPr>
          <w:lang w:val="es-AR"/>
        </w:rPr>
        <w:t xml:space="preserve"> si voy a ver se ven solo los </w:t>
      </w:r>
      <w:proofErr w:type="gramStart"/>
      <w:r>
        <w:rPr>
          <w:lang w:val="es-AR"/>
        </w:rPr>
        <w:t>bytes</w:t>
      </w:r>
      <w:proofErr w:type="gramEnd"/>
      <w:r>
        <w:rPr>
          <w:lang w:val="es-AR"/>
        </w:rPr>
        <w:t xml:space="preserve"> pero apretando C y </w:t>
      </w:r>
      <w:proofErr w:type="spellStart"/>
      <w:r w:rsidR="00387A43">
        <w:rPr>
          <w:lang w:val="es-AR"/>
        </w:rPr>
        <w:t>C</w:t>
      </w:r>
      <w:r>
        <w:rPr>
          <w:lang w:val="es-AR"/>
        </w:rPr>
        <w:t>reate</w:t>
      </w:r>
      <w:proofErr w:type="spellEnd"/>
      <w:r>
        <w:rPr>
          <w:lang w:val="es-AR"/>
        </w:rPr>
        <w:t xml:space="preserve"> </w:t>
      </w:r>
      <w:proofErr w:type="spellStart"/>
      <w:r w:rsidR="00387A43">
        <w:rPr>
          <w:lang w:val="es-AR"/>
        </w:rPr>
        <w:t>F</w:t>
      </w:r>
      <w:r>
        <w:rPr>
          <w:lang w:val="es-AR"/>
        </w:rPr>
        <w:t>unction</w:t>
      </w:r>
      <w:proofErr w:type="spellEnd"/>
      <w:r>
        <w:rPr>
          <w:lang w:val="es-AR"/>
        </w:rPr>
        <w:t xml:space="preserve"> la armo.</w:t>
      </w:r>
    </w:p>
    <w:p w:rsidR="005527F3" w:rsidRPr="00090CF8" w:rsidRDefault="005527F3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CF8E5FA" wp14:editId="0087B989">
            <wp:extent cx="4197350" cy="4183265"/>
            <wp:effectExtent l="0" t="0" r="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9854" cy="41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F2" w:rsidRDefault="005527F3" w:rsidP="00C52F17">
      <w:pPr>
        <w:rPr>
          <w:lang w:val="es-AR"/>
        </w:rPr>
      </w:pPr>
      <w:r>
        <w:rPr>
          <w:lang w:val="es-AR"/>
        </w:rPr>
        <w:t xml:space="preserve">Si </w:t>
      </w:r>
      <w:r w:rsidR="00054D4F">
        <w:rPr>
          <w:lang w:val="es-AR"/>
        </w:rPr>
        <w:t>sigo</w:t>
      </w:r>
      <w:r>
        <w:rPr>
          <w:lang w:val="es-AR"/>
        </w:rPr>
        <w:t xml:space="preserve"> traceando</w:t>
      </w:r>
      <w:r w:rsidR="00054D4F">
        <w:rPr>
          <w:lang w:val="es-AR"/>
        </w:rPr>
        <w:t xml:space="preserve"> el </w:t>
      </w:r>
      <w:r w:rsidR="00704C27">
        <w:rPr>
          <w:lang w:val="es-AR"/>
        </w:rPr>
        <w:t>prólogo</w:t>
      </w:r>
      <w:r>
        <w:rPr>
          <w:lang w:val="es-AR"/>
        </w:rPr>
        <w:t xml:space="preserve">, llego a donde </w:t>
      </w:r>
      <w:r w:rsidR="009B2411">
        <w:rPr>
          <w:lang w:val="es-AR"/>
        </w:rPr>
        <w:t>se</w:t>
      </w:r>
      <w:r>
        <w:rPr>
          <w:lang w:val="es-AR"/>
        </w:rPr>
        <w:t xml:space="preserve"> guarda </w:t>
      </w:r>
      <w:r w:rsidR="009B2411">
        <w:rPr>
          <w:lang w:val="es-AR"/>
        </w:rPr>
        <w:t xml:space="preserve">EAX </w:t>
      </w:r>
      <w:r>
        <w:rPr>
          <w:lang w:val="es-AR"/>
        </w:rPr>
        <w:t xml:space="preserve">en fs:0 </w:t>
      </w:r>
    </w:p>
    <w:p w:rsidR="005527F3" w:rsidRPr="00090CF8" w:rsidRDefault="005527F3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5E27CB6B" wp14:editId="6D8908DF">
            <wp:extent cx="4675105" cy="2470150"/>
            <wp:effectExtent l="0" t="0" r="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5677" cy="247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F2" w:rsidRPr="00090CF8" w:rsidRDefault="00FD7BF2" w:rsidP="00C52F17">
      <w:pPr>
        <w:rPr>
          <w:lang w:val="es-AR"/>
        </w:rPr>
      </w:pPr>
    </w:p>
    <w:p w:rsidR="0097159D" w:rsidRDefault="00603DBF" w:rsidP="00C52F17">
      <w:pPr>
        <w:rPr>
          <w:lang w:val="es-AR"/>
        </w:rPr>
      </w:pPr>
      <w:r>
        <w:rPr>
          <w:lang w:val="es-AR"/>
        </w:rPr>
        <w:t xml:space="preserve">Aquí vemos el nuevo manejador </w:t>
      </w:r>
      <w:r w:rsidR="00F5025E">
        <w:rPr>
          <w:lang w:val="es-AR"/>
        </w:rPr>
        <w:t>agregado a la cadena.</w:t>
      </w:r>
    </w:p>
    <w:p w:rsidR="00603DBF" w:rsidRDefault="00603DBF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025D947A" wp14:editId="1DB4806B">
            <wp:extent cx="5731510" cy="3715385"/>
            <wp:effectExtent l="0" t="0" r="25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68" w:rsidRDefault="00BA1568" w:rsidP="00C52F17">
      <w:pPr>
        <w:rPr>
          <w:lang w:val="es-AR"/>
        </w:rPr>
      </w:pPr>
    </w:p>
    <w:p w:rsidR="00BA1568" w:rsidRDefault="00BA1568" w:rsidP="00C52F17">
      <w:pPr>
        <w:rPr>
          <w:lang w:val="es-AR"/>
        </w:rPr>
      </w:pPr>
      <w:r>
        <w:rPr>
          <w:lang w:val="es-AR"/>
        </w:rPr>
        <w:t xml:space="preserve">Como </w:t>
      </w:r>
      <w:r w:rsidR="00607E4A">
        <w:rPr>
          <w:lang w:val="es-AR"/>
        </w:rPr>
        <w:t>habíamos</w:t>
      </w:r>
      <w:r>
        <w:rPr>
          <w:lang w:val="es-AR"/>
        </w:rPr>
        <w:t xml:space="preserve"> reverseado</w:t>
      </w:r>
      <w:r w:rsidR="00607E4A">
        <w:rPr>
          <w:lang w:val="es-AR"/>
        </w:rPr>
        <w:t>,</w:t>
      </w:r>
      <w:r>
        <w:rPr>
          <w:lang w:val="es-AR"/>
        </w:rPr>
        <w:t xml:space="preserve"> ebp-10 </w:t>
      </w:r>
      <w:r w:rsidR="004C7223">
        <w:rPr>
          <w:lang w:val="es-AR"/>
        </w:rPr>
        <w:t>será</w:t>
      </w:r>
      <w:r w:rsidR="00607E4A">
        <w:rPr>
          <w:lang w:val="es-AR"/>
        </w:rPr>
        <w:t xml:space="preserve"> el nuevo</w:t>
      </w:r>
      <w:r>
        <w:rPr>
          <w:lang w:val="es-AR"/>
        </w:rPr>
        <w:t xml:space="preserve"> </w:t>
      </w:r>
      <w:r w:rsidR="004C7223">
        <w:rPr>
          <w:lang w:val="es-AR"/>
        </w:rPr>
        <w:t>NEXT</w:t>
      </w:r>
      <w:r>
        <w:rPr>
          <w:lang w:val="es-AR"/>
        </w:rPr>
        <w:t xml:space="preserve"> y debajo </w:t>
      </w:r>
      <w:r w:rsidR="004C7223">
        <w:rPr>
          <w:lang w:val="es-AR"/>
        </w:rPr>
        <w:t>está</w:t>
      </w:r>
      <w:r>
        <w:rPr>
          <w:lang w:val="es-AR"/>
        </w:rPr>
        <w:t xml:space="preserve"> el SEH que va a </w:t>
      </w:r>
      <w:r w:rsidR="00607E4A">
        <w:rPr>
          <w:lang w:val="es-AR"/>
        </w:rPr>
        <w:t xml:space="preserve">ser </w:t>
      </w:r>
      <w:r>
        <w:rPr>
          <w:lang w:val="es-AR"/>
        </w:rPr>
        <w:t>_except_handler4, ese es el valor que tendremos que pisar para poder explotarlo.</w:t>
      </w:r>
    </w:p>
    <w:p w:rsidR="00BA1568" w:rsidRDefault="00C24066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5D34632C" wp14:editId="7B1EA22B">
            <wp:extent cx="4272434" cy="40386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74348" cy="40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68" w:rsidRDefault="00BA1568" w:rsidP="00C52F17">
      <w:pPr>
        <w:rPr>
          <w:lang w:val="es-AR"/>
        </w:rPr>
      </w:pPr>
      <w:r>
        <w:rPr>
          <w:lang w:val="es-AR"/>
        </w:rPr>
        <w:lastRenderedPageBreak/>
        <w:t xml:space="preserve">Bueno ya tenemos todo bien ubicado es hora de empezar a hacer el </w:t>
      </w:r>
      <w:r w:rsidR="004C7223">
        <w:rPr>
          <w:lang w:val="es-AR"/>
        </w:rPr>
        <w:t>exploit</w:t>
      </w:r>
      <w:r>
        <w:rPr>
          <w:lang w:val="es-AR"/>
        </w:rPr>
        <w:t>.</w:t>
      </w:r>
    </w:p>
    <w:p w:rsidR="00BA1568" w:rsidRDefault="00C24066" w:rsidP="00C52F17">
      <w:pPr>
        <w:rPr>
          <w:lang w:val="es-AR"/>
        </w:rPr>
      </w:pPr>
      <w:r>
        <w:rPr>
          <w:lang w:val="es-AR"/>
        </w:rPr>
        <w:t>El método consiste en que como copiamos desde un buffer de user que es el source y proveemos nosotros, en vez de crashear el stack llenándolo completamente, debemos calcular que el source copie el seh en el stack y luego se agote, su size debe ser</w:t>
      </w:r>
      <w:r w:rsidR="008E22F7">
        <w:rPr>
          <w:lang w:val="es-AR"/>
        </w:rPr>
        <w:t xml:space="preserve"> justo</w:t>
      </w:r>
      <w:r>
        <w:rPr>
          <w:lang w:val="es-AR"/>
        </w:rPr>
        <w:t xml:space="preserve"> y debe</w:t>
      </w:r>
      <w:r w:rsidR="008E22F7">
        <w:rPr>
          <w:lang w:val="es-AR"/>
        </w:rPr>
        <w:t xml:space="preserve"> estar calculado para</w:t>
      </w:r>
      <w:r>
        <w:rPr>
          <w:lang w:val="es-AR"/>
        </w:rPr>
        <w:t xml:space="preserve"> agotarse </w:t>
      </w:r>
      <w:r w:rsidR="00EB4428">
        <w:rPr>
          <w:lang w:val="es-AR"/>
        </w:rPr>
        <w:t>justo después de copiar el SEH</w:t>
      </w:r>
      <w:r>
        <w:rPr>
          <w:lang w:val="es-AR"/>
        </w:rPr>
        <w:t>.</w:t>
      </w:r>
    </w:p>
    <w:p w:rsidR="00C24066" w:rsidRDefault="00C24066" w:rsidP="00C52F17">
      <w:pPr>
        <w:rPr>
          <w:lang w:val="es-AR"/>
        </w:rPr>
      </w:pPr>
      <w:r>
        <w:rPr>
          <w:lang w:val="es-AR"/>
        </w:rPr>
        <w:t>La idea es que como el crash se produce en un acceso</w:t>
      </w:r>
      <w:r w:rsidR="00D92380">
        <w:rPr>
          <w:lang w:val="es-AR"/>
        </w:rPr>
        <w:t xml:space="preserve"> de lectura</w:t>
      </w:r>
      <w:r>
        <w:rPr>
          <w:lang w:val="es-AR"/>
        </w:rPr>
        <w:t xml:space="preserve"> a un buffer en user, eso hará que se maneje como un crash en user y saltara al </w:t>
      </w:r>
      <w:r w:rsidR="00FA4EF9">
        <w:rPr>
          <w:lang w:val="es-AR"/>
        </w:rPr>
        <w:t>SEH</w:t>
      </w:r>
      <w:r>
        <w:rPr>
          <w:lang w:val="es-AR"/>
        </w:rPr>
        <w:t>, en vez de manejarse como un crash de kernel que provocara un BSOD.</w:t>
      </w:r>
    </w:p>
    <w:p w:rsidR="00AA14EB" w:rsidRDefault="00C91CB6" w:rsidP="00C52F17">
      <w:pPr>
        <w:rPr>
          <w:lang w:val="es-AR"/>
        </w:rPr>
      </w:pPr>
      <w:r>
        <w:rPr>
          <w:lang w:val="es-AR"/>
        </w:rPr>
        <w:t>E</w:t>
      </w:r>
      <w:r w:rsidR="00AA14EB">
        <w:rPr>
          <w:lang w:val="es-AR"/>
        </w:rPr>
        <w:t xml:space="preserve">l método funciona, pero el exploit </w:t>
      </w:r>
      <w:r>
        <w:rPr>
          <w:lang w:val="es-AR"/>
        </w:rPr>
        <w:t>publico</w:t>
      </w:r>
      <w:r w:rsidR="00AA14EB">
        <w:rPr>
          <w:lang w:val="es-AR"/>
        </w:rPr>
        <w:t xml:space="preserve"> crashea</w:t>
      </w:r>
      <w:r w:rsidR="004069E9">
        <w:rPr>
          <w:lang w:val="es-AR"/>
        </w:rPr>
        <w:t xml:space="preserve"> con BSOD,</w:t>
      </w:r>
      <w:r w:rsidR="00AA14EB">
        <w:rPr>
          <w:lang w:val="es-AR"/>
        </w:rPr>
        <w:t xml:space="preserve"> </w:t>
      </w:r>
      <w:r w:rsidR="004069E9">
        <w:rPr>
          <w:lang w:val="es-AR"/>
        </w:rPr>
        <w:t>así</w:t>
      </w:r>
      <w:r w:rsidR="00AA14EB">
        <w:rPr>
          <w:lang w:val="es-AR"/>
        </w:rPr>
        <w:t xml:space="preserve"> que habrá que ver en que fallo el </w:t>
      </w:r>
      <w:r w:rsidR="004069E9">
        <w:rPr>
          <w:lang w:val="es-AR"/>
        </w:rPr>
        <w:t>que lo hizo</w:t>
      </w:r>
      <w:r w:rsidR="00931AB4">
        <w:rPr>
          <w:lang w:val="es-AR"/>
        </w:rPr>
        <w:t>,</w:t>
      </w:r>
      <w:r w:rsidR="004069E9">
        <w:rPr>
          <w:lang w:val="es-AR"/>
        </w:rPr>
        <w:t xml:space="preserve"> seguramente alguna pavada, veremos.</w:t>
      </w:r>
    </w:p>
    <w:p w:rsidR="004069E9" w:rsidRPr="008405B1" w:rsidRDefault="009A0712" w:rsidP="00C52F17">
      <w:pPr>
        <w:rPr>
          <w:lang w:val="es-AR"/>
        </w:rPr>
      </w:pPr>
      <w:r>
        <w:rPr>
          <w:lang w:val="es-AR"/>
        </w:rPr>
        <w:t xml:space="preserve">La </w:t>
      </w:r>
      <w:r w:rsidR="008405B1">
        <w:rPr>
          <w:lang w:val="es-AR"/>
        </w:rPr>
        <w:t>explicación</w:t>
      </w:r>
      <w:r>
        <w:rPr>
          <w:lang w:val="es-AR"/>
        </w:rPr>
        <w:t xml:space="preserve"> básica de este método </w:t>
      </w:r>
      <w:r w:rsidR="008405B1">
        <w:rPr>
          <w:lang w:val="es-AR"/>
        </w:rPr>
        <w:t>está</w:t>
      </w:r>
      <w:r>
        <w:rPr>
          <w:lang w:val="es-AR"/>
        </w:rPr>
        <w:t xml:space="preserve"> aquí</w:t>
      </w:r>
      <w:r w:rsidR="008405B1" w:rsidRPr="008405B1">
        <w:rPr>
          <w:lang w:val="es-AR"/>
        </w:rPr>
        <w:t>:</w:t>
      </w:r>
    </w:p>
    <w:p w:rsidR="009A0712" w:rsidRDefault="00541F8F" w:rsidP="00C52F17">
      <w:pPr>
        <w:rPr>
          <w:lang w:val="es-AR"/>
        </w:rPr>
      </w:pPr>
      <w:hyperlink r:id="rId84" w:history="1">
        <w:r w:rsidR="008405B1" w:rsidRPr="004F2A41">
          <w:rPr>
            <w:rStyle w:val="Hyperlink"/>
            <w:lang w:val="es-AR"/>
          </w:rPr>
          <w:t>http://poppopret.blogspot.com/2011/07/windows-kernel-exploitation-basics-part_16.html</w:t>
        </w:r>
      </w:hyperlink>
    </w:p>
    <w:p w:rsidR="008405B1" w:rsidRDefault="008405B1" w:rsidP="00C52F17">
      <w:pPr>
        <w:rPr>
          <w:lang w:val="es-AR"/>
        </w:rPr>
      </w:pPr>
      <w:r>
        <w:rPr>
          <w:lang w:val="es-AR"/>
        </w:rPr>
        <w:t xml:space="preserve">y el código fuente del exploit </w:t>
      </w:r>
      <w:r w:rsidR="00233697">
        <w:rPr>
          <w:lang w:val="es-AR"/>
        </w:rPr>
        <w:t>público</w:t>
      </w:r>
      <w:r>
        <w:rPr>
          <w:lang w:val="es-AR"/>
        </w:rPr>
        <w:t xml:space="preserve"> está aquí:</w:t>
      </w:r>
    </w:p>
    <w:p w:rsidR="008405B1" w:rsidRDefault="00541F8F" w:rsidP="00C52F17">
      <w:pPr>
        <w:rPr>
          <w:lang w:val="es-AR"/>
        </w:rPr>
      </w:pPr>
      <w:hyperlink r:id="rId85" w:history="1">
        <w:r w:rsidR="00233697" w:rsidRPr="004F2A41">
          <w:rPr>
            <w:rStyle w:val="Hyperlink"/>
            <w:lang w:val="es-AR"/>
          </w:rPr>
          <w:t>https://github.com/hacksysteam/HackSysExtremeVulnerableDriver/tree/master/Exploit</w:t>
        </w:r>
      </w:hyperlink>
    </w:p>
    <w:p w:rsidR="00233697" w:rsidRDefault="00233697" w:rsidP="00C52F17">
      <w:pPr>
        <w:rPr>
          <w:lang w:val="es-AR"/>
        </w:rPr>
      </w:pPr>
      <w:r>
        <w:rPr>
          <w:lang w:val="es-AR"/>
        </w:rPr>
        <w:t>no lo voy a hacer todo en Python porque no vale la pena</w:t>
      </w:r>
      <w:r w:rsidR="00F76A03">
        <w:rPr>
          <w:lang w:val="es-AR"/>
        </w:rPr>
        <w:t>,</w:t>
      </w:r>
      <w:r>
        <w:rPr>
          <w:lang w:val="es-AR"/>
        </w:rPr>
        <w:t xml:space="preserve"> pero vamos a mirar como lo hace explicarlo y arreglarlo jeje ya que no funciona.</w:t>
      </w:r>
    </w:p>
    <w:p w:rsidR="00233697" w:rsidRDefault="00233697" w:rsidP="00C52F17">
      <w:pPr>
        <w:rPr>
          <w:lang w:val="es-AR"/>
        </w:rPr>
      </w:pPr>
      <w:r>
        <w:rPr>
          <w:lang w:val="es-AR"/>
        </w:rPr>
        <w:t xml:space="preserve">Primero que </w:t>
      </w:r>
      <w:r w:rsidR="00CC48CF">
        <w:rPr>
          <w:lang w:val="es-AR"/>
        </w:rPr>
        <w:t>nada,</w:t>
      </w:r>
      <w:r>
        <w:rPr>
          <w:lang w:val="es-AR"/>
        </w:rPr>
        <w:t xml:space="preserve"> si lo hiciéramos en Python tendríamos un problema mas que se puede resolver pero, compilándolo en </w:t>
      </w:r>
      <w:r w:rsidR="00411ED4">
        <w:rPr>
          <w:lang w:val="es-AR"/>
        </w:rPr>
        <w:t>C</w:t>
      </w:r>
      <w:r>
        <w:rPr>
          <w:lang w:val="es-AR"/>
        </w:rPr>
        <w:t xml:space="preserve">++, ya tenemos un </w:t>
      </w:r>
      <w:r w:rsidR="00411ED4">
        <w:rPr>
          <w:lang w:val="es-AR"/>
        </w:rPr>
        <w:t>módulo</w:t>
      </w:r>
      <w:r>
        <w:rPr>
          <w:lang w:val="es-AR"/>
        </w:rPr>
        <w:t xml:space="preserve"> que además de ej</w:t>
      </w:r>
      <w:r w:rsidR="00411ED4">
        <w:rPr>
          <w:lang w:val="es-AR"/>
        </w:rPr>
        <w:t>e</w:t>
      </w:r>
      <w:r>
        <w:rPr>
          <w:lang w:val="es-AR"/>
        </w:rPr>
        <w:t xml:space="preserve">cutarse y </w:t>
      </w:r>
      <w:r w:rsidR="00411ED4">
        <w:rPr>
          <w:lang w:val="es-AR"/>
        </w:rPr>
        <w:t>explotar la elevación de</w:t>
      </w:r>
      <w:r>
        <w:rPr>
          <w:lang w:val="es-AR"/>
        </w:rPr>
        <w:t xml:space="preserve"> privilegios, podremos compilarlo a nuestro gusto, por ejemplo sin </w:t>
      </w:r>
      <w:r w:rsidR="00411ED4">
        <w:rPr>
          <w:lang w:val="es-AR"/>
        </w:rPr>
        <w:t>SAFESEH</w:t>
      </w:r>
      <w:r>
        <w:rPr>
          <w:lang w:val="es-AR"/>
        </w:rPr>
        <w:t xml:space="preserve">, ni </w:t>
      </w:r>
      <w:r w:rsidR="00411ED4">
        <w:rPr>
          <w:lang w:val="es-AR"/>
        </w:rPr>
        <w:t>DEP</w:t>
      </w:r>
      <w:r>
        <w:rPr>
          <w:lang w:val="es-AR"/>
        </w:rPr>
        <w:t xml:space="preserve">, ni </w:t>
      </w:r>
      <w:r w:rsidR="00411ED4">
        <w:rPr>
          <w:lang w:val="es-AR"/>
        </w:rPr>
        <w:t>ASLR</w:t>
      </w:r>
      <w:r>
        <w:rPr>
          <w:lang w:val="es-AR"/>
        </w:rPr>
        <w:t xml:space="preserve"> en las opciones del VISUAL STUDIO nos dejaran trabajar mas tranquilos, </w:t>
      </w:r>
      <w:r w:rsidR="00411ED4">
        <w:rPr>
          <w:lang w:val="es-AR"/>
        </w:rPr>
        <w:t>así</w:t>
      </w:r>
      <w:r>
        <w:rPr>
          <w:lang w:val="es-AR"/>
        </w:rPr>
        <w:t xml:space="preserve"> que si alguien carga la solución </w:t>
      </w:r>
      <w:r w:rsidR="0072324E">
        <w:rPr>
          <w:lang w:val="es-AR"/>
        </w:rPr>
        <w:t xml:space="preserve">o sea </w:t>
      </w:r>
      <w:r>
        <w:rPr>
          <w:lang w:val="es-AR"/>
        </w:rPr>
        <w:t xml:space="preserve">el archivo </w:t>
      </w:r>
      <w:proofErr w:type="spellStart"/>
      <w:r>
        <w:rPr>
          <w:lang w:val="es-AR"/>
        </w:rPr>
        <w:t>sln</w:t>
      </w:r>
      <w:proofErr w:type="spellEnd"/>
      <w:r>
        <w:rPr>
          <w:lang w:val="es-AR"/>
        </w:rPr>
        <w:t xml:space="preserve"> en visual </w:t>
      </w:r>
      <w:proofErr w:type="spellStart"/>
      <w:r>
        <w:rPr>
          <w:lang w:val="es-AR"/>
        </w:rPr>
        <w:t>studio</w:t>
      </w:r>
      <w:proofErr w:type="spellEnd"/>
      <w:r w:rsidR="00411ED4">
        <w:rPr>
          <w:lang w:val="es-AR"/>
        </w:rPr>
        <w:t>, tendrá que cambiar las opciones por default.</w:t>
      </w:r>
    </w:p>
    <w:p w:rsidR="00411ED4" w:rsidRDefault="00411ED4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46D5AA4E" wp14:editId="72EC868A">
            <wp:extent cx="2451596" cy="2800350"/>
            <wp:effectExtent l="0" t="0" r="635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3952" cy="280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D4" w:rsidRDefault="00411ED4" w:rsidP="00C52F17">
      <w:pPr>
        <w:rPr>
          <w:lang w:val="es-AR"/>
        </w:rPr>
      </w:pPr>
      <w:r>
        <w:rPr>
          <w:lang w:val="es-AR"/>
        </w:rPr>
        <w:t>Un poco más arriba esta</w:t>
      </w:r>
    </w:p>
    <w:p w:rsidR="00411ED4" w:rsidRDefault="00411ED4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13501A4C" wp14:editId="65CA8E0A">
            <wp:extent cx="3510208" cy="16256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14935" cy="162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D4" w:rsidRDefault="00411ED4" w:rsidP="00C52F17">
      <w:pPr>
        <w:rPr>
          <w:rFonts w:ascii="Consolas" w:hAnsi="Consolas" w:cs="Consolas"/>
          <w:color w:val="000000"/>
          <w:sz w:val="19"/>
          <w:szCs w:val="19"/>
          <w:lang w:val="es-AR"/>
        </w:rPr>
      </w:pPr>
      <w:r>
        <w:rPr>
          <w:lang w:val="es-AR"/>
        </w:rPr>
        <w:t xml:space="preserve">Bueno yo adjuntare el archivo compilado con sus símbolos </w:t>
      </w:r>
      <w:r>
        <w:rPr>
          <w:rFonts w:ascii="Consolas" w:hAnsi="Consolas" w:cs="Consolas"/>
          <w:color w:val="000000"/>
          <w:sz w:val="19"/>
          <w:szCs w:val="19"/>
          <w:lang w:val="es-AR"/>
        </w:rPr>
        <w:t>HackSysEVDExploit.exe y HackSysEVDExploit.pdb, así se puede ver fácilmente en IDA.</w:t>
      </w:r>
    </w:p>
    <w:p w:rsidR="00411ED4" w:rsidRDefault="00B57BCF" w:rsidP="00C52F17">
      <w:pPr>
        <w:rPr>
          <w:lang w:val="es-AR"/>
        </w:rPr>
      </w:pPr>
      <w:r>
        <w:rPr>
          <w:lang w:val="es-AR"/>
        </w:rPr>
        <w:t xml:space="preserve">El ejecutable se compila para todas las vulnerabilidades que tiene el driver, ejecutándolo </w:t>
      </w:r>
      <w:r w:rsidR="00386467">
        <w:rPr>
          <w:lang w:val="es-AR"/>
        </w:rPr>
        <w:t>en</w:t>
      </w:r>
      <w:r>
        <w:rPr>
          <w:lang w:val="es-AR"/>
        </w:rPr>
        <w:t xml:space="preserve"> consola en windows 7 32 bits con </w:t>
      </w:r>
      <w:r w:rsidR="00C75E73">
        <w:rPr>
          <w:lang w:val="es-AR"/>
        </w:rPr>
        <w:t xml:space="preserve">los argumentos </w:t>
      </w:r>
      <w:r w:rsidR="00C75E73" w:rsidRPr="00C75E73">
        <w:rPr>
          <w:b/>
          <w:lang w:val="es-AR"/>
        </w:rPr>
        <w:t>-g -c xxx</w:t>
      </w:r>
      <w:r w:rsidR="00C75E73">
        <w:rPr>
          <w:b/>
          <w:lang w:val="es-AR"/>
        </w:rPr>
        <w:t>.exe</w:t>
      </w:r>
      <w:r w:rsidR="00C75E73" w:rsidRPr="00C75E73">
        <w:rPr>
          <w:b/>
          <w:lang w:val="es-AR"/>
        </w:rPr>
        <w:t xml:space="preserve"> </w:t>
      </w:r>
      <w:r w:rsidR="00C75E73">
        <w:rPr>
          <w:lang w:val="es-AR"/>
        </w:rPr>
        <w:t>es suficiente pues ya le agregue al final de este método que ejecute una calculadora como system después de elevar, en los otros en vez de xxx.exe habrá que poner calc.exe o cmd.exe</w:t>
      </w:r>
    </w:p>
    <w:p w:rsidR="00C75E73" w:rsidRDefault="00E818A3" w:rsidP="00C52F17">
      <w:pPr>
        <w:rPr>
          <w:lang w:val="es-AR"/>
        </w:rPr>
      </w:pPr>
      <w:r>
        <w:rPr>
          <w:lang w:val="es-AR"/>
        </w:rPr>
        <w:t xml:space="preserve">Bueno vamos a la función que explota esta vulnerabilidad en este caso </w:t>
      </w:r>
      <w:proofErr w:type="spellStart"/>
      <w:r w:rsidRPr="00E818A3">
        <w:rPr>
          <w:lang w:val="es-AR"/>
        </w:rPr>
        <w:t>StackOverflowGSThread</w:t>
      </w:r>
      <w:proofErr w:type="spellEnd"/>
      <w:r>
        <w:rPr>
          <w:lang w:val="es-AR"/>
        </w:rPr>
        <w:t>.</w:t>
      </w:r>
    </w:p>
    <w:p w:rsidR="00A50E20" w:rsidRPr="00862298" w:rsidRDefault="00A50E20" w:rsidP="00C52F17">
      <w:pPr>
        <w:rPr>
          <w:noProof/>
          <w:lang w:val="es-ES"/>
        </w:rPr>
      </w:pPr>
    </w:p>
    <w:p w:rsidR="00E818A3" w:rsidRDefault="00E818A3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3B05B833" wp14:editId="408511A6">
            <wp:extent cx="5731510" cy="2901950"/>
            <wp:effectExtent l="0" t="0" r="254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20" w:rsidRDefault="00A50E20" w:rsidP="00C52F17">
      <w:pPr>
        <w:rPr>
          <w:lang w:val="es-AR"/>
        </w:rPr>
      </w:pPr>
      <w:r>
        <w:rPr>
          <w:lang w:val="es-AR"/>
        </w:rPr>
        <w:t>Después de arreglar algunos temas de consola que no vienen al caso</w:t>
      </w:r>
      <w:r w:rsidR="00E57E4D">
        <w:rPr>
          <w:lang w:val="es-AR"/>
        </w:rPr>
        <w:t>, analicemos el exploit los abrimos el mismo en IDA vemos que</w:t>
      </w:r>
      <w:r>
        <w:rPr>
          <w:lang w:val="es-AR"/>
        </w:rPr>
        <w:t xml:space="preserve"> la explotación empieza aquí:</w:t>
      </w:r>
    </w:p>
    <w:p w:rsidR="00A50E20" w:rsidRDefault="00A50E20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99E90B1" wp14:editId="3D7332DF">
            <wp:extent cx="3413010" cy="3232150"/>
            <wp:effectExtent l="0" t="0" r="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15155" cy="323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73" w:rsidRDefault="007C6A5E" w:rsidP="00C52F17">
      <w:pPr>
        <w:rPr>
          <w:lang w:val="es-AR"/>
        </w:rPr>
      </w:pPr>
      <w:r>
        <w:rPr>
          <w:lang w:val="es-AR"/>
        </w:rPr>
        <w:t>Dentro vemos el llamado a CreateFile para obtener el handle del driver.</w:t>
      </w:r>
    </w:p>
    <w:p w:rsidR="00C24066" w:rsidRDefault="007C6A5E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457336C" wp14:editId="1BF727F4">
            <wp:extent cx="2737098" cy="1377950"/>
            <wp:effectExtent l="0" t="0" r="635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7996" cy="13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5E" w:rsidRDefault="007C6A5E" w:rsidP="00C52F17">
      <w:pPr>
        <w:rPr>
          <w:lang w:val="es-AR"/>
        </w:rPr>
      </w:pPr>
      <w:r>
        <w:rPr>
          <w:lang w:val="es-AR"/>
        </w:rPr>
        <w:t>Todo esto es igual que los casos que ya vimos de kernel anteriores.</w:t>
      </w:r>
    </w:p>
    <w:p w:rsidR="007C6A5E" w:rsidRDefault="008E7B60" w:rsidP="00C52F17">
      <w:pPr>
        <w:rPr>
          <w:lang w:val="es-AR"/>
        </w:rPr>
      </w:pPr>
      <w:r>
        <w:rPr>
          <w:lang w:val="es-AR"/>
        </w:rPr>
        <w:t>EBX queda con el handle del driver, solo se usa cuando llama mas abajo a DeviceIoControl.</w:t>
      </w:r>
    </w:p>
    <w:p w:rsidR="008E7B60" w:rsidRDefault="008E7B60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BEF3DEE" wp14:editId="40606419">
            <wp:extent cx="3371075" cy="3136900"/>
            <wp:effectExtent l="0" t="0" r="127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77159" cy="31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252" w:rsidRDefault="00E85252" w:rsidP="00C52F17">
      <w:pPr>
        <w:rPr>
          <w:lang w:val="es-AR"/>
        </w:rPr>
      </w:pPr>
      <w:r>
        <w:rPr>
          <w:lang w:val="es-AR"/>
        </w:rPr>
        <w:t>Bueno luego va a Crear un File Mapping que puede ser un</w:t>
      </w:r>
      <w:r w:rsidR="00E93C0B">
        <w:rPr>
          <w:lang w:val="es-AR"/>
        </w:rPr>
        <w:t xml:space="preserve"> </w:t>
      </w:r>
      <w:r>
        <w:rPr>
          <w:lang w:val="es-AR"/>
        </w:rPr>
        <w:t xml:space="preserve">espacio de memoria virtual que </w:t>
      </w:r>
      <w:r w:rsidR="00E93C0B">
        <w:rPr>
          <w:lang w:val="es-AR"/>
        </w:rPr>
        <w:t>estará asociado</w:t>
      </w:r>
      <w:r>
        <w:rPr>
          <w:lang w:val="es-AR"/>
        </w:rPr>
        <w:t xml:space="preserve"> al contenido de un archivo.</w:t>
      </w:r>
      <w:r w:rsidR="00E93C0B">
        <w:rPr>
          <w:lang w:val="es-AR"/>
        </w:rPr>
        <w:t xml:space="preserve"> (no reserva aun la memoria solo crea el objeto</w:t>
      </w:r>
      <w:r w:rsidR="00DC2282">
        <w:rPr>
          <w:lang w:val="es-AR"/>
        </w:rPr>
        <w:t xml:space="preserve"> y devuelve un handle</w:t>
      </w:r>
      <w:r w:rsidR="00E93C0B">
        <w:rPr>
          <w:lang w:val="es-AR"/>
        </w:rPr>
        <w:t>)</w:t>
      </w:r>
    </w:p>
    <w:p w:rsidR="00E85252" w:rsidRDefault="00541F8F" w:rsidP="00C52F17">
      <w:pPr>
        <w:rPr>
          <w:lang w:val="es-AR"/>
        </w:rPr>
      </w:pPr>
      <w:hyperlink r:id="rId92" w:history="1">
        <w:r w:rsidR="00E85252" w:rsidRPr="004F2A41">
          <w:rPr>
            <w:rStyle w:val="Hyperlink"/>
            <w:lang w:val="es-AR"/>
          </w:rPr>
          <w:t>https://docs.microsoft.com/en-us/windows/desktop/memory/file-mapping</w:t>
        </w:r>
      </w:hyperlink>
    </w:p>
    <w:p w:rsidR="00E85252" w:rsidRDefault="00E85252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6B5F088F" wp14:editId="5F877512">
            <wp:extent cx="5731510" cy="1924050"/>
            <wp:effectExtent l="0" t="0" r="254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0" w:rsidRDefault="00E85252" w:rsidP="00C52F17">
      <w:pPr>
        <w:rPr>
          <w:lang w:val="es-AR"/>
        </w:rPr>
      </w:pPr>
      <w:r>
        <w:rPr>
          <w:lang w:val="es-AR"/>
        </w:rPr>
        <w:t>Pero si vemos</w:t>
      </w:r>
      <w:r w:rsidR="004D6763">
        <w:rPr>
          <w:lang w:val="es-AR"/>
        </w:rPr>
        <w:t xml:space="preserve"> en</w:t>
      </w:r>
      <w:r>
        <w:rPr>
          <w:lang w:val="es-AR"/>
        </w:rPr>
        <w:t xml:space="preserve"> </w:t>
      </w:r>
      <w:proofErr w:type="gramStart"/>
      <w:r>
        <w:rPr>
          <w:lang w:val="es-AR"/>
        </w:rPr>
        <w:t>la api</w:t>
      </w:r>
      <w:proofErr w:type="gramEnd"/>
      <w:r>
        <w:rPr>
          <w:lang w:val="es-AR"/>
        </w:rPr>
        <w:t xml:space="preserve"> CreateFileMapping</w:t>
      </w:r>
      <w:r w:rsidR="004D6763">
        <w:rPr>
          <w:lang w:val="es-AR"/>
        </w:rPr>
        <w:t>,</w:t>
      </w:r>
      <w:r>
        <w:rPr>
          <w:lang w:val="es-AR"/>
        </w:rPr>
        <w:t xml:space="preserve"> vemos que el primer argumento es el handle del archivo, pero también dice que se puede pasar INVALID_HANDLE_VALUE, en dicho caso creara el file mapping sin asociarlo a un archivo y será una memoria anónima compartida.</w:t>
      </w:r>
    </w:p>
    <w:p w:rsidR="00E85252" w:rsidRPr="00E85252" w:rsidRDefault="00E85252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DF24EBE" wp14:editId="3ABEB320">
            <wp:extent cx="5731510" cy="4396105"/>
            <wp:effectExtent l="0" t="0" r="254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252" w:rsidRDefault="00E85252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CF89B31" wp14:editId="6117FA44">
            <wp:extent cx="4330700" cy="3813473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3293" cy="381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68" w:rsidRDefault="00E85252" w:rsidP="00C52F17">
      <w:pPr>
        <w:rPr>
          <w:lang w:val="es-AR"/>
        </w:rPr>
      </w:pPr>
      <w:r>
        <w:rPr>
          <w:lang w:val="es-AR"/>
        </w:rPr>
        <w:lastRenderedPageBreak/>
        <w:t>Bueno este es el caso, así que vemos que cuando llama a dicha api le pasa 0xFFFFFFFF que es el valor de INVALID_HANDLE_VALUE</w:t>
      </w:r>
    </w:p>
    <w:p w:rsidR="00E85252" w:rsidRDefault="00E85252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293E9528" wp14:editId="2F23417B">
            <wp:extent cx="5731510" cy="1454150"/>
            <wp:effectExtent l="0" t="0" r="254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1D" w:rsidRDefault="00AA481D" w:rsidP="00C52F17">
      <w:pPr>
        <w:rPr>
          <w:lang w:val="es-AR"/>
        </w:rPr>
      </w:pPr>
      <w:r>
        <w:rPr>
          <w:lang w:val="es-AR"/>
        </w:rPr>
        <w:t xml:space="preserve">En el </w:t>
      </w:r>
      <w:r w:rsidR="002D69EC">
        <w:rPr>
          <w:lang w:val="es-AR"/>
        </w:rPr>
        <w:t>código</w:t>
      </w:r>
      <w:r>
        <w:rPr>
          <w:lang w:val="es-AR"/>
        </w:rPr>
        <w:t xml:space="preserve"> fuente lo llama SHARED MEMORY y lo crea aquí</w:t>
      </w:r>
      <w:r w:rsidR="002D69EC">
        <w:rPr>
          <w:lang w:val="es-AR"/>
        </w:rPr>
        <w:t>, vemos que tiene permiso de ejecución y de lectura y escritura.</w:t>
      </w:r>
    </w:p>
    <w:p w:rsidR="00AA481D" w:rsidRDefault="00AA481D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1AE260B7" wp14:editId="0AD6E1B9">
            <wp:extent cx="4552950" cy="15335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EC" w:rsidRDefault="002D69EC" w:rsidP="00C52F17">
      <w:pPr>
        <w:rPr>
          <w:lang w:val="es-AR"/>
        </w:rPr>
      </w:pPr>
      <w:r>
        <w:rPr>
          <w:lang w:val="es-AR"/>
        </w:rPr>
        <w:t>Bueno esto nos devuelve el handle del file mapping</w:t>
      </w:r>
      <w:r w:rsidR="00834581">
        <w:rPr>
          <w:lang w:val="es-AR"/>
        </w:rPr>
        <w:t>.</w:t>
      </w:r>
    </w:p>
    <w:p w:rsidR="002D69EC" w:rsidRDefault="002D69EC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61D75C85" wp14:editId="47750EFB">
            <wp:extent cx="5731510" cy="139192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EC" w:rsidRDefault="00BC21D9" w:rsidP="00C52F17">
      <w:pPr>
        <w:rPr>
          <w:lang w:val="es-AR"/>
        </w:rPr>
      </w:pPr>
      <w:r>
        <w:rPr>
          <w:lang w:val="es-AR"/>
        </w:rPr>
        <w:t xml:space="preserve">Luego llama a </w:t>
      </w:r>
      <w:proofErr w:type="spellStart"/>
      <w:r>
        <w:rPr>
          <w:lang w:val="es-AR"/>
        </w:rPr>
        <w:t>MapViewOfFile</w:t>
      </w:r>
      <w:proofErr w:type="spellEnd"/>
      <w:r>
        <w:rPr>
          <w:lang w:val="es-AR"/>
        </w:rPr>
        <w:t xml:space="preserve"> que mapeara el objeto en la memoria reservando el espacio necesario para ello.</w:t>
      </w:r>
    </w:p>
    <w:p w:rsidR="00BC21D9" w:rsidRDefault="00BC21D9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7CFEDB7" wp14:editId="431D67AB">
            <wp:extent cx="5731510" cy="2842895"/>
            <wp:effectExtent l="0" t="0" r="254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76" w:rsidRDefault="00A73776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2B7CF9BE" wp14:editId="62869E0C">
            <wp:extent cx="5731510" cy="1294765"/>
            <wp:effectExtent l="0" t="0" r="2540" b="6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76" w:rsidRDefault="00A73776" w:rsidP="00C52F17">
      <w:pPr>
        <w:rPr>
          <w:lang w:val="es-AR"/>
        </w:rPr>
      </w:pPr>
      <w:r>
        <w:rPr>
          <w:lang w:val="es-AR"/>
        </w:rPr>
        <w:t>Bueno eso devuelve la dirección del inicio de la sección creada para el file mapping.</w:t>
      </w:r>
    </w:p>
    <w:p w:rsidR="00A73776" w:rsidRDefault="00F8789B" w:rsidP="00C52F17">
      <w:pPr>
        <w:rPr>
          <w:lang w:val="es-AR"/>
        </w:rPr>
      </w:pPr>
      <w:r>
        <w:rPr>
          <w:lang w:val="es-AR"/>
        </w:rPr>
        <w:t xml:space="preserve">Para debuggear </w:t>
      </w:r>
      <w:r w:rsidR="00150B7C">
        <w:rPr>
          <w:lang w:val="es-AR"/>
        </w:rPr>
        <w:t>el exploit en</w:t>
      </w:r>
      <w:r>
        <w:rPr>
          <w:lang w:val="es-AR"/>
        </w:rPr>
        <w:t xml:space="preserve"> user</w:t>
      </w:r>
      <w:r w:rsidR="00150B7C">
        <w:rPr>
          <w:lang w:val="es-AR"/>
        </w:rPr>
        <w:t xml:space="preserve"> sin mirar el driver</w:t>
      </w:r>
      <w:r>
        <w:rPr>
          <w:lang w:val="es-AR"/>
        </w:rPr>
        <w:t xml:space="preserve">, copio </w:t>
      </w:r>
      <w:r w:rsidR="00325B34">
        <w:rPr>
          <w:lang w:val="es-AR"/>
        </w:rPr>
        <w:t xml:space="preserve">server de </w:t>
      </w:r>
      <w:proofErr w:type="gramStart"/>
      <w:r w:rsidR="00325B34">
        <w:rPr>
          <w:lang w:val="es-AR"/>
        </w:rPr>
        <w:t xml:space="preserve">IDA </w:t>
      </w:r>
      <w:r>
        <w:rPr>
          <w:lang w:val="es-AR"/>
        </w:rPr>
        <w:t xml:space="preserve"> win32</w:t>
      </w:r>
      <w:r w:rsidR="00F83840">
        <w:rPr>
          <w:lang w:val="es-AR"/>
        </w:rPr>
        <w:t>_remote.exe</w:t>
      </w:r>
      <w:proofErr w:type="gramEnd"/>
      <w:r w:rsidR="00F83840">
        <w:rPr>
          <w:lang w:val="es-AR"/>
        </w:rPr>
        <w:t xml:space="preserve"> al target y lo arranco.</w:t>
      </w:r>
    </w:p>
    <w:p w:rsidR="00F83840" w:rsidRDefault="00F83840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13544511" wp14:editId="73F1B843">
            <wp:extent cx="5731510" cy="2761615"/>
            <wp:effectExtent l="0" t="0" r="2540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A6" w:rsidRDefault="00AF6EA6" w:rsidP="00C52F17">
      <w:pPr>
        <w:rPr>
          <w:lang w:val="es-AR"/>
        </w:rPr>
      </w:pPr>
      <w:r>
        <w:rPr>
          <w:lang w:val="es-AR"/>
        </w:rPr>
        <w:t xml:space="preserve">Lo arranco </w:t>
      </w:r>
      <w:r w:rsidR="00C5076C">
        <w:rPr>
          <w:lang w:val="es-AR"/>
        </w:rPr>
        <w:t xml:space="preserve">al server </w:t>
      </w:r>
      <w:r>
        <w:rPr>
          <w:lang w:val="es-AR"/>
        </w:rPr>
        <w:t xml:space="preserve">con permisos de administrador en el target y en la maquina donde estoy reverseando el exploit cambio el debugger a remote windows debugger, en Process Options pongo la IP y el puerto que escucha. </w:t>
      </w:r>
    </w:p>
    <w:p w:rsidR="00AF6EA6" w:rsidRDefault="00AF6EA6" w:rsidP="00C52F17">
      <w:pPr>
        <w:rPr>
          <w:lang w:val="es-AR"/>
        </w:rPr>
      </w:pPr>
    </w:p>
    <w:p w:rsidR="00AF6EA6" w:rsidRDefault="00AF6EA6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416E4BAB" wp14:editId="59BC46F8">
            <wp:extent cx="1699482" cy="2279650"/>
            <wp:effectExtent l="0" t="0" r="0" b="635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04532" cy="22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A6" w:rsidRDefault="00AF6EA6" w:rsidP="00C52F17">
      <w:pPr>
        <w:rPr>
          <w:lang w:val="es-AR"/>
        </w:rPr>
      </w:pPr>
    </w:p>
    <w:p w:rsidR="00AF6EA6" w:rsidRDefault="00AF6EA6" w:rsidP="00C52F17">
      <w:pPr>
        <w:rPr>
          <w:lang w:val="es-AR"/>
        </w:rPr>
      </w:pPr>
    </w:p>
    <w:p w:rsidR="00AF6EA6" w:rsidRDefault="0023619A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47C8C05" wp14:editId="35D0D309">
            <wp:extent cx="3294036" cy="1841500"/>
            <wp:effectExtent l="0" t="0" r="1905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95881" cy="18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74" w:rsidRDefault="0023619A" w:rsidP="00C52F17">
      <w:pPr>
        <w:rPr>
          <w:lang w:val="es-AR"/>
        </w:rPr>
      </w:pPr>
      <w:r>
        <w:rPr>
          <w:lang w:val="es-AR"/>
        </w:rPr>
        <w:t xml:space="preserve">Recordemos que podemos debuggear perfectamente este exploit </w:t>
      </w:r>
      <w:r w:rsidR="00362F07">
        <w:rPr>
          <w:lang w:val="es-AR"/>
        </w:rPr>
        <w:t xml:space="preserve">la parte de </w:t>
      </w:r>
      <w:proofErr w:type="gramStart"/>
      <w:r>
        <w:rPr>
          <w:lang w:val="es-AR"/>
        </w:rPr>
        <w:t>user</w:t>
      </w:r>
      <w:proofErr w:type="gramEnd"/>
      <w:r>
        <w:rPr>
          <w:lang w:val="es-AR"/>
        </w:rPr>
        <w:t xml:space="preserve"> pero en el shellcode que se lo llama desde kernel no podremos poner breakpoints ni nada porque producirá una excepción INT3 en el kernel que no se maneja desde user y se producirá un BSOD.</w:t>
      </w:r>
    </w:p>
    <w:p w:rsidR="00DE6960" w:rsidRDefault="00DE6960" w:rsidP="00C52F17">
      <w:pPr>
        <w:rPr>
          <w:lang w:val="es-AR"/>
        </w:rPr>
      </w:pPr>
      <w:r>
        <w:rPr>
          <w:lang w:val="es-AR"/>
        </w:rPr>
        <w:t>Si lo arrancamos sin argumentos nos muestra las opciones.</w:t>
      </w:r>
    </w:p>
    <w:p w:rsidR="00DE6960" w:rsidRDefault="00DE6960" w:rsidP="00C52F17">
      <w:pPr>
        <w:rPr>
          <w:lang w:val="es-AR"/>
        </w:rPr>
      </w:pPr>
    </w:p>
    <w:p w:rsidR="00E51374" w:rsidRDefault="00DE6960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17B8C0E6" wp14:editId="35D309DB">
            <wp:extent cx="5731510" cy="3750310"/>
            <wp:effectExtent l="0" t="0" r="2540" b="254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</w:p>
    <w:p w:rsidR="00DE6960" w:rsidRDefault="00DE6960" w:rsidP="00C52F17">
      <w:pPr>
        <w:rPr>
          <w:lang w:val="es-AR"/>
        </w:rPr>
      </w:pPr>
      <w:r>
        <w:rPr>
          <w:lang w:val="es-AR"/>
        </w:rPr>
        <w:t>Arranco el exploit con los argumentos -g para que se explote la vulnerabilidad Stack Overflow GS,</w:t>
      </w:r>
    </w:p>
    <w:p w:rsidR="0023619A" w:rsidRDefault="00E51374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395D8DE8" wp14:editId="00485898">
            <wp:extent cx="5731510" cy="960120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19A">
        <w:rPr>
          <w:lang w:val="es-AR"/>
        </w:rPr>
        <w:t xml:space="preserve"> </w:t>
      </w:r>
    </w:p>
    <w:p w:rsidR="00FA1112" w:rsidRDefault="00FA1112" w:rsidP="00C52F17">
      <w:pPr>
        <w:rPr>
          <w:lang w:val="es-AR"/>
        </w:rPr>
      </w:pPr>
      <w:r>
        <w:rPr>
          <w:lang w:val="es-AR"/>
        </w:rPr>
        <w:t>Ahí quedo esperando</w:t>
      </w:r>
    </w:p>
    <w:p w:rsidR="00FA1112" w:rsidRDefault="00FA1112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3FC7330D" wp14:editId="786AA7E1">
            <wp:extent cx="5731510" cy="2320290"/>
            <wp:effectExtent l="0" t="0" r="2540" b="381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12" w:rsidRDefault="00FA1112" w:rsidP="00C52F17">
      <w:pPr>
        <w:rPr>
          <w:lang w:val="es-AR"/>
        </w:rPr>
      </w:pPr>
      <w:r>
        <w:rPr>
          <w:lang w:val="es-AR"/>
        </w:rPr>
        <w:t xml:space="preserve">Así que puedo atachear el IDA donde reversee el exploit (no el </w:t>
      </w:r>
      <w:r w:rsidR="00353080">
        <w:rPr>
          <w:lang w:val="es-AR"/>
        </w:rPr>
        <w:t>que analice el</w:t>
      </w:r>
      <w:r>
        <w:rPr>
          <w:lang w:val="es-AR"/>
        </w:rPr>
        <w:t xml:space="preserve"> driver)</w:t>
      </w:r>
    </w:p>
    <w:p w:rsidR="00FA1112" w:rsidRDefault="000D0610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107E51D3" wp14:editId="279F9EE1">
            <wp:extent cx="3894183" cy="3536950"/>
            <wp:effectExtent l="0" t="0" r="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95976" cy="353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10" w:rsidRDefault="00105953" w:rsidP="00C52F17">
      <w:pPr>
        <w:rPr>
          <w:lang w:val="es-AR"/>
        </w:rPr>
      </w:pPr>
      <w:r>
        <w:rPr>
          <w:lang w:val="es-AR"/>
        </w:rPr>
        <w:t xml:space="preserve">Al apretar una tecla en el target para </w:t>
      </w:r>
      <w:r w:rsidR="00085907">
        <w:rPr>
          <w:lang w:val="es-AR"/>
        </w:rPr>
        <w:t xml:space="preserve">saltear la pausa, para </w:t>
      </w:r>
      <w:r>
        <w:rPr>
          <w:lang w:val="es-AR"/>
        </w:rPr>
        <w:t>en el breakpoint que puse después de la pausa</w:t>
      </w:r>
    </w:p>
    <w:p w:rsidR="00105953" w:rsidRDefault="00105953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4A80D378" wp14:editId="60822EB0">
            <wp:extent cx="3384550" cy="1894013"/>
            <wp:effectExtent l="0" t="0" r="635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89603" cy="189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40" w:rsidRDefault="00EC45EF" w:rsidP="00C52F17">
      <w:pPr>
        <w:rPr>
          <w:lang w:val="es-AR"/>
        </w:rPr>
      </w:pPr>
      <w:r>
        <w:rPr>
          <w:lang w:val="es-AR"/>
        </w:rPr>
        <w:t>Llego hasta el CreateFileMapping</w:t>
      </w:r>
    </w:p>
    <w:p w:rsidR="00EC45EF" w:rsidRDefault="00EC45EF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59C01B8" wp14:editId="3F87EE6F">
            <wp:extent cx="4370246" cy="22669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0969" cy="22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EF" w:rsidRDefault="00EC45EF" w:rsidP="00C52F17">
      <w:pPr>
        <w:rPr>
          <w:lang w:val="es-AR"/>
        </w:rPr>
      </w:pPr>
      <w:r>
        <w:rPr>
          <w:lang w:val="es-AR"/>
        </w:rPr>
        <w:lastRenderedPageBreak/>
        <w:t>Al pasarlo con F8 me devuelve el handle del mismo.</w:t>
      </w:r>
    </w:p>
    <w:p w:rsidR="00EC45EF" w:rsidRDefault="00FE7652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620A121C" wp14:editId="0624207C">
            <wp:extent cx="5731510" cy="2934970"/>
            <wp:effectExtent l="0" t="0" r="254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9A" w:rsidRDefault="00435C32" w:rsidP="00C52F17">
      <w:pPr>
        <w:rPr>
          <w:lang w:val="es-AR"/>
        </w:rPr>
      </w:pPr>
      <w:r>
        <w:rPr>
          <w:lang w:val="es-AR"/>
        </w:rPr>
        <w:t>Como habíamos dicho le pasa ese handle en este caso está en ESI</w:t>
      </w:r>
    </w:p>
    <w:p w:rsidR="00435C32" w:rsidRDefault="00435C32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D7B0DD4" wp14:editId="1ABFA57A">
            <wp:extent cx="5731510" cy="2120900"/>
            <wp:effectExtent l="0" t="0" r="254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92" w:rsidRDefault="00F71E92" w:rsidP="00C52F17">
      <w:pPr>
        <w:rPr>
          <w:lang w:val="es-AR"/>
        </w:rPr>
      </w:pPr>
      <w:r>
        <w:rPr>
          <w:lang w:val="es-AR"/>
        </w:rPr>
        <w:t>Allí nos devolverá la dirección del File mapping.</w:t>
      </w:r>
    </w:p>
    <w:p w:rsidR="00F71E92" w:rsidRDefault="00F71E92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6E096A6C" wp14:editId="0FCBA338">
            <wp:extent cx="5731510" cy="2618740"/>
            <wp:effectExtent l="0" t="0" r="254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92" w:rsidRDefault="00F71E92" w:rsidP="00C52F17">
      <w:pPr>
        <w:rPr>
          <w:lang w:val="es-AR"/>
        </w:rPr>
      </w:pPr>
    </w:p>
    <w:p w:rsidR="00F80BFA" w:rsidRDefault="00F80BFA" w:rsidP="00C52F17">
      <w:pPr>
        <w:rPr>
          <w:lang w:val="es-AR"/>
        </w:rPr>
      </w:pPr>
      <w:r>
        <w:rPr>
          <w:lang w:val="es-AR"/>
        </w:rPr>
        <w:t xml:space="preserve">Es una </w:t>
      </w:r>
      <w:r w:rsidR="00D93FF0">
        <w:rPr>
          <w:lang w:val="es-AR"/>
        </w:rPr>
        <w:t>sección</w:t>
      </w:r>
      <w:r>
        <w:rPr>
          <w:lang w:val="es-AR"/>
        </w:rPr>
        <w:t xml:space="preserve"> como</w:t>
      </w:r>
      <w:r w:rsidR="00D93FF0">
        <w:rPr>
          <w:lang w:val="es-AR"/>
        </w:rPr>
        <w:t xml:space="preserve"> </w:t>
      </w:r>
      <w:r>
        <w:rPr>
          <w:lang w:val="es-AR"/>
        </w:rPr>
        <w:t>se pidió de 0x1000 bytes</w:t>
      </w:r>
      <w:r w:rsidR="00D93FF0">
        <w:rPr>
          <w:lang w:val="es-AR"/>
        </w:rPr>
        <w:t>.</w:t>
      </w:r>
      <w:r>
        <w:rPr>
          <w:lang w:val="es-AR"/>
        </w:rPr>
        <w:t xml:space="preserve"> </w:t>
      </w:r>
    </w:p>
    <w:p w:rsidR="00F80BFA" w:rsidRDefault="00F80BFA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12EB7E1C" wp14:editId="0C90848E">
            <wp:extent cx="5731510" cy="2623820"/>
            <wp:effectExtent l="0" t="0" r="254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F0" w:rsidRDefault="00D93FF0" w:rsidP="00C52F17">
      <w:pPr>
        <w:rPr>
          <w:lang w:val="es-AR"/>
        </w:rPr>
      </w:pPr>
      <w:r>
        <w:rPr>
          <w:lang w:val="es-AR"/>
        </w:rPr>
        <w:t xml:space="preserve">El tema es que esta </w:t>
      </w:r>
      <w:r w:rsidR="00827CB6">
        <w:rPr>
          <w:lang w:val="es-AR"/>
        </w:rPr>
        <w:t>sección</w:t>
      </w:r>
      <w:r>
        <w:rPr>
          <w:lang w:val="es-AR"/>
        </w:rPr>
        <w:t xml:space="preserve"> la voy a user de source y tiene que copiar hasta el seh y luego </w:t>
      </w:r>
      <w:r w:rsidR="00827CB6">
        <w:rPr>
          <w:lang w:val="es-AR"/>
        </w:rPr>
        <w:t>terminar</w:t>
      </w:r>
      <w:r>
        <w:rPr>
          <w:lang w:val="es-AR"/>
        </w:rPr>
        <w:t xml:space="preserve">, así </w:t>
      </w:r>
      <w:proofErr w:type="spellStart"/>
      <w:r w:rsidR="00285221">
        <w:rPr>
          <w:lang w:val="es-AR"/>
        </w:rPr>
        <w:t>crashea</w:t>
      </w:r>
      <w:proofErr w:type="spellEnd"/>
      <w:r w:rsidR="00285221">
        <w:rPr>
          <w:lang w:val="es-AR"/>
        </w:rPr>
        <w:t xml:space="preserve"> en </w:t>
      </w:r>
      <w:proofErr w:type="spellStart"/>
      <w:r w:rsidR="00285221">
        <w:rPr>
          <w:lang w:val="es-AR"/>
        </w:rPr>
        <w:t>read</w:t>
      </w:r>
      <w:proofErr w:type="spellEnd"/>
      <w:r>
        <w:rPr>
          <w:lang w:val="es-AR"/>
        </w:rPr>
        <w:t xml:space="preserve"> antes de que se copie todo el stack y crashee en </w:t>
      </w:r>
      <w:r w:rsidR="00CC645C">
        <w:rPr>
          <w:lang w:val="es-AR"/>
        </w:rPr>
        <w:t xml:space="preserve">el stack de </w:t>
      </w:r>
      <w:r>
        <w:rPr>
          <w:lang w:val="es-AR"/>
        </w:rPr>
        <w:t>kernel.</w:t>
      </w:r>
    </w:p>
    <w:p w:rsidR="00D93FF0" w:rsidRDefault="00426DD7" w:rsidP="00C52F17">
      <w:pPr>
        <w:rPr>
          <w:lang w:val="es-AR"/>
        </w:rPr>
      </w:pPr>
      <w:r>
        <w:rPr>
          <w:lang w:val="es-AR"/>
        </w:rPr>
        <w:t>Dejo este IDA pausado un minuto y abro el otro donde tengo el driver.</w:t>
      </w:r>
    </w:p>
    <w:p w:rsidR="007E3562" w:rsidRDefault="007E3562" w:rsidP="00C52F17">
      <w:pPr>
        <w:rPr>
          <w:lang w:val="es-AR"/>
        </w:rPr>
      </w:pPr>
      <w:r>
        <w:rPr>
          <w:lang w:val="es-AR"/>
        </w:rPr>
        <w:t>Una cosa que no había visto y me había equivocado es que el buffer de destino</w:t>
      </w:r>
    </w:p>
    <w:p w:rsidR="007E3562" w:rsidRDefault="007E3562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0E12D60A" wp14:editId="6FCD952A">
            <wp:extent cx="5731510" cy="4347845"/>
            <wp:effectExtent l="0" t="0" r="254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99" w:rsidRDefault="007E3562" w:rsidP="00C52F17">
      <w:pPr>
        <w:rPr>
          <w:lang w:val="es-AR"/>
        </w:rPr>
      </w:pPr>
      <w:r>
        <w:rPr>
          <w:lang w:val="es-AR"/>
        </w:rPr>
        <w:t>Vemos que inicializa 0x1ff</w:t>
      </w:r>
      <w:r w:rsidR="00B757DC">
        <w:rPr>
          <w:lang w:val="es-AR"/>
        </w:rPr>
        <w:t xml:space="preserve"> bytes</w:t>
      </w:r>
      <w:r>
        <w:rPr>
          <w:lang w:val="es-AR"/>
        </w:rPr>
        <w:t>, pero justo antes pone a cero el byte que esta justo arriba, y el destination empieza en var_21c</w:t>
      </w:r>
      <w:r w:rsidR="002E46A3">
        <w:rPr>
          <w:lang w:val="es-AR"/>
        </w:rPr>
        <w:t>,</w:t>
      </w:r>
      <w:r>
        <w:rPr>
          <w:lang w:val="es-AR"/>
        </w:rPr>
        <w:t xml:space="preserve"> por lo cual hay que arreglar el buffer de destino para poder calcular bien y ahora </w:t>
      </w:r>
      <w:proofErr w:type="gramStart"/>
      <w:r>
        <w:rPr>
          <w:lang w:val="es-AR"/>
        </w:rPr>
        <w:t>empezara</w:t>
      </w:r>
      <w:proofErr w:type="gramEnd"/>
      <w:r>
        <w:rPr>
          <w:lang w:val="es-AR"/>
        </w:rPr>
        <w:t xml:space="preserve"> en var_0x21c y será de 0x200 de largo.</w:t>
      </w:r>
    </w:p>
    <w:p w:rsidR="004F7E99" w:rsidRDefault="004F7E99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62A8595B" wp14:editId="22B9B1B1">
            <wp:extent cx="3743604" cy="2755900"/>
            <wp:effectExtent l="0" t="0" r="9525" b="635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45007" cy="275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99" w:rsidRDefault="004F7E99" w:rsidP="00C52F17">
      <w:pPr>
        <w:rPr>
          <w:lang w:val="es-AR"/>
        </w:rPr>
      </w:pPr>
      <w:r>
        <w:rPr>
          <w:lang w:val="es-AR"/>
        </w:rPr>
        <w:t xml:space="preserve">Ahora si quedo bien lo renombro como </w:t>
      </w:r>
      <w:proofErr w:type="spellStart"/>
      <w:r>
        <w:rPr>
          <w:lang w:val="es-AR"/>
        </w:rPr>
        <w:t>buffer_destino</w:t>
      </w:r>
      <w:proofErr w:type="spellEnd"/>
      <w:r>
        <w:rPr>
          <w:lang w:val="es-AR"/>
        </w:rPr>
        <w:t>.</w:t>
      </w:r>
    </w:p>
    <w:p w:rsidR="00426DD7" w:rsidRDefault="007E3562" w:rsidP="00C52F17">
      <w:pPr>
        <w:rPr>
          <w:lang w:val="es-AR"/>
        </w:rPr>
      </w:pPr>
      <w:r>
        <w:rPr>
          <w:lang w:val="es-AR"/>
        </w:rPr>
        <w:t xml:space="preserve"> </w:t>
      </w:r>
      <w:r w:rsidR="0017107C">
        <w:rPr>
          <w:lang w:val="es-AR"/>
        </w:rPr>
        <w:t>Quedo bien, ahí está justo en el memcpy y podemos copiar la cantidad de bytes que queremos</w:t>
      </w:r>
    </w:p>
    <w:p w:rsidR="0017107C" w:rsidRDefault="0017107C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D8B73EF" wp14:editId="1BE590D3">
            <wp:extent cx="4695825" cy="2019300"/>
            <wp:effectExtent l="0" t="0" r="952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07C" w:rsidRDefault="0019496C" w:rsidP="00C52F17">
      <w:pPr>
        <w:rPr>
          <w:lang w:val="es-AR"/>
        </w:rPr>
      </w:pPr>
      <w:r>
        <w:rPr>
          <w:lang w:val="es-AR"/>
        </w:rPr>
        <w:t>Obviamente no debemos copiar desde el inicio de la sección del File mapping porque debe copiar solo hasta el seh</w:t>
      </w:r>
      <w:r w:rsidR="0077400C">
        <w:rPr>
          <w:lang w:val="es-AR"/>
        </w:rPr>
        <w:t xml:space="preserve"> </w:t>
      </w:r>
      <w:r>
        <w:rPr>
          <w:lang w:val="es-AR"/>
        </w:rPr>
        <w:t xml:space="preserve">y terminarse, debo ver </w:t>
      </w:r>
      <w:r w:rsidR="00D3039A">
        <w:rPr>
          <w:lang w:val="es-AR"/>
        </w:rPr>
        <w:t>cuántos</w:t>
      </w:r>
      <w:r>
        <w:rPr>
          <w:lang w:val="es-AR"/>
        </w:rPr>
        <w:t xml:space="preserve"> bytes debo copiar.</w:t>
      </w:r>
    </w:p>
    <w:p w:rsidR="00D3039A" w:rsidRDefault="004E398A" w:rsidP="00C52F17">
      <w:pPr>
        <w:rPr>
          <w:lang w:val="es-AR"/>
        </w:rPr>
      </w:pPr>
      <w:r>
        <w:rPr>
          <w:lang w:val="es-AR"/>
        </w:rPr>
        <w:t xml:space="preserve">Tenemos que copiar desde ya 0x200 para llenar el buffer, 4 mas para pisar la cookie y luego </w:t>
      </w:r>
      <w:r w:rsidR="00FB037B">
        <w:rPr>
          <w:lang w:val="es-AR"/>
        </w:rPr>
        <w:t>está</w:t>
      </w:r>
      <w:r>
        <w:rPr>
          <w:lang w:val="es-AR"/>
        </w:rPr>
        <w:t xml:space="preserve"> la estructura ms_exc</w:t>
      </w:r>
      <w:r w:rsidR="00156D0D">
        <w:rPr>
          <w:lang w:val="es-AR"/>
        </w:rPr>
        <w:t>.</w:t>
      </w:r>
    </w:p>
    <w:p w:rsidR="00156D0D" w:rsidRDefault="00156D0D" w:rsidP="00C52F17">
      <w:pPr>
        <w:rPr>
          <w:lang w:val="es-AR"/>
        </w:rPr>
      </w:pPr>
      <w:r>
        <w:rPr>
          <w:lang w:val="es-AR"/>
        </w:rPr>
        <w:t>Dentro de la estructura hay 8 bytes y luego el NEXT y el SEH</w:t>
      </w:r>
      <w:r w:rsidR="00FB037B">
        <w:rPr>
          <w:lang w:val="es-AR"/>
        </w:rPr>
        <w:t>,</w:t>
      </w:r>
      <w:r>
        <w:rPr>
          <w:lang w:val="es-AR"/>
        </w:rPr>
        <w:t xml:space="preserve"> </w:t>
      </w:r>
      <w:r w:rsidR="00FB037B">
        <w:rPr>
          <w:lang w:val="es-AR"/>
        </w:rPr>
        <w:t>así</w:t>
      </w:r>
      <w:r>
        <w:rPr>
          <w:lang w:val="es-AR"/>
        </w:rPr>
        <w:t xml:space="preserve"> que seria</w:t>
      </w:r>
    </w:p>
    <w:p w:rsidR="00156D0D" w:rsidRDefault="00156D0D" w:rsidP="00C52F17">
      <w:pPr>
        <w:rPr>
          <w:lang w:val="es-AR"/>
        </w:rPr>
      </w:pPr>
      <w:proofErr w:type="gramStart"/>
      <w:r>
        <w:rPr>
          <w:lang w:val="es-AR"/>
        </w:rPr>
        <w:t>Total</w:t>
      </w:r>
      <w:proofErr w:type="gramEnd"/>
      <w:r>
        <w:rPr>
          <w:lang w:val="es-AR"/>
        </w:rPr>
        <w:t xml:space="preserve"> a copiar= 0x200 + 4 + 8 + NEXT+ SEH  </w:t>
      </w:r>
    </w:p>
    <w:p w:rsidR="00156D0D" w:rsidRDefault="00156D0D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4A236788" wp14:editId="3BC44DF6">
            <wp:extent cx="2400300" cy="390525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0D" w:rsidRDefault="00156D0D" w:rsidP="00C52F17">
      <w:pPr>
        <w:rPr>
          <w:lang w:val="es-AR"/>
        </w:rPr>
      </w:pPr>
      <w:r>
        <w:rPr>
          <w:lang w:val="es-AR"/>
        </w:rPr>
        <w:t xml:space="preserve">O </w:t>
      </w:r>
      <w:r w:rsidR="0032407B">
        <w:rPr>
          <w:lang w:val="es-AR"/>
        </w:rPr>
        <w:t>sea,</w:t>
      </w:r>
      <w:r>
        <w:rPr>
          <w:lang w:val="es-AR"/>
        </w:rPr>
        <w:t xml:space="preserve"> con 0x214 bytes pisamos el SEH.</w:t>
      </w:r>
    </w:p>
    <w:p w:rsidR="00156D0D" w:rsidRDefault="00156D0D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7E04BA6D" wp14:editId="47672096">
            <wp:extent cx="5731510" cy="2507615"/>
            <wp:effectExtent l="0" t="0" r="2540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6C" w:rsidRDefault="00156D0D" w:rsidP="00C52F17">
      <w:pPr>
        <w:rPr>
          <w:lang w:val="es-AR"/>
        </w:rPr>
      </w:pPr>
      <w:r>
        <w:rPr>
          <w:lang w:val="es-AR"/>
        </w:rPr>
        <w:t xml:space="preserve">Como la sección es de 0x1000 de largo, para saber </w:t>
      </w:r>
      <w:r w:rsidR="00B5174E">
        <w:rPr>
          <w:lang w:val="es-AR"/>
        </w:rPr>
        <w:t>qué</w:t>
      </w:r>
      <w:r>
        <w:rPr>
          <w:lang w:val="es-AR"/>
        </w:rPr>
        <w:t xml:space="preserve"> dirección pasarle para que empiece a copiar, a la dirección inicial de la sección le suma 0x1000 y luego le resta 0x214, con eso utilizara es</w:t>
      </w:r>
      <w:r w:rsidR="00B5174E">
        <w:rPr>
          <w:lang w:val="es-AR"/>
        </w:rPr>
        <w:t>a</w:t>
      </w:r>
      <w:r>
        <w:rPr>
          <w:lang w:val="es-AR"/>
        </w:rPr>
        <w:t xml:space="preserve"> nueva dirección como un buffer de entrada justo para pisar el seh y crashear en </w:t>
      </w:r>
      <w:r w:rsidR="00B5174E">
        <w:rPr>
          <w:lang w:val="es-AR"/>
        </w:rPr>
        <w:t>lectura</w:t>
      </w:r>
      <w:r>
        <w:rPr>
          <w:lang w:val="es-AR"/>
        </w:rPr>
        <w:t>.</w:t>
      </w:r>
    </w:p>
    <w:p w:rsidR="00156D0D" w:rsidRDefault="007233EA" w:rsidP="00C52F17">
      <w:pPr>
        <w:rPr>
          <w:lang w:val="es-AR"/>
        </w:rPr>
      </w:pPr>
      <w:r>
        <w:rPr>
          <w:lang w:val="es-AR"/>
        </w:rPr>
        <w:t>Veámoslo en el debugger que quedo corriendo en el exploit.</w:t>
      </w:r>
    </w:p>
    <w:p w:rsidR="007233EA" w:rsidRDefault="007233EA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1463693" wp14:editId="739BEF12">
            <wp:extent cx="5731510" cy="1724660"/>
            <wp:effectExtent l="0" t="0" r="2540" b="889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EA" w:rsidRDefault="007233EA" w:rsidP="00C52F17">
      <w:pPr>
        <w:rPr>
          <w:lang w:val="es-AR"/>
        </w:rPr>
      </w:pPr>
      <w:r>
        <w:rPr>
          <w:lang w:val="es-AR"/>
        </w:rPr>
        <w:t>Vemos que a la dirección del file mapping que quedo en ESI, le suma 0xdec que es 0x1000 menos 0x214.</w:t>
      </w:r>
    </w:p>
    <w:p w:rsidR="007233EA" w:rsidRDefault="007233EA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8FCAB52" wp14:editId="01AEAB3B">
            <wp:extent cx="1819275" cy="371475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EA" w:rsidRDefault="00A509A5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4B55082B" wp14:editId="50E9DBE4">
            <wp:extent cx="5731510" cy="219583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9A5" w:rsidRDefault="00A509A5" w:rsidP="00C52F17">
      <w:pPr>
        <w:rPr>
          <w:lang w:val="es-AR"/>
        </w:rPr>
      </w:pPr>
      <w:r>
        <w:rPr>
          <w:lang w:val="es-AR"/>
        </w:rPr>
        <w:t>En mi maquina 0x2c</w:t>
      </w:r>
      <w:r w:rsidR="009F6E76">
        <w:rPr>
          <w:lang w:val="es-AR"/>
        </w:rPr>
        <w:t xml:space="preserve">0dec será la dirección que le </w:t>
      </w:r>
      <w:proofErr w:type="gramStart"/>
      <w:r w:rsidR="009F6E76">
        <w:rPr>
          <w:lang w:val="es-AR"/>
        </w:rPr>
        <w:t>pasara</w:t>
      </w:r>
      <w:proofErr w:type="gramEnd"/>
      <w:r w:rsidR="009F6E76">
        <w:rPr>
          <w:lang w:val="es-AR"/>
        </w:rPr>
        <w:t xml:space="preserve"> para que empiece a copiar </w:t>
      </w:r>
      <w:r w:rsidR="004056D8">
        <w:rPr>
          <w:lang w:val="es-AR"/>
        </w:rPr>
        <w:t xml:space="preserve">0x214 </w:t>
      </w:r>
      <w:r w:rsidR="009F6E76">
        <w:rPr>
          <w:lang w:val="es-AR"/>
        </w:rPr>
        <w:t>desde ahí, el source del memcpy al stack.</w:t>
      </w:r>
    </w:p>
    <w:p w:rsidR="009F6E76" w:rsidRDefault="00B30E44" w:rsidP="00C52F17">
      <w:pPr>
        <w:rPr>
          <w:lang w:val="es-AR"/>
        </w:rPr>
      </w:pPr>
      <w:r>
        <w:rPr>
          <w:lang w:val="es-AR"/>
        </w:rPr>
        <w:t>Luego queda copiarle</w:t>
      </w:r>
      <w:r w:rsidR="009B7506">
        <w:rPr>
          <w:lang w:val="es-AR"/>
        </w:rPr>
        <w:t xml:space="preserve"> al buffer</w:t>
      </w:r>
      <w:r>
        <w:rPr>
          <w:lang w:val="es-AR"/>
        </w:rPr>
        <w:t xml:space="preserve"> lo necesario, eso lo hace a continuación.</w:t>
      </w:r>
    </w:p>
    <w:p w:rsidR="001E3EA8" w:rsidRDefault="001E3EA8" w:rsidP="00C52F17">
      <w:pPr>
        <w:rPr>
          <w:lang w:val="es-AR"/>
        </w:rPr>
      </w:pPr>
      <w:r>
        <w:rPr>
          <w:lang w:val="es-AR"/>
        </w:rPr>
        <w:t>Con memset llena toda la sección de Aes (0x41)</w:t>
      </w:r>
    </w:p>
    <w:p w:rsidR="001E3EA8" w:rsidRDefault="001E3EA8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1B4AD505" wp14:editId="06F50893">
            <wp:extent cx="4552950" cy="156210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A8" w:rsidRDefault="00E74C10" w:rsidP="00C52F17">
      <w:pPr>
        <w:rPr>
          <w:lang w:val="es-AR"/>
        </w:rPr>
      </w:pPr>
      <w:r>
        <w:rPr>
          <w:lang w:val="es-AR"/>
        </w:rPr>
        <w:t>Allí</w:t>
      </w:r>
      <w:r w:rsidR="00DE756D">
        <w:rPr>
          <w:lang w:val="es-AR"/>
        </w:rPr>
        <w:t xml:space="preserve"> se lleno el buffer de entrada</w:t>
      </w:r>
    </w:p>
    <w:p w:rsidR="00DE756D" w:rsidRDefault="00DE756D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3518F84C" wp14:editId="29C886DE">
            <wp:extent cx="3658710" cy="33020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1155" cy="330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69" w:rsidRDefault="00BB237D" w:rsidP="00C52F17">
      <w:pPr>
        <w:rPr>
          <w:lang w:val="es-AR"/>
        </w:rPr>
      </w:pPr>
      <w:r>
        <w:rPr>
          <w:lang w:val="es-AR"/>
        </w:rPr>
        <w:t xml:space="preserve">Vemos que en la posición 0x0204 </w:t>
      </w:r>
      <w:r w:rsidR="0089471F">
        <w:rPr>
          <w:lang w:val="es-AR"/>
        </w:rPr>
        <w:t>escribe</w:t>
      </w:r>
      <w:r>
        <w:rPr>
          <w:lang w:val="es-AR"/>
        </w:rPr>
        <w:t xml:space="preserve"> 0x42424242</w:t>
      </w:r>
      <w:r w:rsidR="0089471F">
        <w:rPr>
          <w:lang w:val="es-AR"/>
        </w:rPr>
        <w:t xml:space="preserve">, eso </w:t>
      </w:r>
      <w:r w:rsidR="00403C69">
        <w:rPr>
          <w:lang w:val="es-AR"/>
        </w:rPr>
        <w:t>supuestamente dice que pisa</w:t>
      </w:r>
      <w:r w:rsidR="0089471F">
        <w:rPr>
          <w:lang w:val="es-AR"/>
        </w:rPr>
        <w:t xml:space="preserve"> la COOKIE ya que el buffer ocupaba 0x200 y la cookie esta debajo</w:t>
      </w:r>
      <w:r w:rsidR="00403C69">
        <w:rPr>
          <w:lang w:val="es-AR"/>
        </w:rPr>
        <w:t xml:space="preserve">, para </w:t>
      </w:r>
      <w:proofErr w:type="spellStart"/>
      <w:r w:rsidR="00403C69">
        <w:rPr>
          <w:lang w:val="es-AR"/>
        </w:rPr>
        <w:t>mi</w:t>
      </w:r>
      <w:proofErr w:type="spellEnd"/>
      <w:r w:rsidR="00403C69">
        <w:rPr>
          <w:lang w:val="es-AR"/>
        </w:rPr>
        <w:t xml:space="preserve"> como es 0x204 pisa el DWORD justo debajo de la cookie el primer campo de la estructura ms_exc.</w:t>
      </w:r>
    </w:p>
    <w:p w:rsidR="0089471F" w:rsidRDefault="005A4C48" w:rsidP="00C52F17">
      <w:pPr>
        <w:rPr>
          <w:lang w:val="es-AR"/>
        </w:rPr>
      </w:pPr>
      <w:r>
        <w:rPr>
          <w:lang w:val="es-AR"/>
        </w:rPr>
        <w:t xml:space="preserve">Después </w:t>
      </w:r>
      <w:r w:rsidR="00403C69">
        <w:rPr>
          <w:lang w:val="es-AR"/>
        </w:rPr>
        <w:t>escribe en</w:t>
      </w:r>
      <w:r>
        <w:rPr>
          <w:lang w:val="es-AR"/>
        </w:rPr>
        <w:t xml:space="preserve"> ESI</w:t>
      </w:r>
      <w:r w:rsidR="00403C69">
        <w:rPr>
          <w:lang w:val="es-AR"/>
        </w:rPr>
        <w:t>+4</w:t>
      </w:r>
      <w:r w:rsidR="0029516B">
        <w:rPr>
          <w:lang w:val="es-AR"/>
        </w:rPr>
        <w:t xml:space="preserve">, </w:t>
      </w:r>
      <w:r w:rsidR="00403C69">
        <w:rPr>
          <w:lang w:val="es-AR"/>
        </w:rPr>
        <w:t xml:space="preserve">el valor </w:t>
      </w:r>
      <w:r>
        <w:rPr>
          <w:lang w:val="es-AR"/>
        </w:rPr>
        <w:t>0x43434343</w:t>
      </w:r>
    </w:p>
    <w:p w:rsidR="005A4C48" w:rsidRDefault="005A4C48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3555EF7D" wp14:editId="2C30F710">
            <wp:extent cx="5731510" cy="622935"/>
            <wp:effectExtent l="0" t="0" r="2540" b="571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48" w:rsidRDefault="005A4C48" w:rsidP="00C52F17">
      <w:pPr>
        <w:rPr>
          <w:lang w:val="es-AR"/>
        </w:rPr>
      </w:pPr>
    </w:p>
    <w:p w:rsidR="005A4C48" w:rsidRDefault="005A4C48" w:rsidP="00C52F17">
      <w:pPr>
        <w:rPr>
          <w:lang w:val="es-AR"/>
        </w:rPr>
      </w:pPr>
      <w:r>
        <w:rPr>
          <w:lang w:val="es-AR"/>
        </w:rPr>
        <w:t>Luego</w:t>
      </w:r>
      <w:r w:rsidR="00403C69">
        <w:rPr>
          <w:lang w:val="es-AR"/>
        </w:rPr>
        <w:t xml:space="preserve"> le suma 8 al ESI original y escribe </w:t>
      </w:r>
      <w:r>
        <w:rPr>
          <w:lang w:val="es-AR"/>
        </w:rPr>
        <w:t>el NEXT y el SEH</w:t>
      </w:r>
      <w:r w:rsidR="00403C69">
        <w:rPr>
          <w:lang w:val="es-AR"/>
        </w:rPr>
        <w:t>.</w:t>
      </w:r>
    </w:p>
    <w:p w:rsidR="00403C69" w:rsidRDefault="00403C69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125E3DD4" wp14:editId="4B999991">
            <wp:extent cx="5731510" cy="2152015"/>
            <wp:effectExtent l="0" t="0" r="2540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69" w:rsidRDefault="00403C69" w:rsidP="00C52F17">
      <w:pPr>
        <w:rPr>
          <w:lang w:val="es-AR"/>
        </w:rPr>
      </w:pPr>
      <w:r>
        <w:rPr>
          <w:lang w:val="es-AR"/>
        </w:rPr>
        <w:t xml:space="preserve">Vemos que quedo como dije yo la COOKIE no fue pisada </w:t>
      </w:r>
      <w:r w:rsidR="00DA1B32">
        <w:rPr>
          <w:lang w:val="es-AR"/>
        </w:rPr>
        <w:t>con los últimos 0x41414141</w:t>
      </w:r>
      <w:r>
        <w:rPr>
          <w:lang w:val="es-AR"/>
        </w:rPr>
        <w:t xml:space="preserve">y piso justo debajo los 4 </w:t>
      </w:r>
      <w:proofErr w:type="spellStart"/>
      <w:r>
        <w:rPr>
          <w:lang w:val="es-AR"/>
        </w:rPr>
        <w:t>DWORDs</w:t>
      </w:r>
      <w:proofErr w:type="spellEnd"/>
      <w:r>
        <w:rPr>
          <w:lang w:val="es-AR"/>
        </w:rPr>
        <w:t xml:space="preserve"> de la estructura ms_</w:t>
      </w:r>
      <w:proofErr w:type="gramStart"/>
      <w:r>
        <w:rPr>
          <w:lang w:val="es-AR"/>
        </w:rPr>
        <w:t>exc .</w:t>
      </w:r>
      <w:proofErr w:type="gramEnd"/>
    </w:p>
    <w:p w:rsidR="00403C69" w:rsidRDefault="00403C69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D8BEADF" wp14:editId="6C94CA4A">
            <wp:extent cx="4276725" cy="15716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69" w:rsidRDefault="00283F00" w:rsidP="00C52F17">
      <w:pPr>
        <w:rPr>
          <w:lang w:val="es-AR"/>
        </w:rPr>
      </w:pPr>
      <w:r>
        <w:rPr>
          <w:lang w:val="es-AR"/>
        </w:rPr>
        <w:t>Estos son los 4 que piso, así que el ultimo es el SEH.</w:t>
      </w:r>
    </w:p>
    <w:p w:rsidR="00283F00" w:rsidRDefault="001045E7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5B4D5E56" wp14:editId="6CB881BA">
            <wp:extent cx="4048125" cy="140970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E7" w:rsidRDefault="001045E7" w:rsidP="00C52F17">
      <w:pPr>
        <w:rPr>
          <w:lang w:val="es-AR"/>
        </w:rPr>
      </w:pPr>
      <w:r>
        <w:rPr>
          <w:lang w:val="es-AR"/>
        </w:rPr>
        <w:t>Justo debajo del SEH se acaba la sección</w:t>
      </w:r>
      <w:r w:rsidR="00AB0B70">
        <w:rPr>
          <w:lang w:val="es-AR"/>
        </w:rPr>
        <w:t>,</w:t>
      </w:r>
      <w:r>
        <w:rPr>
          <w:lang w:val="es-AR"/>
        </w:rPr>
        <w:t xml:space="preserve"> como queremos </w:t>
      </w:r>
      <w:r w:rsidR="00AB0B70">
        <w:rPr>
          <w:lang w:val="es-AR"/>
        </w:rPr>
        <w:t xml:space="preserve">que </w:t>
      </w:r>
      <w:r>
        <w:rPr>
          <w:lang w:val="es-AR"/>
        </w:rPr>
        <w:t>crashee por lectura al tratar de seguir leyendo</w:t>
      </w:r>
      <w:r w:rsidR="00AB0B70">
        <w:rPr>
          <w:lang w:val="es-AR"/>
        </w:rPr>
        <w:t xml:space="preserve">, </w:t>
      </w:r>
      <w:r>
        <w:rPr>
          <w:lang w:val="es-AR"/>
        </w:rPr>
        <w:t xml:space="preserve">le pasaremos un size </w:t>
      </w:r>
      <w:r w:rsidR="00DF7D9B">
        <w:rPr>
          <w:lang w:val="es-AR"/>
        </w:rPr>
        <w:t>un poco más</w:t>
      </w:r>
      <w:r>
        <w:rPr>
          <w:lang w:val="es-AR"/>
        </w:rPr>
        <w:t xml:space="preserve"> grande</w:t>
      </w:r>
      <w:r w:rsidR="00DF7D9B">
        <w:rPr>
          <w:lang w:val="es-AR"/>
        </w:rPr>
        <w:t xml:space="preserve"> que 0x214</w:t>
      </w:r>
      <w:r>
        <w:rPr>
          <w:lang w:val="es-AR"/>
        </w:rPr>
        <w:t>.</w:t>
      </w:r>
    </w:p>
    <w:p w:rsidR="001045E7" w:rsidRDefault="0037394A" w:rsidP="00C52F17">
      <w:pPr>
        <w:rPr>
          <w:lang w:val="es-AR"/>
        </w:rPr>
      </w:pPr>
      <w:r>
        <w:rPr>
          <w:lang w:val="es-AR"/>
        </w:rPr>
        <w:t xml:space="preserve">Pongo un breakpoint </w:t>
      </w:r>
      <w:r w:rsidR="00774484">
        <w:rPr>
          <w:lang w:val="es-AR"/>
        </w:rPr>
        <w:t xml:space="preserve">antes de llegar a DeviceIoControl y al dar RUN me queda apretar una tecla en el target para pasar el siguiente </w:t>
      </w:r>
      <w:proofErr w:type="gramStart"/>
      <w:r w:rsidR="00774484">
        <w:rPr>
          <w:lang w:val="es-AR"/>
        </w:rPr>
        <w:t>system  pause</w:t>
      </w:r>
      <w:proofErr w:type="gramEnd"/>
      <w:r w:rsidR="00774484">
        <w:rPr>
          <w:lang w:val="es-AR"/>
        </w:rPr>
        <w:t>.</w:t>
      </w:r>
    </w:p>
    <w:p w:rsidR="0037394A" w:rsidRDefault="0037394A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260DAB15" wp14:editId="2EF447BE">
            <wp:extent cx="5731510" cy="1647190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B1" w:rsidRDefault="007636B1" w:rsidP="00C52F17">
      <w:pPr>
        <w:rPr>
          <w:lang w:val="es-AR"/>
        </w:rPr>
      </w:pPr>
      <w:r>
        <w:rPr>
          <w:lang w:val="es-AR"/>
        </w:rPr>
        <w:t>Veamos los argumentos que le pasa.</w:t>
      </w:r>
    </w:p>
    <w:p w:rsidR="007636B1" w:rsidRDefault="007636B1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6976A967" wp14:editId="10B8F3D1">
            <wp:extent cx="5731510" cy="1328420"/>
            <wp:effectExtent l="0" t="0" r="2540" b="508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B1" w:rsidRDefault="007636B1" w:rsidP="00C52F17">
      <w:pPr>
        <w:rPr>
          <w:lang w:val="es-AR"/>
        </w:rPr>
      </w:pPr>
      <w:r>
        <w:rPr>
          <w:lang w:val="es-AR"/>
        </w:rPr>
        <w:t xml:space="preserve">El puntero a bytes returned lo pasa con el LEA, luego 0 y 0 para el buffer de salida y su size pues no tiene, y luego vemos que la cantidad de bytes que le pasa para que copie del buffer de entrada es 0x218 o sea 4 </w:t>
      </w:r>
      <w:r>
        <w:rPr>
          <w:lang w:val="es-AR"/>
        </w:rPr>
        <w:lastRenderedPageBreak/>
        <w:t xml:space="preserve">bytes </w:t>
      </w:r>
      <w:r w:rsidR="00F91453">
        <w:rPr>
          <w:lang w:val="es-AR"/>
        </w:rPr>
        <w:t>más</w:t>
      </w:r>
      <w:r>
        <w:rPr>
          <w:lang w:val="es-AR"/>
        </w:rPr>
        <w:t xml:space="preserve"> que el </w:t>
      </w:r>
      <w:r w:rsidR="00F91453">
        <w:rPr>
          <w:lang w:val="es-AR"/>
        </w:rPr>
        <w:t xml:space="preserve">largo del </w:t>
      </w:r>
      <w:r>
        <w:rPr>
          <w:lang w:val="es-AR"/>
        </w:rPr>
        <w:t>buffer de entrada que era de 0x214</w:t>
      </w:r>
      <w:r w:rsidR="00F91453">
        <w:rPr>
          <w:lang w:val="es-AR"/>
        </w:rPr>
        <w:t>,</w:t>
      </w:r>
      <w:r>
        <w:rPr>
          <w:lang w:val="es-AR"/>
        </w:rPr>
        <w:t xml:space="preserve"> esto lo hará crashear en lectura al acabarse el source.</w:t>
      </w:r>
    </w:p>
    <w:p w:rsidR="00561E87" w:rsidRDefault="00561E87" w:rsidP="00C52F17">
      <w:pPr>
        <w:rPr>
          <w:lang w:val="es-AR"/>
        </w:rPr>
      </w:pPr>
      <w:r>
        <w:rPr>
          <w:lang w:val="es-AR"/>
        </w:rPr>
        <w:t>La dirección del buffer de entrada había quedado en EDI</w:t>
      </w:r>
    </w:p>
    <w:p w:rsidR="00561E87" w:rsidRDefault="00561E87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54E9E75F" wp14:editId="70FAD9A8">
            <wp:extent cx="5731510" cy="2616200"/>
            <wp:effectExtent l="0" t="0" r="254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B1" w:rsidRDefault="00F93346" w:rsidP="00C52F17">
      <w:pPr>
        <w:rPr>
          <w:lang w:val="es-AR"/>
        </w:rPr>
      </w:pPr>
      <w:r>
        <w:rPr>
          <w:lang w:val="es-AR"/>
        </w:rPr>
        <w:t>Y luego el IOCTL</w:t>
      </w:r>
      <w:r w:rsidR="00B40287">
        <w:rPr>
          <w:lang w:val="es-AR"/>
        </w:rPr>
        <w:t xml:space="preserve"> code 0x222007</w:t>
      </w:r>
      <w:r>
        <w:rPr>
          <w:lang w:val="es-AR"/>
        </w:rPr>
        <w:t xml:space="preserve"> del bug este Stack Overflow GS y el handle al device que esta en EBX como vimos.</w:t>
      </w:r>
    </w:p>
    <w:p w:rsidR="00F93346" w:rsidRDefault="00485C26" w:rsidP="00C52F17">
      <w:pPr>
        <w:rPr>
          <w:lang w:val="es-AR"/>
        </w:rPr>
      </w:pPr>
      <w:r>
        <w:rPr>
          <w:lang w:val="es-AR"/>
        </w:rPr>
        <w:t>Ya tenemos analizado el exploit, así que ahora podemos cerrarlo y atachear el IDA con el análisis del driver al KERNEL y mirar como copia los datos.</w:t>
      </w:r>
    </w:p>
    <w:p w:rsidR="00485C26" w:rsidRDefault="00485C26" w:rsidP="00C52F17">
      <w:pPr>
        <w:rPr>
          <w:lang w:val="es-AR"/>
        </w:rPr>
      </w:pPr>
      <w:r>
        <w:rPr>
          <w:lang w:val="es-AR"/>
        </w:rPr>
        <w:t>Antes de atachearlo pongo un breakpoint al inicio de la función vulnerable.</w:t>
      </w:r>
    </w:p>
    <w:p w:rsidR="00485C26" w:rsidRDefault="00B10DD7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49BA8E5B" wp14:editId="416E39F2">
            <wp:extent cx="4043443" cy="181610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48099" cy="18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D7" w:rsidRDefault="00423E05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CF666D1" wp14:editId="37392CFB">
            <wp:extent cx="4305300" cy="2021001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08854" cy="202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05" w:rsidRDefault="00423E05" w:rsidP="00C52F17">
      <w:pPr>
        <w:rPr>
          <w:lang w:val="es-AR"/>
        </w:rPr>
      </w:pPr>
      <w:r>
        <w:rPr>
          <w:lang w:val="es-AR"/>
        </w:rPr>
        <w:t>Listo ya detecto que e</w:t>
      </w:r>
      <w:r w:rsidR="00D92210">
        <w:rPr>
          <w:lang w:val="es-AR"/>
        </w:rPr>
        <w:t>s</w:t>
      </w:r>
      <w:r>
        <w:rPr>
          <w:lang w:val="es-AR"/>
        </w:rPr>
        <w:t xml:space="preserve"> el mismo archivo que tenia analizado y si acepto lo </w:t>
      </w:r>
      <w:proofErr w:type="spellStart"/>
      <w:r>
        <w:rPr>
          <w:lang w:val="es-AR"/>
        </w:rPr>
        <w:t>rebaseara</w:t>
      </w:r>
      <w:proofErr w:type="spellEnd"/>
      <w:r w:rsidR="00D92210">
        <w:rPr>
          <w:lang w:val="es-AR"/>
        </w:rPr>
        <w:t>, le digo que es el mismo.</w:t>
      </w:r>
    </w:p>
    <w:p w:rsidR="00D143B7" w:rsidRDefault="00D143B7" w:rsidP="00C52F17">
      <w:pPr>
        <w:rPr>
          <w:lang w:val="es-AR"/>
        </w:rPr>
      </w:pPr>
      <w:r>
        <w:rPr>
          <w:lang w:val="es-AR"/>
        </w:rPr>
        <w:t>Arranco el exploit en el target.</w:t>
      </w:r>
    </w:p>
    <w:p w:rsidR="00D143B7" w:rsidRDefault="00D143B7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5878AA66" wp14:editId="00B4F542">
            <wp:extent cx="4425950" cy="1776558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32215" cy="17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B7" w:rsidRDefault="0094605B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64550173" wp14:editId="10ABC43F">
            <wp:extent cx="3485883" cy="2959100"/>
            <wp:effectExtent l="0" t="0" r="63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88215" cy="29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5B" w:rsidRDefault="0094605B" w:rsidP="00C52F17">
      <w:pPr>
        <w:rPr>
          <w:lang w:val="es-AR"/>
        </w:rPr>
      </w:pPr>
      <w:r>
        <w:rPr>
          <w:lang w:val="es-AR"/>
        </w:rPr>
        <w:t>A apretar la tecla para que pase la pausa, para en el breakpoint.</w:t>
      </w:r>
    </w:p>
    <w:p w:rsidR="0094605B" w:rsidRDefault="0094605B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46D9946" wp14:editId="760C0DD4">
            <wp:extent cx="5731510" cy="2322195"/>
            <wp:effectExtent l="0" t="0" r="2540" b="190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5B" w:rsidRDefault="00964908" w:rsidP="00C52F17">
      <w:pPr>
        <w:rPr>
          <w:lang w:val="es-AR"/>
        </w:rPr>
      </w:pPr>
      <w:r>
        <w:rPr>
          <w:lang w:val="es-AR"/>
        </w:rPr>
        <w:t>Como habíamos dicho allí copiara el NEXT y el SEH</w:t>
      </w:r>
      <w:r w:rsidR="000D38C6">
        <w:rPr>
          <w:lang w:val="es-AR"/>
        </w:rPr>
        <w:t xml:space="preserve"> que deberemos pisar más adelante en el memcpy</w:t>
      </w:r>
      <w:r>
        <w:rPr>
          <w:lang w:val="es-AR"/>
        </w:rPr>
        <w:t>.</w:t>
      </w:r>
    </w:p>
    <w:p w:rsidR="00964908" w:rsidRDefault="00964908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397E664D" wp14:editId="3108A125">
            <wp:extent cx="5731510" cy="3443605"/>
            <wp:effectExtent l="0" t="0" r="2540" b="444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08" w:rsidRDefault="00964908" w:rsidP="00C52F17">
      <w:pPr>
        <w:rPr>
          <w:lang w:val="es-AR"/>
        </w:rPr>
      </w:pPr>
      <w:r>
        <w:rPr>
          <w:lang w:val="es-AR"/>
        </w:rPr>
        <w:t>Ya que cuando demos RUN copiara y seguirá sin que podamos pararlo, podemos poner un BREAKPOINT MEMORY ON WRITE para que pare cuando copie el NEXT un poco antes de crashear, así vemos si queda todo bien.</w:t>
      </w:r>
    </w:p>
    <w:p w:rsidR="00964908" w:rsidRDefault="00403A77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737A838B" wp14:editId="19F7C4AC">
            <wp:extent cx="2371725" cy="990600"/>
            <wp:effectExtent l="0" t="0" r="9525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77" w:rsidRDefault="00403A77" w:rsidP="00C52F17">
      <w:pPr>
        <w:rPr>
          <w:lang w:val="es-AR"/>
        </w:rPr>
      </w:pPr>
      <w:r>
        <w:rPr>
          <w:lang w:val="es-AR"/>
        </w:rPr>
        <w:t>Lo pongo en la barra de Windbg.</w:t>
      </w:r>
    </w:p>
    <w:p w:rsidR="00403A77" w:rsidRDefault="00DE53C9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365B838E" wp14:editId="4F58C734">
            <wp:extent cx="3187217" cy="2584450"/>
            <wp:effectExtent l="0" t="0" r="0" b="63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90226" cy="25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C9" w:rsidRDefault="00DE53C9" w:rsidP="00C52F17">
      <w:pPr>
        <w:rPr>
          <w:lang w:val="es-AR"/>
        </w:rPr>
      </w:pPr>
      <w:r>
        <w:rPr>
          <w:lang w:val="es-AR"/>
        </w:rPr>
        <w:t xml:space="preserve">Creo un segmento y lo </w:t>
      </w:r>
      <w:r w:rsidR="00C12FE7">
        <w:rPr>
          <w:lang w:val="es-AR"/>
        </w:rPr>
        <w:t>convierto</w:t>
      </w:r>
      <w:r>
        <w:rPr>
          <w:lang w:val="es-AR"/>
        </w:rPr>
        <w:t xml:space="preserve"> en </w:t>
      </w:r>
      <w:r w:rsidR="00C12FE7">
        <w:rPr>
          <w:lang w:val="es-AR"/>
        </w:rPr>
        <w:t>código</w:t>
      </w:r>
    </w:p>
    <w:p w:rsidR="00DE53C9" w:rsidRDefault="00DE53C9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3E12CCC0" wp14:editId="0F917332">
            <wp:extent cx="5731510" cy="2350770"/>
            <wp:effectExtent l="0" t="0" r="254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E7" w:rsidRDefault="00C12FE7" w:rsidP="00C52F17">
      <w:pPr>
        <w:rPr>
          <w:lang w:val="es-AR"/>
        </w:rPr>
      </w:pPr>
      <w:r>
        <w:rPr>
          <w:lang w:val="es-AR"/>
        </w:rPr>
        <w:t>O si no tengo ganas lo miro en la barra del Windbg</w:t>
      </w:r>
    </w:p>
    <w:p w:rsidR="00C12FE7" w:rsidRDefault="00C12FE7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284B61E" wp14:editId="1C1C9017">
            <wp:extent cx="5267325" cy="158115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E7" w:rsidRDefault="00C12FE7" w:rsidP="00C52F17">
      <w:pPr>
        <w:rPr>
          <w:lang w:val="es-AR"/>
        </w:rPr>
      </w:pPr>
      <w:r>
        <w:rPr>
          <w:lang w:val="es-AR"/>
        </w:rPr>
        <w:t>Veamos como quedo la dirección donde supuestamente estará copiando el NEXT</w:t>
      </w:r>
      <w:r w:rsidR="00305A00">
        <w:rPr>
          <w:lang w:val="es-AR"/>
        </w:rPr>
        <w:t>, recordemos que cuando armaba el source ponemos 0x44444444 para que pise el NEXT y la dirección del SEH seria 0x4037f0.</w:t>
      </w:r>
    </w:p>
    <w:p w:rsidR="00305A00" w:rsidRDefault="00305A00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C536BCD" wp14:editId="175B7091">
            <wp:extent cx="4276725" cy="1571625"/>
            <wp:effectExtent l="0" t="0" r="9525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E7" w:rsidRDefault="00305A00" w:rsidP="00C52F17">
      <w:pPr>
        <w:rPr>
          <w:lang w:val="es-AR"/>
        </w:rPr>
      </w:pPr>
      <w:r>
        <w:rPr>
          <w:lang w:val="es-AR"/>
        </w:rPr>
        <w:t>Ese</w:t>
      </w:r>
      <w:r w:rsidR="0066342C">
        <w:rPr>
          <w:lang w:val="es-AR"/>
        </w:rPr>
        <w:t xml:space="preserve"> de la imagen de arriba</w:t>
      </w:r>
      <w:r>
        <w:rPr>
          <w:lang w:val="es-AR"/>
        </w:rPr>
        <w:t xml:space="preserve"> era el source veamos si quedo bien pisado en el stack.</w:t>
      </w:r>
    </w:p>
    <w:p w:rsidR="00305A00" w:rsidRDefault="00305A00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6C1F6B4B" wp14:editId="35B2B1CC">
            <wp:extent cx="3362325" cy="1371600"/>
            <wp:effectExtent l="0" t="0" r="952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A00" w:rsidRDefault="00305A00" w:rsidP="00C52F17">
      <w:pPr>
        <w:rPr>
          <w:lang w:val="es-AR"/>
        </w:rPr>
      </w:pPr>
      <w:r>
        <w:rPr>
          <w:lang w:val="es-AR"/>
        </w:rPr>
        <w:t xml:space="preserve">Allí </w:t>
      </w:r>
      <w:r w:rsidR="00044C4E">
        <w:rPr>
          <w:lang w:val="es-AR"/>
        </w:rPr>
        <w:t>esta, paro</w:t>
      </w:r>
      <w:r>
        <w:rPr>
          <w:lang w:val="es-AR"/>
        </w:rPr>
        <w:t xml:space="preserve"> en el </w:t>
      </w:r>
      <w:proofErr w:type="spellStart"/>
      <w:r>
        <w:rPr>
          <w:lang w:val="es-AR"/>
        </w:rPr>
        <w:t>breakpoint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on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write</w:t>
      </w:r>
      <w:proofErr w:type="spellEnd"/>
      <w:r>
        <w:rPr>
          <w:lang w:val="es-AR"/>
        </w:rPr>
        <w:t xml:space="preserve"> justo después de copiar el NEXT y ahora copiara el SEH, apreto f7.</w:t>
      </w:r>
    </w:p>
    <w:p w:rsidR="00305A00" w:rsidRDefault="00305A00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4871F35A" wp14:editId="28C5FFEE">
            <wp:extent cx="3543300" cy="148590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A00" w:rsidRDefault="00305A00" w:rsidP="00C52F17">
      <w:pPr>
        <w:rPr>
          <w:lang w:val="es-AR"/>
        </w:rPr>
      </w:pPr>
      <w:r>
        <w:rPr>
          <w:lang w:val="es-AR"/>
        </w:rPr>
        <w:t>Ahí copio el SEH</w:t>
      </w:r>
    </w:p>
    <w:p w:rsidR="00305A00" w:rsidRDefault="00305A00" w:rsidP="00C52F17">
      <w:pPr>
        <w:rPr>
          <w:lang w:val="es-AR"/>
        </w:rPr>
      </w:pPr>
      <w:r>
        <w:rPr>
          <w:lang w:val="es-AR"/>
        </w:rPr>
        <w:t>También puedo verlo en IDA</w:t>
      </w:r>
    </w:p>
    <w:p w:rsidR="00305A00" w:rsidRDefault="00305A00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3F095E2D" wp14:editId="214BC6D1">
            <wp:extent cx="5731510" cy="1355725"/>
            <wp:effectExtent l="0" t="0" r="254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A00" w:rsidRDefault="00305A00" w:rsidP="00C52F17">
      <w:pPr>
        <w:rPr>
          <w:lang w:val="es-AR"/>
        </w:rPr>
      </w:pPr>
      <w:r>
        <w:rPr>
          <w:lang w:val="es-AR"/>
        </w:rPr>
        <w:t>Por supuesto el modulo del exploit donde saltara lo compile sin DEP y sin SAFE SEH pues es parte de la explotación, si lo hiciera de Python no habría problema</w:t>
      </w:r>
      <w:r w:rsidR="00C52963">
        <w:rPr>
          <w:lang w:val="es-AR"/>
        </w:rPr>
        <w:t xml:space="preserve">, </w:t>
      </w:r>
      <w:r>
        <w:rPr>
          <w:lang w:val="es-AR"/>
        </w:rPr>
        <w:t>habría que crear una zona de memoria darle permiso de ejecución con VirtualAlloc, copiar el código allí, y poner la dirección de dicha zona como SEH.</w:t>
      </w:r>
    </w:p>
    <w:p w:rsidR="00AE7EA1" w:rsidRDefault="00AE7EA1" w:rsidP="00C52F17">
      <w:pPr>
        <w:rPr>
          <w:lang w:val="es-AR"/>
        </w:rPr>
      </w:pPr>
      <w:r>
        <w:rPr>
          <w:lang w:val="es-AR"/>
        </w:rPr>
        <w:t xml:space="preserve">No olvidemos que esto es un </w:t>
      </w:r>
      <w:proofErr w:type="spellStart"/>
      <w:r w:rsidR="00A12756">
        <w:rPr>
          <w:lang w:val="es-AR"/>
        </w:rPr>
        <w:t>P</w:t>
      </w:r>
      <w:r>
        <w:rPr>
          <w:lang w:val="es-AR"/>
        </w:rPr>
        <w:t>rivi</w:t>
      </w:r>
      <w:r w:rsidR="00A12756">
        <w:rPr>
          <w:lang w:val="es-AR"/>
        </w:rPr>
        <w:t>l</w:t>
      </w:r>
      <w:r>
        <w:rPr>
          <w:lang w:val="es-AR"/>
        </w:rPr>
        <w:t>ege</w:t>
      </w:r>
      <w:proofErr w:type="spellEnd"/>
      <w:r>
        <w:rPr>
          <w:lang w:val="es-AR"/>
        </w:rPr>
        <w:t xml:space="preserve"> </w:t>
      </w:r>
      <w:proofErr w:type="spellStart"/>
      <w:r w:rsidR="00A12756">
        <w:rPr>
          <w:lang w:val="es-AR"/>
        </w:rPr>
        <w:t>E</w:t>
      </w:r>
      <w:r>
        <w:rPr>
          <w:lang w:val="es-AR"/>
        </w:rPr>
        <w:t>scalation</w:t>
      </w:r>
      <w:proofErr w:type="spellEnd"/>
      <w:r>
        <w:rPr>
          <w:lang w:val="es-AR"/>
        </w:rPr>
        <w:t xml:space="preserve">, así que nosotros ya tenemos ejecución de código en la </w:t>
      </w:r>
      <w:proofErr w:type="gramStart"/>
      <w:r>
        <w:rPr>
          <w:lang w:val="es-AR"/>
        </w:rPr>
        <w:t>maquina</w:t>
      </w:r>
      <w:proofErr w:type="gramEnd"/>
      <w:r>
        <w:rPr>
          <w:lang w:val="es-AR"/>
        </w:rPr>
        <w:t xml:space="preserve"> pero con un usuario normal, la idea es escalar a system, </w:t>
      </w:r>
      <w:r w:rsidR="00030C7C">
        <w:rPr>
          <w:lang w:val="es-AR"/>
        </w:rPr>
        <w:t>así</w:t>
      </w:r>
      <w:r>
        <w:rPr>
          <w:lang w:val="es-AR"/>
        </w:rPr>
        <w:t xml:space="preserve"> que podemos hacer cosas en la </w:t>
      </w:r>
      <w:r>
        <w:rPr>
          <w:lang w:val="es-AR"/>
        </w:rPr>
        <w:lastRenderedPageBreak/>
        <w:t xml:space="preserve">maquina limitadas por nuestro privilegio, pero correr un exe del mismo privilegio es una de ellas, y eso es el exploit, lo mismo si fuera en Python, ahí deberíamos instalar </w:t>
      </w:r>
      <w:r w:rsidR="00030C7C">
        <w:rPr>
          <w:lang w:val="es-AR"/>
        </w:rPr>
        <w:t>Python</w:t>
      </w:r>
      <w:r>
        <w:rPr>
          <w:lang w:val="es-AR"/>
        </w:rPr>
        <w:t xml:space="preserve"> para poder ejecutar el .</w:t>
      </w:r>
      <w:proofErr w:type="spellStart"/>
      <w:r>
        <w:rPr>
          <w:lang w:val="es-AR"/>
        </w:rPr>
        <w:t>py</w:t>
      </w:r>
      <w:proofErr w:type="spellEnd"/>
      <w:r>
        <w:rPr>
          <w:lang w:val="es-AR"/>
        </w:rPr>
        <w:t>.</w:t>
      </w:r>
    </w:p>
    <w:p w:rsidR="00305A00" w:rsidRDefault="00AE7EA1" w:rsidP="00C52F17">
      <w:pPr>
        <w:rPr>
          <w:lang w:val="es-AR"/>
        </w:rPr>
      </w:pPr>
      <w:r>
        <w:rPr>
          <w:lang w:val="es-AR"/>
        </w:rPr>
        <w:t xml:space="preserve"> Veamos la rutina del manejador de excepciones.</w:t>
      </w:r>
    </w:p>
    <w:p w:rsidR="00AE7EA1" w:rsidRDefault="00AE7EA1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0098F94" wp14:editId="68E35B39">
            <wp:extent cx="4800600" cy="544830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A1" w:rsidRDefault="00AE7EA1" w:rsidP="00C52F17">
      <w:pPr>
        <w:rPr>
          <w:lang w:val="es-AR"/>
        </w:rPr>
      </w:pPr>
      <w:r>
        <w:rPr>
          <w:lang w:val="es-AR"/>
        </w:rPr>
        <w:t>Ya había creado el segmento lo transformo en código con C y creo la función.</w:t>
      </w:r>
    </w:p>
    <w:p w:rsidR="00AE7EA1" w:rsidRDefault="00AE7EA1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352776B" wp14:editId="776782DB">
            <wp:extent cx="5543550" cy="554355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A1" w:rsidRDefault="00B563A0" w:rsidP="00C52F17">
      <w:pPr>
        <w:rPr>
          <w:lang w:val="es-AR"/>
        </w:rPr>
      </w:pPr>
      <w:r>
        <w:rPr>
          <w:lang w:val="es-AR"/>
        </w:rPr>
        <w:t xml:space="preserve">Allí no puedo poner breakpoints en un debugger en USER en el </w:t>
      </w:r>
      <w:r w:rsidR="001B7419">
        <w:rPr>
          <w:lang w:val="es-AR"/>
        </w:rPr>
        <w:t>target, pero</w:t>
      </w:r>
      <w:r>
        <w:rPr>
          <w:lang w:val="es-AR"/>
        </w:rPr>
        <w:t xml:space="preserve"> aquí sí.</w:t>
      </w:r>
    </w:p>
    <w:p w:rsidR="00B563A0" w:rsidRDefault="009B1CC4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C256470" wp14:editId="482D3D78">
            <wp:extent cx="1476375" cy="314325"/>
            <wp:effectExtent l="0" t="0" r="9525" b="952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C4" w:rsidRDefault="009B1CC4" w:rsidP="00C52F17">
      <w:pPr>
        <w:rPr>
          <w:lang w:val="es-AR"/>
        </w:rPr>
      </w:pPr>
      <w:r>
        <w:rPr>
          <w:lang w:val="es-AR"/>
        </w:rPr>
        <w:t xml:space="preserve">Lo pongo en el Windbg, podría ponerlo en el </w:t>
      </w:r>
      <w:r w:rsidR="008D01D0">
        <w:rPr>
          <w:lang w:val="es-AR"/>
        </w:rPr>
        <w:t>IDA</w:t>
      </w:r>
      <w:r>
        <w:rPr>
          <w:lang w:val="es-AR"/>
        </w:rPr>
        <w:t xml:space="preserve"> también</w:t>
      </w:r>
      <w:r w:rsidR="004318FC">
        <w:rPr>
          <w:lang w:val="es-AR"/>
        </w:rPr>
        <w:t>, luego doy RUN.</w:t>
      </w:r>
    </w:p>
    <w:p w:rsidR="004318FC" w:rsidRDefault="004318FC" w:rsidP="00C52F17">
      <w:pPr>
        <w:rPr>
          <w:lang w:val="es-AR"/>
        </w:rPr>
      </w:pPr>
      <w:r>
        <w:rPr>
          <w:lang w:val="es-AR"/>
        </w:rPr>
        <w:t>Allí paro</w:t>
      </w:r>
      <w:r w:rsidR="00A64FB5">
        <w:rPr>
          <w:lang w:val="es-AR"/>
        </w:rPr>
        <w:t>,</w:t>
      </w:r>
      <w:r>
        <w:rPr>
          <w:lang w:val="es-AR"/>
        </w:rPr>
        <w:t xml:space="preserve"> nuestro manejador de excepciones funciono.</w:t>
      </w:r>
    </w:p>
    <w:p w:rsidR="004318FC" w:rsidRDefault="004318FC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147DC034" wp14:editId="1CFDC8BB">
            <wp:extent cx="2012479" cy="1733550"/>
            <wp:effectExtent l="0" t="0" r="698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17865" cy="17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FC" w:rsidRDefault="004318FC" w:rsidP="00C52F17">
      <w:pPr>
        <w:rPr>
          <w:lang w:val="es-AR"/>
        </w:rPr>
      </w:pPr>
      <w:r>
        <w:rPr>
          <w:lang w:val="es-AR"/>
        </w:rPr>
        <w:t>Por supuesto el código es el shellcode ya visto de Token Stealer</w:t>
      </w:r>
      <w:r w:rsidR="00176207">
        <w:rPr>
          <w:lang w:val="es-AR"/>
        </w:rPr>
        <w:t xml:space="preserve"> que</w:t>
      </w:r>
      <w:r>
        <w:rPr>
          <w:lang w:val="es-AR"/>
        </w:rPr>
        <w:t xml:space="preserve"> ya ha sido analizado en tutoriales anteriores.</w:t>
      </w:r>
    </w:p>
    <w:p w:rsidR="004318FC" w:rsidRDefault="004318FC" w:rsidP="00C52F17">
      <w:pPr>
        <w:rPr>
          <w:lang w:val="es-AR"/>
        </w:rPr>
      </w:pPr>
      <w:r>
        <w:rPr>
          <w:lang w:val="es-AR"/>
        </w:rPr>
        <w:t xml:space="preserve">El error en el </w:t>
      </w:r>
      <w:r w:rsidR="003B0B3A">
        <w:rPr>
          <w:lang w:val="es-AR"/>
        </w:rPr>
        <w:t>código</w:t>
      </w:r>
      <w:r>
        <w:rPr>
          <w:lang w:val="es-AR"/>
        </w:rPr>
        <w:t xml:space="preserve"> fuente estaba en la zona marcada después de volver de robar el token de system y guardarlo</w:t>
      </w:r>
      <w:r w:rsidR="00795D9D">
        <w:rPr>
          <w:lang w:val="es-AR"/>
        </w:rPr>
        <w:t xml:space="preserve"> para elevar</w:t>
      </w:r>
      <w:r>
        <w:rPr>
          <w:lang w:val="es-AR"/>
        </w:rPr>
        <w:t xml:space="preserve"> nuestro proceso, hay un POPAD que restaura los registros guardados al inicio con PUSHAD, y luego no es tan sencillo volver de kernel de una excepción a user sin romperse, por eso seguimos el consejo de la página original</w:t>
      </w:r>
      <w:r w:rsidR="00E6435F">
        <w:rPr>
          <w:lang w:val="es-AR"/>
        </w:rPr>
        <w:t>, usar SYSEXIT.</w:t>
      </w:r>
    </w:p>
    <w:p w:rsidR="004318FC" w:rsidRDefault="004318FC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77187923" wp14:editId="1D005267">
            <wp:extent cx="5731510" cy="1538605"/>
            <wp:effectExtent l="0" t="0" r="2540" b="444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FC" w:rsidRDefault="004318FC" w:rsidP="00C52F17">
      <w:pPr>
        <w:rPr>
          <w:lang w:val="es-AR"/>
        </w:rPr>
      </w:pPr>
      <w:r>
        <w:rPr>
          <w:lang w:val="es-AR"/>
        </w:rPr>
        <w:t>A EDX hay que mover el EIP donde volverá al retornar a USER</w:t>
      </w:r>
      <w:r w:rsidR="007E3F43">
        <w:rPr>
          <w:lang w:val="es-AR"/>
        </w:rPr>
        <w:t xml:space="preserve"> y en ECX el ESP</w:t>
      </w:r>
      <w:r>
        <w:rPr>
          <w:lang w:val="es-AR"/>
        </w:rPr>
        <w:t>, en mi caso como lo compile sin ASLR le puse</w:t>
      </w:r>
      <w:r w:rsidR="007E3F43">
        <w:rPr>
          <w:lang w:val="es-AR"/>
        </w:rPr>
        <w:t xml:space="preserve"> en EDX</w:t>
      </w:r>
      <w:r>
        <w:rPr>
          <w:lang w:val="es-AR"/>
        </w:rPr>
        <w:t xml:space="preserve"> la dirección justo debajo del call a DeviceIoControl</w:t>
      </w:r>
      <w:r w:rsidR="007E3F43">
        <w:rPr>
          <w:lang w:val="es-AR"/>
        </w:rPr>
        <w:t xml:space="preserve"> y en ESP </w:t>
      </w:r>
      <w:r w:rsidR="00290562">
        <w:rPr>
          <w:lang w:val="es-AR"/>
        </w:rPr>
        <w:t>una</w:t>
      </w:r>
      <w:r w:rsidR="007E3F43">
        <w:rPr>
          <w:lang w:val="es-AR"/>
        </w:rPr>
        <w:t xml:space="preserve"> dirección del stack principal </w:t>
      </w:r>
      <w:r w:rsidR="00290562">
        <w:rPr>
          <w:lang w:val="es-AR"/>
        </w:rPr>
        <w:t xml:space="preserve">0x12ff00 </w:t>
      </w:r>
      <w:r w:rsidR="007E3F43">
        <w:rPr>
          <w:lang w:val="es-AR"/>
        </w:rPr>
        <w:t xml:space="preserve">que no </w:t>
      </w:r>
      <w:r w:rsidR="00290562">
        <w:rPr>
          <w:lang w:val="es-AR"/>
        </w:rPr>
        <w:t xml:space="preserve">es el mismo valor </w:t>
      </w:r>
      <w:r w:rsidR="007E3F43">
        <w:rPr>
          <w:lang w:val="es-AR"/>
        </w:rPr>
        <w:t xml:space="preserve">que estaba ejecutando </w:t>
      </w:r>
      <w:r w:rsidR="001C742D">
        <w:rPr>
          <w:lang w:val="es-AR"/>
        </w:rPr>
        <w:t>antes de la llamada a DeviceIoControl</w:t>
      </w:r>
      <w:r w:rsidR="007E3F43">
        <w:rPr>
          <w:lang w:val="es-AR"/>
        </w:rPr>
        <w:t>, pero</w:t>
      </w:r>
      <w:r w:rsidR="001C742D">
        <w:rPr>
          <w:lang w:val="es-AR"/>
        </w:rPr>
        <w:t xml:space="preserve"> como</w:t>
      </w:r>
      <w:r w:rsidR="007E3F43">
        <w:rPr>
          <w:lang w:val="es-AR"/>
        </w:rPr>
        <w:t xml:space="preserve"> lo guarde</w:t>
      </w:r>
      <w:r w:rsidR="001C742D">
        <w:rPr>
          <w:lang w:val="es-AR"/>
        </w:rPr>
        <w:t xml:space="preserve"> en la sección data al valor de ESP que tenía,</w:t>
      </w:r>
      <w:r w:rsidR="007E3F43">
        <w:rPr>
          <w:lang w:val="es-AR"/>
        </w:rPr>
        <w:t xml:space="preserve"> </w:t>
      </w:r>
      <w:r w:rsidR="001C742D">
        <w:rPr>
          <w:lang w:val="es-AR"/>
        </w:rPr>
        <w:t xml:space="preserve">al volver podre </w:t>
      </w:r>
      <w:r w:rsidR="007E3F43">
        <w:rPr>
          <w:lang w:val="es-AR"/>
        </w:rPr>
        <w:t xml:space="preserve">restaurar el ESP correcto. </w:t>
      </w:r>
    </w:p>
    <w:p w:rsidR="004318FC" w:rsidRDefault="004318FC" w:rsidP="00C52F17">
      <w:pPr>
        <w:rPr>
          <w:lang w:val="es-AR"/>
        </w:rPr>
      </w:pPr>
      <w:r>
        <w:rPr>
          <w:lang w:val="es-AR"/>
        </w:rPr>
        <w:t xml:space="preserve">En el otro IDA con el análisis del módulo del exploit veo la dirección donde </w:t>
      </w:r>
      <w:r w:rsidR="00F000CF">
        <w:rPr>
          <w:lang w:val="es-AR"/>
        </w:rPr>
        <w:t>volveré</w:t>
      </w:r>
      <w:r>
        <w:rPr>
          <w:lang w:val="es-AR"/>
        </w:rPr>
        <w:t>.</w:t>
      </w:r>
    </w:p>
    <w:p w:rsidR="004318FC" w:rsidRDefault="004318FC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6AB044FE" wp14:editId="2C9195F4">
            <wp:extent cx="5731510" cy="3197225"/>
            <wp:effectExtent l="0" t="0" r="2540" b="317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C4" w:rsidRDefault="009B1CC4" w:rsidP="00C52F17">
      <w:pPr>
        <w:rPr>
          <w:lang w:val="es-AR"/>
        </w:rPr>
      </w:pPr>
    </w:p>
    <w:p w:rsidR="004318FC" w:rsidRDefault="004318FC" w:rsidP="004318FC">
      <w:pPr>
        <w:rPr>
          <w:lang w:val="es-AR"/>
        </w:rPr>
      </w:pPr>
      <w:r>
        <w:rPr>
          <w:lang w:val="es-AR"/>
        </w:rPr>
        <w:t xml:space="preserve">En el IDA actual que estoy debuggeando puedo </w:t>
      </w:r>
      <w:r w:rsidR="00F000CF">
        <w:rPr>
          <w:lang w:val="es-AR"/>
        </w:rPr>
        <w:t>ver la misma parte del código</w:t>
      </w:r>
      <w:r>
        <w:rPr>
          <w:lang w:val="es-AR"/>
        </w:rPr>
        <w:t xml:space="preserve">. </w:t>
      </w:r>
    </w:p>
    <w:p w:rsidR="004318FC" w:rsidRDefault="004318FC" w:rsidP="004318FC">
      <w:pPr>
        <w:rPr>
          <w:lang w:val="es-AR"/>
        </w:rPr>
      </w:pPr>
      <w:r>
        <w:rPr>
          <w:noProof/>
        </w:rPr>
        <w:drawing>
          <wp:inline distT="0" distB="0" distL="0" distR="0" wp14:anchorId="64D590AB" wp14:editId="488E952F">
            <wp:extent cx="5731510" cy="3303905"/>
            <wp:effectExtent l="0" t="0" r="254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FC" w:rsidRDefault="004318FC" w:rsidP="004318FC">
      <w:pPr>
        <w:rPr>
          <w:lang w:val="es-AR"/>
        </w:rPr>
      </w:pPr>
      <w:r>
        <w:rPr>
          <w:lang w:val="es-AR"/>
        </w:rPr>
        <w:t>Puedo poner un b</w:t>
      </w:r>
      <w:r w:rsidR="00E036CD">
        <w:rPr>
          <w:lang w:val="es-AR"/>
        </w:rPr>
        <w:t>reakpoint</w:t>
      </w:r>
      <w:r>
        <w:rPr>
          <w:lang w:val="es-AR"/>
        </w:rPr>
        <w:t xml:space="preserve"> </w:t>
      </w:r>
      <w:r w:rsidR="00E036CD">
        <w:rPr>
          <w:lang w:val="es-AR"/>
        </w:rPr>
        <w:t>allí</w:t>
      </w:r>
      <w:r>
        <w:rPr>
          <w:lang w:val="es-AR"/>
        </w:rPr>
        <w:t>.</w:t>
      </w:r>
    </w:p>
    <w:p w:rsidR="004318FC" w:rsidRDefault="004318FC" w:rsidP="004318FC">
      <w:pPr>
        <w:rPr>
          <w:lang w:val="es-AR"/>
        </w:rPr>
      </w:pPr>
      <w:r>
        <w:rPr>
          <w:noProof/>
        </w:rPr>
        <w:drawing>
          <wp:inline distT="0" distB="0" distL="0" distR="0" wp14:anchorId="11D88F03" wp14:editId="40211B4C">
            <wp:extent cx="1838325" cy="590550"/>
            <wp:effectExtent l="0" t="0" r="952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DC" w:rsidRDefault="00F466DC" w:rsidP="00C52F17">
      <w:pPr>
        <w:rPr>
          <w:lang w:val="es-AR"/>
        </w:rPr>
      </w:pPr>
      <w:r>
        <w:rPr>
          <w:lang w:val="es-AR"/>
        </w:rPr>
        <w:t>Borro los breakpoints anteriores</w:t>
      </w:r>
    </w:p>
    <w:p w:rsidR="00F466DC" w:rsidRDefault="00F466DC" w:rsidP="00C52F1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CC37F41" wp14:editId="4BB267D9">
            <wp:extent cx="3190875" cy="1571625"/>
            <wp:effectExtent l="0" t="0" r="9525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FC" w:rsidRDefault="00F466DC" w:rsidP="00C52F17">
      <w:pPr>
        <w:rPr>
          <w:lang w:val="es-AR"/>
        </w:rPr>
      </w:pPr>
      <w:r>
        <w:rPr>
          <w:lang w:val="es-AR"/>
        </w:rPr>
        <w:t>Doy RUN</w:t>
      </w:r>
    </w:p>
    <w:p w:rsidR="00F466DC" w:rsidRDefault="004233C8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46DB649B" wp14:editId="5320E01F">
            <wp:extent cx="4159250" cy="2024789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62562" cy="202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C8" w:rsidRDefault="004233C8" w:rsidP="00C52F17">
      <w:pPr>
        <w:rPr>
          <w:lang w:val="es-AR"/>
        </w:rPr>
      </w:pPr>
      <w:r>
        <w:rPr>
          <w:lang w:val="es-AR"/>
        </w:rPr>
        <w:t>Veo que volví a USER con EIP y ESP que yo había seteado antes del SYSEXIT.</w:t>
      </w:r>
    </w:p>
    <w:p w:rsidR="004233C8" w:rsidRDefault="004233C8" w:rsidP="00C52F17">
      <w:pPr>
        <w:rPr>
          <w:lang w:val="es-AR"/>
        </w:rPr>
      </w:pPr>
      <w:r>
        <w:rPr>
          <w:lang w:val="es-AR"/>
        </w:rPr>
        <w:t>Ahí restaure el ESP</w:t>
      </w:r>
      <w:r w:rsidR="00E036CD">
        <w:rPr>
          <w:lang w:val="es-AR"/>
        </w:rPr>
        <w:t xml:space="preserve"> leyéndolo de donde lo había guardado en la sección data 0x4212b0.</w:t>
      </w:r>
    </w:p>
    <w:p w:rsidR="004233C8" w:rsidRDefault="004233C8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150C1750" wp14:editId="1DEFD650">
            <wp:extent cx="6830743" cy="3022600"/>
            <wp:effectExtent l="0" t="0" r="8255" b="635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32159" cy="302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C8" w:rsidRDefault="004233C8" w:rsidP="00C52F17">
      <w:pPr>
        <w:rPr>
          <w:lang w:val="es-AR"/>
        </w:rPr>
      </w:pPr>
      <w:r>
        <w:rPr>
          <w:lang w:val="es-AR"/>
        </w:rPr>
        <w:t>Ahora ejecutare la calculadora o el código que quiera como system aquí</w:t>
      </w:r>
      <w:r w:rsidR="00FB67C9">
        <w:rPr>
          <w:lang w:val="es-AR"/>
        </w:rPr>
        <w:t xml:space="preserve">, podría por ejemplo inyectar código en algún proceso SYSTEM </w:t>
      </w:r>
      <w:r>
        <w:rPr>
          <w:lang w:val="es-AR"/>
        </w:rPr>
        <w:t>y saldré.</w:t>
      </w:r>
    </w:p>
    <w:p w:rsidR="004233C8" w:rsidRDefault="004233C8" w:rsidP="00C52F17">
      <w:pPr>
        <w:rPr>
          <w:lang w:val="es-AR"/>
        </w:rPr>
      </w:pPr>
      <w:r>
        <w:rPr>
          <w:lang w:val="es-AR"/>
        </w:rPr>
        <w:lastRenderedPageBreak/>
        <w:t xml:space="preserve"> </w:t>
      </w:r>
      <w:r w:rsidR="00DF4084">
        <w:rPr>
          <w:noProof/>
        </w:rPr>
        <w:drawing>
          <wp:inline distT="0" distB="0" distL="0" distR="0" wp14:anchorId="0F5E6EA6" wp14:editId="4F1F0DED">
            <wp:extent cx="3114675" cy="1504950"/>
            <wp:effectExtent l="0" t="0" r="952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084" w:rsidRDefault="00DF4084" w:rsidP="00C52F17">
      <w:pPr>
        <w:rPr>
          <w:lang w:val="es-AR"/>
        </w:rPr>
      </w:pPr>
      <w:r>
        <w:rPr>
          <w:lang w:val="es-AR"/>
        </w:rPr>
        <w:t>Quito todos los breakpoints y doy RUN</w:t>
      </w:r>
    </w:p>
    <w:p w:rsidR="00DF4084" w:rsidRDefault="00DF4084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240DE540" wp14:editId="3216E81E">
            <wp:extent cx="1047750" cy="51435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084" w:rsidRDefault="00376D8B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0C8FD4D4" wp14:editId="00F15AE0">
            <wp:extent cx="5731510" cy="3251835"/>
            <wp:effectExtent l="0" t="0" r="2540" b="571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D8B" w:rsidRDefault="00376D8B" w:rsidP="00C52F17">
      <w:pPr>
        <w:rPr>
          <w:lang w:val="es-AR"/>
        </w:rPr>
      </w:pPr>
      <w:r>
        <w:rPr>
          <w:lang w:val="es-AR"/>
        </w:rPr>
        <w:t>Veamos que usuario es el owner.</w:t>
      </w:r>
    </w:p>
    <w:p w:rsidR="00376D8B" w:rsidRDefault="00376D8B" w:rsidP="00C52F17">
      <w:pPr>
        <w:rPr>
          <w:lang w:val="es-AR"/>
        </w:rPr>
      </w:pPr>
      <w:r>
        <w:rPr>
          <w:noProof/>
        </w:rPr>
        <w:drawing>
          <wp:inline distT="0" distB="0" distL="0" distR="0" wp14:anchorId="6B683C40" wp14:editId="1E631620">
            <wp:extent cx="5731510" cy="2310130"/>
            <wp:effectExtent l="0" t="0" r="254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D8B" w:rsidRDefault="00376D8B" w:rsidP="00C52F17">
      <w:pPr>
        <w:rPr>
          <w:lang w:val="es-AR"/>
        </w:rPr>
      </w:pPr>
      <w:r>
        <w:rPr>
          <w:lang w:val="es-AR"/>
        </w:rPr>
        <w:lastRenderedPageBreak/>
        <w:t xml:space="preserve">Listo ya </w:t>
      </w:r>
      <w:r w:rsidR="00735CFC">
        <w:rPr>
          <w:lang w:val="es-AR"/>
        </w:rPr>
        <w:t>terminé,</w:t>
      </w:r>
      <w:r>
        <w:rPr>
          <w:lang w:val="es-AR"/>
        </w:rPr>
        <w:t xml:space="preserve"> pude elevar privilegios a SYSTEM.</w:t>
      </w:r>
    </w:p>
    <w:p w:rsidR="00376D8B" w:rsidRDefault="00D33338" w:rsidP="00C52F17">
      <w:pPr>
        <w:rPr>
          <w:lang w:val="es-AR"/>
        </w:rPr>
      </w:pPr>
      <w:r>
        <w:rPr>
          <w:lang w:val="es-AR"/>
        </w:rPr>
        <w:t xml:space="preserve">Adjunto un zip con el </w:t>
      </w:r>
      <w:r w:rsidR="00735CFC">
        <w:rPr>
          <w:lang w:val="es-AR"/>
        </w:rPr>
        <w:t>código</w:t>
      </w:r>
      <w:r>
        <w:rPr>
          <w:lang w:val="es-AR"/>
        </w:rPr>
        <w:t xml:space="preserve"> fuente modificado y el ejecutable compilado, </w:t>
      </w:r>
      <w:r w:rsidR="00735CFC">
        <w:rPr>
          <w:lang w:val="es-AR"/>
        </w:rPr>
        <w:t>recuerden que si lo compilan por ustedes mismos deben hacerlo sin DEP sin SAFE SEH y sin ASLR y que corre en windows 7 32 bits</w:t>
      </w:r>
      <w:r w:rsidR="00FC029C">
        <w:rPr>
          <w:lang w:val="es-AR"/>
        </w:rPr>
        <w:t xml:space="preserve"> y ajustar si le agregan código el valor de retorno o sea EIP y ESP antes del SYSEXIT sino se romperá al volver.</w:t>
      </w:r>
    </w:p>
    <w:p w:rsidR="00FC029C" w:rsidRDefault="00FC029C" w:rsidP="00C52F17">
      <w:pPr>
        <w:rPr>
          <w:lang w:val="es-AR"/>
        </w:rPr>
      </w:pPr>
    </w:p>
    <w:p w:rsidR="00FC029C" w:rsidRDefault="00FC029C" w:rsidP="00C52F17">
      <w:pPr>
        <w:rPr>
          <w:lang w:val="es-AR"/>
        </w:rPr>
      </w:pPr>
      <w:r>
        <w:rPr>
          <w:lang w:val="es-AR"/>
        </w:rPr>
        <w:t>Nos vemos en la parte 68</w:t>
      </w:r>
    </w:p>
    <w:p w:rsidR="00FC029C" w:rsidRDefault="00FC029C" w:rsidP="00C52F17">
      <w:pPr>
        <w:rPr>
          <w:lang w:val="es-AR"/>
        </w:rPr>
      </w:pPr>
      <w:r>
        <w:rPr>
          <w:lang w:val="es-AR"/>
        </w:rPr>
        <w:t>Un abrazo</w:t>
      </w:r>
    </w:p>
    <w:p w:rsidR="00FC029C" w:rsidRDefault="00FC029C" w:rsidP="00C52F17">
      <w:pPr>
        <w:rPr>
          <w:lang w:val="es-AR"/>
        </w:rPr>
      </w:pPr>
      <w:r>
        <w:rPr>
          <w:lang w:val="es-AR"/>
        </w:rPr>
        <w:t>Ricardo Narvaja</w:t>
      </w:r>
    </w:p>
    <w:p w:rsidR="00735CFC" w:rsidRDefault="00735CFC" w:rsidP="00C52F17">
      <w:pPr>
        <w:rPr>
          <w:lang w:val="es-AR"/>
        </w:rPr>
      </w:pPr>
    </w:p>
    <w:p w:rsidR="00F466DC" w:rsidRDefault="00F466DC" w:rsidP="00C52F17">
      <w:pPr>
        <w:rPr>
          <w:lang w:val="es-AR"/>
        </w:rPr>
      </w:pPr>
    </w:p>
    <w:p w:rsidR="00B563A0" w:rsidRDefault="00B563A0" w:rsidP="00C52F17">
      <w:pPr>
        <w:rPr>
          <w:lang w:val="es-AR"/>
        </w:rPr>
      </w:pPr>
    </w:p>
    <w:p w:rsidR="00305A00" w:rsidRDefault="00305A00" w:rsidP="00C52F17">
      <w:pPr>
        <w:rPr>
          <w:lang w:val="es-AR"/>
        </w:rPr>
      </w:pPr>
    </w:p>
    <w:p w:rsidR="00305A00" w:rsidRPr="00090CF8" w:rsidRDefault="00305A00" w:rsidP="00C52F17">
      <w:pPr>
        <w:rPr>
          <w:lang w:val="es-AR"/>
        </w:rPr>
      </w:pPr>
    </w:p>
    <w:sectPr w:rsidR="00305A00" w:rsidRPr="00090CF8" w:rsidSect="00F51751">
      <w:footerReference w:type="default" r:id="rId159"/>
      <w:pgSz w:w="11906" w:h="16838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41F8F" w:rsidRDefault="00541F8F">
      <w:pPr>
        <w:spacing w:after="0" w:line="240" w:lineRule="auto"/>
      </w:pPr>
      <w:r>
        <w:separator/>
      </w:r>
    </w:p>
  </w:endnote>
  <w:endnote w:type="continuationSeparator" w:id="0">
    <w:p w:rsidR="00541F8F" w:rsidRDefault="00541F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796497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33338" w:rsidRDefault="00D3333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41F8F" w:rsidRDefault="00541F8F">
      <w:pPr>
        <w:spacing w:after="0" w:line="240" w:lineRule="auto"/>
      </w:pPr>
      <w:r>
        <w:separator/>
      </w:r>
    </w:p>
  </w:footnote>
  <w:footnote w:type="continuationSeparator" w:id="0">
    <w:p w:rsidR="00541F8F" w:rsidRDefault="00541F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0A2157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0E8AC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9A6857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4509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B6ADD4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17C44F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67864D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442E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D982D2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A08911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69A52F2"/>
    <w:multiLevelType w:val="multilevel"/>
    <w:tmpl w:val="56F2101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color w:val="4F81BD" w:themeColor="accent1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color w:val="4F81BD" w:themeColor="accent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4F81BD" w:themeColor="accent1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color w:val="4F81BD" w:themeColor="accent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color w:val="4F81BD" w:themeColor="accent1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color w:val="4F81BD" w:themeColor="accent1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color w:val="4F81BD" w:themeColor="accent1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4F81BD" w:themeColor="accent1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color w:val="4F81BD" w:themeColor="accent1"/>
      </w:rPr>
    </w:lvl>
  </w:abstractNum>
  <w:abstractNum w:abstractNumId="11" w15:restartNumberingAfterBreak="0">
    <w:nsid w:val="4CFA5C3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B2264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6C3D40A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51F6C5A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2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0"/>
  </w:num>
  <w:num w:numId="10">
    <w:abstractNumId w:val="10"/>
  </w:num>
  <w:num w:numId="11">
    <w:abstractNumId w:val="10"/>
  </w:num>
  <w:num w:numId="12">
    <w:abstractNumId w:val="10"/>
  </w:num>
  <w:num w:numId="13">
    <w:abstractNumId w:val="14"/>
  </w:num>
  <w:num w:numId="14">
    <w:abstractNumId w:val="13"/>
  </w:num>
  <w:num w:numId="15">
    <w:abstractNumId w:val="15"/>
  </w:num>
  <w:num w:numId="16">
    <w:abstractNumId w:val="11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8"/>
  </w:num>
  <w:num w:numId="23">
    <w:abstractNumId w:val="3"/>
  </w:num>
  <w:num w:numId="24">
    <w:abstractNumId w:val="2"/>
  </w:num>
  <w:num w:numId="25">
    <w:abstractNumId w:val="1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F17"/>
    <w:rsid w:val="00016186"/>
    <w:rsid w:val="00016260"/>
    <w:rsid w:val="00022597"/>
    <w:rsid w:val="00030C7C"/>
    <w:rsid w:val="00033D48"/>
    <w:rsid w:val="00034FBC"/>
    <w:rsid w:val="00044C4E"/>
    <w:rsid w:val="00054D4F"/>
    <w:rsid w:val="00081AD5"/>
    <w:rsid w:val="00085907"/>
    <w:rsid w:val="000875F1"/>
    <w:rsid w:val="00090CF8"/>
    <w:rsid w:val="000A0F9B"/>
    <w:rsid w:val="000A14D9"/>
    <w:rsid w:val="000A48E9"/>
    <w:rsid w:val="000A5643"/>
    <w:rsid w:val="000A582D"/>
    <w:rsid w:val="000C2BD0"/>
    <w:rsid w:val="000C62DA"/>
    <w:rsid w:val="000D0610"/>
    <w:rsid w:val="000D30B9"/>
    <w:rsid w:val="000D38C6"/>
    <w:rsid w:val="000F6B07"/>
    <w:rsid w:val="001027B1"/>
    <w:rsid w:val="001045E7"/>
    <w:rsid w:val="00105953"/>
    <w:rsid w:val="001147A6"/>
    <w:rsid w:val="00122A49"/>
    <w:rsid w:val="00123E1E"/>
    <w:rsid w:val="0012434E"/>
    <w:rsid w:val="0013591F"/>
    <w:rsid w:val="00150B7C"/>
    <w:rsid w:val="00156D0D"/>
    <w:rsid w:val="00161E94"/>
    <w:rsid w:val="0017107C"/>
    <w:rsid w:val="00176207"/>
    <w:rsid w:val="0019496C"/>
    <w:rsid w:val="00195DF6"/>
    <w:rsid w:val="001A2DF7"/>
    <w:rsid w:val="001B15CA"/>
    <w:rsid w:val="001B7419"/>
    <w:rsid w:val="001C742D"/>
    <w:rsid w:val="001D20B0"/>
    <w:rsid w:val="001D5EEB"/>
    <w:rsid w:val="001E31EE"/>
    <w:rsid w:val="001E3EA8"/>
    <w:rsid w:val="001E7B55"/>
    <w:rsid w:val="001F6050"/>
    <w:rsid w:val="00200677"/>
    <w:rsid w:val="00216BF8"/>
    <w:rsid w:val="002173E4"/>
    <w:rsid w:val="00220982"/>
    <w:rsid w:val="00226B0F"/>
    <w:rsid w:val="00227B72"/>
    <w:rsid w:val="00233697"/>
    <w:rsid w:val="0023619A"/>
    <w:rsid w:val="002409AA"/>
    <w:rsid w:val="00241E99"/>
    <w:rsid w:val="00242A51"/>
    <w:rsid w:val="00242FC4"/>
    <w:rsid w:val="0024640E"/>
    <w:rsid w:val="0026450F"/>
    <w:rsid w:val="00275BD9"/>
    <w:rsid w:val="00282C15"/>
    <w:rsid w:val="00283F00"/>
    <w:rsid w:val="00285221"/>
    <w:rsid w:val="00290562"/>
    <w:rsid w:val="0029516B"/>
    <w:rsid w:val="002C1B16"/>
    <w:rsid w:val="002C43DC"/>
    <w:rsid w:val="002D69EC"/>
    <w:rsid w:val="002E0C62"/>
    <w:rsid w:val="002E46A3"/>
    <w:rsid w:val="002E4971"/>
    <w:rsid w:val="002E6152"/>
    <w:rsid w:val="002F564E"/>
    <w:rsid w:val="00305A00"/>
    <w:rsid w:val="003112B4"/>
    <w:rsid w:val="0031492F"/>
    <w:rsid w:val="00314C43"/>
    <w:rsid w:val="0032407B"/>
    <w:rsid w:val="0032574F"/>
    <w:rsid w:val="00325B34"/>
    <w:rsid w:val="00340764"/>
    <w:rsid w:val="00353080"/>
    <w:rsid w:val="00362F07"/>
    <w:rsid w:val="00363C5A"/>
    <w:rsid w:val="0037394A"/>
    <w:rsid w:val="00376D8B"/>
    <w:rsid w:val="003845ED"/>
    <w:rsid w:val="00386467"/>
    <w:rsid w:val="00387A43"/>
    <w:rsid w:val="003B0B3A"/>
    <w:rsid w:val="003B3F58"/>
    <w:rsid w:val="003B6F79"/>
    <w:rsid w:val="003C5AD2"/>
    <w:rsid w:val="003E4752"/>
    <w:rsid w:val="003F0BDD"/>
    <w:rsid w:val="003F3729"/>
    <w:rsid w:val="004038E6"/>
    <w:rsid w:val="00403A77"/>
    <w:rsid w:val="00403C69"/>
    <w:rsid w:val="004056D8"/>
    <w:rsid w:val="004069E9"/>
    <w:rsid w:val="00411ED4"/>
    <w:rsid w:val="004233C8"/>
    <w:rsid w:val="00423E05"/>
    <w:rsid w:val="00426DD7"/>
    <w:rsid w:val="004318FC"/>
    <w:rsid w:val="00432FBE"/>
    <w:rsid w:val="00435C32"/>
    <w:rsid w:val="00444B92"/>
    <w:rsid w:val="00454CD3"/>
    <w:rsid w:val="00485C26"/>
    <w:rsid w:val="004870CA"/>
    <w:rsid w:val="004873DE"/>
    <w:rsid w:val="004C1DDD"/>
    <w:rsid w:val="004C41A1"/>
    <w:rsid w:val="004C61E8"/>
    <w:rsid w:val="004C7223"/>
    <w:rsid w:val="004D6763"/>
    <w:rsid w:val="004E0BAD"/>
    <w:rsid w:val="004E398A"/>
    <w:rsid w:val="004E4A26"/>
    <w:rsid w:val="004E5C4A"/>
    <w:rsid w:val="004F4A0D"/>
    <w:rsid w:val="004F7E99"/>
    <w:rsid w:val="00512458"/>
    <w:rsid w:val="00512E2A"/>
    <w:rsid w:val="00513C8B"/>
    <w:rsid w:val="00533958"/>
    <w:rsid w:val="00541F8F"/>
    <w:rsid w:val="00544DC5"/>
    <w:rsid w:val="005527F3"/>
    <w:rsid w:val="005539D3"/>
    <w:rsid w:val="00561E87"/>
    <w:rsid w:val="0057297F"/>
    <w:rsid w:val="00582885"/>
    <w:rsid w:val="005A4C48"/>
    <w:rsid w:val="005B4A48"/>
    <w:rsid w:val="005B59C5"/>
    <w:rsid w:val="005C484E"/>
    <w:rsid w:val="005D6E03"/>
    <w:rsid w:val="005E25C5"/>
    <w:rsid w:val="005E2A3B"/>
    <w:rsid w:val="005F47AE"/>
    <w:rsid w:val="005F6ED2"/>
    <w:rsid w:val="006018A4"/>
    <w:rsid w:val="00603DBF"/>
    <w:rsid w:val="00607E4A"/>
    <w:rsid w:val="00610906"/>
    <w:rsid w:val="00613659"/>
    <w:rsid w:val="006363BB"/>
    <w:rsid w:val="00642821"/>
    <w:rsid w:val="0064619C"/>
    <w:rsid w:val="0064791D"/>
    <w:rsid w:val="00652825"/>
    <w:rsid w:val="00654600"/>
    <w:rsid w:val="0065525C"/>
    <w:rsid w:val="0066342C"/>
    <w:rsid w:val="00680CC5"/>
    <w:rsid w:val="00684A16"/>
    <w:rsid w:val="00690945"/>
    <w:rsid w:val="006A6DFD"/>
    <w:rsid w:val="006B6FE1"/>
    <w:rsid w:val="006E4D5C"/>
    <w:rsid w:val="006F291B"/>
    <w:rsid w:val="00704C27"/>
    <w:rsid w:val="00706139"/>
    <w:rsid w:val="00711DA6"/>
    <w:rsid w:val="00716AC0"/>
    <w:rsid w:val="0072324E"/>
    <w:rsid w:val="007233EA"/>
    <w:rsid w:val="00725EE7"/>
    <w:rsid w:val="00726C27"/>
    <w:rsid w:val="007275A9"/>
    <w:rsid w:val="00735CFC"/>
    <w:rsid w:val="00746050"/>
    <w:rsid w:val="00753BC8"/>
    <w:rsid w:val="0075482D"/>
    <w:rsid w:val="00756F09"/>
    <w:rsid w:val="007636B1"/>
    <w:rsid w:val="0076786F"/>
    <w:rsid w:val="00771F16"/>
    <w:rsid w:val="00773A2F"/>
    <w:rsid w:val="0077400C"/>
    <w:rsid w:val="00774484"/>
    <w:rsid w:val="00780662"/>
    <w:rsid w:val="0078294C"/>
    <w:rsid w:val="00795D9D"/>
    <w:rsid w:val="007B1238"/>
    <w:rsid w:val="007C6815"/>
    <w:rsid w:val="007C6A5E"/>
    <w:rsid w:val="007D2661"/>
    <w:rsid w:val="007E2E62"/>
    <w:rsid w:val="007E3562"/>
    <w:rsid w:val="007E3F43"/>
    <w:rsid w:val="00827CB6"/>
    <w:rsid w:val="00834581"/>
    <w:rsid w:val="008405B1"/>
    <w:rsid w:val="00843C82"/>
    <w:rsid w:val="00855808"/>
    <w:rsid w:val="00860CFE"/>
    <w:rsid w:val="00862298"/>
    <w:rsid w:val="0089471F"/>
    <w:rsid w:val="00894F34"/>
    <w:rsid w:val="008B6008"/>
    <w:rsid w:val="008D01D0"/>
    <w:rsid w:val="008E22F7"/>
    <w:rsid w:val="008E51AA"/>
    <w:rsid w:val="008E5547"/>
    <w:rsid w:val="008E7B60"/>
    <w:rsid w:val="009123CA"/>
    <w:rsid w:val="00931A54"/>
    <w:rsid w:val="00931AB4"/>
    <w:rsid w:val="0094605B"/>
    <w:rsid w:val="00964908"/>
    <w:rsid w:val="00967EDC"/>
    <w:rsid w:val="0097124E"/>
    <w:rsid w:val="0097159D"/>
    <w:rsid w:val="00971DEC"/>
    <w:rsid w:val="00987064"/>
    <w:rsid w:val="009A0712"/>
    <w:rsid w:val="009A18B4"/>
    <w:rsid w:val="009A2B42"/>
    <w:rsid w:val="009B1CC4"/>
    <w:rsid w:val="009B2411"/>
    <w:rsid w:val="009B6515"/>
    <w:rsid w:val="009B7506"/>
    <w:rsid w:val="009C1898"/>
    <w:rsid w:val="009D44FE"/>
    <w:rsid w:val="009E61D6"/>
    <w:rsid w:val="009F07E0"/>
    <w:rsid w:val="009F6E76"/>
    <w:rsid w:val="00A021A8"/>
    <w:rsid w:val="00A03B4A"/>
    <w:rsid w:val="00A06312"/>
    <w:rsid w:val="00A12756"/>
    <w:rsid w:val="00A21D65"/>
    <w:rsid w:val="00A2334F"/>
    <w:rsid w:val="00A25473"/>
    <w:rsid w:val="00A31694"/>
    <w:rsid w:val="00A44C21"/>
    <w:rsid w:val="00A509A5"/>
    <w:rsid w:val="00A50E20"/>
    <w:rsid w:val="00A61BAD"/>
    <w:rsid w:val="00A64FB5"/>
    <w:rsid w:val="00A73776"/>
    <w:rsid w:val="00A86FD1"/>
    <w:rsid w:val="00A952C2"/>
    <w:rsid w:val="00AA14EB"/>
    <w:rsid w:val="00AA3EDB"/>
    <w:rsid w:val="00AA481D"/>
    <w:rsid w:val="00AA57B5"/>
    <w:rsid w:val="00AB0B70"/>
    <w:rsid w:val="00AB29D1"/>
    <w:rsid w:val="00AC4455"/>
    <w:rsid w:val="00AD6188"/>
    <w:rsid w:val="00AE1A99"/>
    <w:rsid w:val="00AE7EA1"/>
    <w:rsid w:val="00AF6EA6"/>
    <w:rsid w:val="00AF7B57"/>
    <w:rsid w:val="00B0411C"/>
    <w:rsid w:val="00B10DD7"/>
    <w:rsid w:val="00B20E0A"/>
    <w:rsid w:val="00B30E44"/>
    <w:rsid w:val="00B40287"/>
    <w:rsid w:val="00B4778D"/>
    <w:rsid w:val="00B5174E"/>
    <w:rsid w:val="00B563A0"/>
    <w:rsid w:val="00B57BCF"/>
    <w:rsid w:val="00B57DFB"/>
    <w:rsid w:val="00B61FE7"/>
    <w:rsid w:val="00B64B70"/>
    <w:rsid w:val="00B66857"/>
    <w:rsid w:val="00B757DC"/>
    <w:rsid w:val="00B8742D"/>
    <w:rsid w:val="00BA1568"/>
    <w:rsid w:val="00BA3B94"/>
    <w:rsid w:val="00BB237D"/>
    <w:rsid w:val="00BB3DFC"/>
    <w:rsid w:val="00BC21D9"/>
    <w:rsid w:val="00BD03CD"/>
    <w:rsid w:val="00BD6D9F"/>
    <w:rsid w:val="00BE474E"/>
    <w:rsid w:val="00BF12F4"/>
    <w:rsid w:val="00BF5D9F"/>
    <w:rsid w:val="00C045DA"/>
    <w:rsid w:val="00C06310"/>
    <w:rsid w:val="00C07BE9"/>
    <w:rsid w:val="00C12D0F"/>
    <w:rsid w:val="00C12FE7"/>
    <w:rsid w:val="00C24066"/>
    <w:rsid w:val="00C24D2D"/>
    <w:rsid w:val="00C451D9"/>
    <w:rsid w:val="00C5076C"/>
    <w:rsid w:val="00C52963"/>
    <w:rsid w:val="00C52F17"/>
    <w:rsid w:val="00C605F1"/>
    <w:rsid w:val="00C75E73"/>
    <w:rsid w:val="00C91B40"/>
    <w:rsid w:val="00C91CB6"/>
    <w:rsid w:val="00CA2658"/>
    <w:rsid w:val="00CB1FA1"/>
    <w:rsid w:val="00CB29EF"/>
    <w:rsid w:val="00CC48CF"/>
    <w:rsid w:val="00CC645C"/>
    <w:rsid w:val="00D143B7"/>
    <w:rsid w:val="00D209D9"/>
    <w:rsid w:val="00D3039A"/>
    <w:rsid w:val="00D33338"/>
    <w:rsid w:val="00D3604B"/>
    <w:rsid w:val="00D413C1"/>
    <w:rsid w:val="00D43ED4"/>
    <w:rsid w:val="00D47762"/>
    <w:rsid w:val="00D51D59"/>
    <w:rsid w:val="00D56B7A"/>
    <w:rsid w:val="00D707DF"/>
    <w:rsid w:val="00D8406C"/>
    <w:rsid w:val="00D92210"/>
    <w:rsid w:val="00D92380"/>
    <w:rsid w:val="00D93FF0"/>
    <w:rsid w:val="00D96CED"/>
    <w:rsid w:val="00DA0D67"/>
    <w:rsid w:val="00DA1B32"/>
    <w:rsid w:val="00DA3547"/>
    <w:rsid w:val="00DB6C53"/>
    <w:rsid w:val="00DC2282"/>
    <w:rsid w:val="00DE53C9"/>
    <w:rsid w:val="00DE6960"/>
    <w:rsid w:val="00DE756D"/>
    <w:rsid w:val="00DE781F"/>
    <w:rsid w:val="00DF2AE4"/>
    <w:rsid w:val="00DF4084"/>
    <w:rsid w:val="00DF7D9B"/>
    <w:rsid w:val="00E036CD"/>
    <w:rsid w:val="00E0706D"/>
    <w:rsid w:val="00E21A3A"/>
    <w:rsid w:val="00E226F8"/>
    <w:rsid w:val="00E51374"/>
    <w:rsid w:val="00E57E4D"/>
    <w:rsid w:val="00E6435F"/>
    <w:rsid w:val="00E67986"/>
    <w:rsid w:val="00E74C10"/>
    <w:rsid w:val="00E75130"/>
    <w:rsid w:val="00E818A3"/>
    <w:rsid w:val="00E85252"/>
    <w:rsid w:val="00E93AE4"/>
    <w:rsid w:val="00E93C0B"/>
    <w:rsid w:val="00E953C8"/>
    <w:rsid w:val="00E96404"/>
    <w:rsid w:val="00EA129D"/>
    <w:rsid w:val="00EB4428"/>
    <w:rsid w:val="00EB5957"/>
    <w:rsid w:val="00EB76C2"/>
    <w:rsid w:val="00EC45EF"/>
    <w:rsid w:val="00ED2B3B"/>
    <w:rsid w:val="00F000CF"/>
    <w:rsid w:val="00F01087"/>
    <w:rsid w:val="00F10E90"/>
    <w:rsid w:val="00F122DF"/>
    <w:rsid w:val="00F231EC"/>
    <w:rsid w:val="00F2355A"/>
    <w:rsid w:val="00F25E18"/>
    <w:rsid w:val="00F37A66"/>
    <w:rsid w:val="00F417EE"/>
    <w:rsid w:val="00F466DC"/>
    <w:rsid w:val="00F5025E"/>
    <w:rsid w:val="00F51751"/>
    <w:rsid w:val="00F65232"/>
    <w:rsid w:val="00F71E92"/>
    <w:rsid w:val="00F76A03"/>
    <w:rsid w:val="00F80BFA"/>
    <w:rsid w:val="00F83840"/>
    <w:rsid w:val="00F8789B"/>
    <w:rsid w:val="00F91453"/>
    <w:rsid w:val="00F93346"/>
    <w:rsid w:val="00F93F3D"/>
    <w:rsid w:val="00F9577D"/>
    <w:rsid w:val="00FA1112"/>
    <w:rsid w:val="00FA4EF9"/>
    <w:rsid w:val="00FA5113"/>
    <w:rsid w:val="00FB037B"/>
    <w:rsid w:val="00FB468C"/>
    <w:rsid w:val="00FB67C9"/>
    <w:rsid w:val="00FC029C"/>
    <w:rsid w:val="00FC21D7"/>
    <w:rsid w:val="00FC7C51"/>
    <w:rsid w:val="00FD1437"/>
    <w:rsid w:val="00FD3A56"/>
    <w:rsid w:val="00FD7BF2"/>
    <w:rsid w:val="00FE45CE"/>
    <w:rsid w:val="00FE7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321519"/>
  <w15:chartTrackingRefBased/>
  <w15:docId w15:val="{A7E6D4AE-F68E-4A07-B54E-2343AB814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62298"/>
  </w:style>
  <w:style w:type="paragraph" w:styleId="Heading1">
    <w:name w:val="heading 1"/>
    <w:basedOn w:val="Normal"/>
    <w:next w:val="Normal"/>
    <w:link w:val="Heading1Char"/>
    <w:uiPriority w:val="9"/>
    <w:qFormat/>
    <w:rsid w:val="00862298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29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229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229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229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229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229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229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229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2298"/>
    <w:rPr>
      <w:rFonts w:asciiTheme="majorHAnsi" w:eastAsiaTheme="majorEastAsia" w:hAnsiTheme="majorHAnsi" w:cstheme="majorBidi"/>
      <w:color w:val="E36C0A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62298"/>
    <w:rPr>
      <w:rFonts w:asciiTheme="majorHAnsi" w:eastAsiaTheme="majorEastAsia" w:hAnsiTheme="majorHAnsi" w:cstheme="majorBidi"/>
      <w:color w:val="E36C0A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2298"/>
    <w:rPr>
      <w:rFonts w:asciiTheme="majorHAnsi" w:eastAsiaTheme="majorEastAsia" w:hAnsiTheme="majorHAnsi" w:cstheme="majorBidi"/>
      <w:color w:val="E36C0A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2298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2298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2298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2298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2298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2298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6229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862298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229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862298"/>
    <w:rPr>
      <w:rFonts w:asciiTheme="majorHAnsi" w:eastAsiaTheme="majorEastAsia" w:hAnsiTheme="majorHAnsi" w:cstheme="majorBidi"/>
      <w:sz w:val="30"/>
      <w:szCs w:val="30"/>
    </w:rPr>
  </w:style>
  <w:style w:type="character" w:styleId="IntenseEmphasis">
    <w:name w:val="Intense Emphasis"/>
    <w:basedOn w:val="DefaultParagraphFont"/>
    <w:uiPriority w:val="21"/>
    <w:qFormat/>
    <w:rsid w:val="00862298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2298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2298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862298"/>
    <w:rPr>
      <w:b/>
      <w:bCs/>
      <w:smallCaps/>
      <w:color w:val="F79646" w:themeColor="accent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62298"/>
    <w:pPr>
      <w:spacing w:line="240" w:lineRule="auto"/>
    </w:pPr>
    <w:rPr>
      <w:b/>
      <w:bCs/>
      <w:smallCaps/>
      <w:color w:val="595959" w:themeColor="text1" w:themeTint="A6"/>
    </w:rPr>
  </w:style>
  <w:style w:type="paragraph" w:styleId="TOCHeading">
    <w:name w:val="TOC Heading"/>
    <w:basedOn w:val="Heading1"/>
    <w:next w:val="Normal"/>
    <w:uiPriority w:val="39"/>
    <w:unhideWhenUsed/>
    <w:qFormat/>
    <w:rsid w:val="00862298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6857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85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B6685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B6685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B6685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B6685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B6685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6685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6685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685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685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66857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6685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66857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6685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B66857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66857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6685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6685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B6685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66857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6685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B6685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B6685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B6685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B66857"/>
    <w:pPr>
      <w:spacing w:after="0" w:line="240" w:lineRule="auto"/>
    </w:pPr>
    <w:rPr>
      <w:rFonts w:ascii="Consolas" w:hAnsi="Consolas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B6685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216BF8"/>
    <w:pPr>
      <w:pBdr>
        <w:top w:val="single" w:sz="2" w:space="10" w:color="244061" w:themeColor="accent1" w:themeShade="80" w:shadow="1"/>
        <w:left w:val="single" w:sz="2" w:space="10" w:color="244061" w:themeColor="accent1" w:themeShade="80" w:shadow="1"/>
        <w:bottom w:val="single" w:sz="2" w:space="10" w:color="244061" w:themeColor="accent1" w:themeShade="80" w:shadow="1"/>
        <w:right w:val="single" w:sz="2" w:space="10" w:color="244061" w:themeColor="accent1" w:themeShade="80" w:shadow="1"/>
      </w:pBdr>
      <w:ind w:left="1152" w:right="1152"/>
    </w:pPr>
    <w:rPr>
      <w:i/>
      <w:iCs/>
      <w:color w:val="244061" w:themeColor="accent1" w:themeShade="80"/>
    </w:rPr>
  </w:style>
  <w:style w:type="character" w:styleId="FollowedHyperlink">
    <w:name w:val="FollowedHyperlink"/>
    <w:basedOn w:val="DefaultParagraphFont"/>
    <w:uiPriority w:val="99"/>
    <w:semiHidden/>
    <w:unhideWhenUsed/>
    <w:rsid w:val="00971DEC"/>
    <w:rPr>
      <w:color w:val="403152" w:themeColor="accent4" w:themeShade="80"/>
      <w:u w:val="single"/>
    </w:rPr>
  </w:style>
  <w:style w:type="character" w:styleId="Hyperlink">
    <w:name w:val="Hyperlink"/>
    <w:basedOn w:val="DefaultParagraphFont"/>
    <w:uiPriority w:val="99"/>
    <w:unhideWhenUsed/>
    <w:rsid w:val="00B66857"/>
    <w:rPr>
      <w:color w:val="31849B" w:themeColor="accent5" w:themeShade="BF"/>
      <w:u w:val="single"/>
    </w:rPr>
  </w:style>
  <w:style w:type="character" w:styleId="PlaceholderText">
    <w:name w:val="Placeholder Text"/>
    <w:basedOn w:val="DefaultParagraphFont"/>
    <w:uiPriority w:val="99"/>
    <w:semiHidden/>
    <w:rsid w:val="00B66857"/>
    <w:rPr>
      <w:color w:val="595959" w:themeColor="text1" w:themeTint="A6"/>
    </w:rPr>
  </w:style>
  <w:style w:type="paragraph" w:styleId="Header">
    <w:name w:val="header"/>
    <w:basedOn w:val="Normal"/>
    <w:link w:val="HeaderChar"/>
    <w:uiPriority w:val="99"/>
    <w:unhideWhenUsed/>
    <w:rsid w:val="008B6008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008"/>
  </w:style>
  <w:style w:type="paragraph" w:styleId="Footer">
    <w:name w:val="footer"/>
    <w:basedOn w:val="Normal"/>
    <w:link w:val="FooterChar"/>
    <w:uiPriority w:val="99"/>
    <w:unhideWhenUsed/>
    <w:rsid w:val="008B6008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008"/>
  </w:style>
  <w:style w:type="character" w:styleId="UnresolvedMention">
    <w:name w:val="Unresolved Mention"/>
    <w:basedOn w:val="DefaultParagraphFont"/>
    <w:uiPriority w:val="99"/>
    <w:semiHidden/>
    <w:unhideWhenUsed/>
    <w:rsid w:val="001147A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62298"/>
    <w:rPr>
      <w:b/>
      <w:bCs/>
    </w:rPr>
  </w:style>
  <w:style w:type="character" w:styleId="Emphasis">
    <w:name w:val="Emphasis"/>
    <w:basedOn w:val="DefaultParagraphFont"/>
    <w:uiPriority w:val="20"/>
    <w:qFormat/>
    <w:rsid w:val="00862298"/>
    <w:rPr>
      <w:i/>
      <w:iCs/>
      <w:color w:val="F79646" w:themeColor="accent6"/>
    </w:rPr>
  </w:style>
  <w:style w:type="paragraph" w:styleId="NoSpacing">
    <w:name w:val="No Spacing"/>
    <w:uiPriority w:val="1"/>
    <w:qFormat/>
    <w:rsid w:val="0086229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62298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862298"/>
    <w:rPr>
      <w:i/>
      <w:iCs/>
      <w:color w:val="262626" w:themeColor="text1" w:themeTint="D9"/>
    </w:rPr>
  </w:style>
  <w:style w:type="character" w:styleId="SubtleEmphasis">
    <w:name w:val="Subtle Emphasis"/>
    <w:basedOn w:val="DefaultParagraphFont"/>
    <w:uiPriority w:val="19"/>
    <w:qFormat/>
    <w:rsid w:val="00862298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862298"/>
    <w:rPr>
      <w:smallCaps/>
      <w:color w:val="595959" w:themeColor="text1" w:themeTint="A6"/>
    </w:rPr>
  </w:style>
  <w:style w:type="character" w:styleId="BookTitle">
    <w:name w:val="Book Title"/>
    <w:basedOn w:val="DefaultParagraphFont"/>
    <w:uiPriority w:val="33"/>
    <w:qFormat/>
    <w:rsid w:val="00862298"/>
    <w:rPr>
      <w:b/>
      <w:bCs/>
      <w:caps w:val="0"/>
      <w:smallCaps/>
      <w:spacing w:val="7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716A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16AC0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03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hyperlink" Target="https://drive.google.com/file/d/1VXwR45uvw1FtvzW2b9eNO1DLid9CIdx8/view?usp=sharing" TargetMode="External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hyperlink" Target="http://poppopret.blogspot.com/2011/07/windows-kernel-exploitation-basics-part_16.html" TargetMode="External"/><Relationship Id="rId138" Type="http://schemas.openxmlformats.org/officeDocument/2006/relationships/image" Target="media/image126.png"/><Relationship Id="rId159" Type="http://schemas.openxmlformats.org/officeDocument/2006/relationships/footer" Target="footer1.xm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160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hyperlink" Target="https://github.com/hacksysteam/HackSysExtremeVulnerableDriver/tree/master/Exploit" TargetMode="External"/><Relationship Id="rId150" Type="http://schemas.openxmlformats.org/officeDocument/2006/relationships/image" Target="media/image13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hyperlink" Target="https://github.com/hacksysteam/HackSysExtremeVulnerableDriver/releases/download/v1.20/HEVD.1.20.zip" TargetMode="External"/><Relationship Id="rId71" Type="http://schemas.openxmlformats.org/officeDocument/2006/relationships/image" Target="media/image62.png"/><Relationship Id="rId92" Type="http://schemas.openxmlformats.org/officeDocument/2006/relationships/hyperlink" Target="https://docs.microsoft.com/en-us/windows/desktop/memory/file-mapping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hyperlink" Target="http://www.osronline.com/OsrDown.cfm/osrloaderv30.zip?name=osrloaderv30.zip&amp;id=157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9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cnar\AppData\Roaming\Microsoft\Templates\Dise&#241;o%20Especificaciones%20(en%20blanco).dotx" TargetMode="External"/></Relationships>
</file>

<file path=word/theme/theme1.xml><?xml version="1.0" encoding="utf-8"?>
<a:theme xmlns:a="http://schemas.openxmlformats.org/drawingml/2006/main" name="Theme1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Diseño Especificaciones (en blanco).dotx</Template>
  <TotalTime>2809</TotalTime>
  <Pages>65</Pages>
  <Words>4764</Words>
  <Characters>27161</Characters>
  <Application>Microsoft Office Word</Application>
  <DocSecurity>0</DocSecurity>
  <Lines>226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ricnar</dc:creator>
  <cp:keywords/>
  <dc:description/>
  <cp:lastModifiedBy>ricardo narvaja</cp:lastModifiedBy>
  <cp:revision>175</cp:revision>
  <dcterms:created xsi:type="dcterms:W3CDTF">2018-12-11T13:16:00Z</dcterms:created>
  <dcterms:modified xsi:type="dcterms:W3CDTF">2020-05-21T18:13:00Z</dcterms:modified>
</cp:coreProperties>
</file>